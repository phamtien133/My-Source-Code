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F67" w:rsidRPr="006A6365" w:rsidRDefault="00C64D10" w:rsidP="006A6365">
      <w:pPr>
        <w:pStyle w:val="Tiu"/>
        <w:spacing w:line="360" w:lineRule="auto"/>
        <w:jc w:val="right"/>
        <w:rPr>
          <w:rFonts w:asciiTheme="majorHAnsi" w:hAnsiTheme="majorHAnsi" w:cstheme="majorHAnsi"/>
          <w:noProof/>
          <w:lang w:val="vi-VN"/>
        </w:rPr>
      </w:pPr>
      <w:r w:rsidRPr="006A6365">
        <w:rPr>
          <w:rFonts w:asciiTheme="majorHAnsi" w:hAnsiTheme="majorHAnsi" w:cstheme="majorHAnsi"/>
          <w:noProof/>
          <w:lang w:val="vi-VN"/>
        </w:rPr>
        <w:t>QUẢN LÍ CHI TIÊU</w:t>
      </w:r>
    </w:p>
    <w:p w:rsidR="00DB2F67" w:rsidRPr="006A6365" w:rsidRDefault="00996430" w:rsidP="006A6365">
      <w:pPr>
        <w:pStyle w:val="Tiu"/>
        <w:spacing w:line="360" w:lineRule="auto"/>
        <w:jc w:val="right"/>
        <w:rPr>
          <w:rFonts w:asciiTheme="majorHAnsi" w:hAnsiTheme="majorHAnsi" w:cstheme="majorHAnsi"/>
          <w:noProof/>
          <w:lang w:val="vi-VN"/>
        </w:rPr>
      </w:pPr>
      <w:r w:rsidRPr="006A6365">
        <w:rPr>
          <w:rFonts w:asciiTheme="majorHAnsi" w:hAnsiTheme="majorHAnsi" w:cstheme="majorHAnsi"/>
          <w:noProof/>
          <w:lang w:val="vi-VN"/>
        </w:rPr>
        <w:fldChar w:fldCharType="begin"/>
      </w:r>
      <w:r w:rsidRPr="006A6365">
        <w:rPr>
          <w:rFonts w:asciiTheme="majorHAnsi" w:hAnsiTheme="majorHAnsi" w:cstheme="majorHAnsi"/>
          <w:noProof/>
          <w:lang w:val="vi-VN"/>
        </w:rPr>
        <w:instrText xml:space="preserve">title  \* Mergeformat </w:instrText>
      </w:r>
      <w:r w:rsidRPr="006A6365">
        <w:rPr>
          <w:rFonts w:asciiTheme="majorHAnsi" w:hAnsiTheme="majorHAnsi" w:cstheme="majorHAnsi"/>
          <w:noProof/>
          <w:lang w:val="vi-VN"/>
        </w:rPr>
        <w:fldChar w:fldCharType="separate"/>
      </w:r>
      <w:r w:rsidR="006A6365">
        <w:rPr>
          <w:rFonts w:asciiTheme="majorHAnsi" w:hAnsiTheme="majorHAnsi" w:cstheme="majorHAnsi"/>
          <w:noProof/>
          <w:lang w:val="vi-VN"/>
        </w:rPr>
        <w:t>Đặc tả usecase</w:t>
      </w:r>
      <w:r w:rsidR="0001146B" w:rsidRPr="006A6365">
        <w:rPr>
          <w:rFonts w:asciiTheme="majorHAnsi" w:hAnsiTheme="majorHAnsi" w:cstheme="majorHAnsi"/>
          <w:noProof/>
          <w:lang w:val="vi-VN"/>
        </w:rPr>
        <w:t xml:space="preserve"> </w:t>
      </w:r>
      <w:r w:rsidRPr="006A6365">
        <w:rPr>
          <w:rFonts w:asciiTheme="majorHAnsi" w:hAnsiTheme="majorHAnsi" w:cstheme="majorHAnsi"/>
          <w:noProof/>
          <w:lang w:val="vi-VN"/>
        </w:rPr>
        <w:fldChar w:fldCharType="end"/>
      </w:r>
    </w:p>
    <w:p w:rsidR="00DB2F67" w:rsidRPr="006A6365" w:rsidRDefault="00DB2F67" w:rsidP="006A6365">
      <w:pPr>
        <w:pStyle w:val="Tiu"/>
        <w:spacing w:line="360" w:lineRule="auto"/>
        <w:jc w:val="right"/>
        <w:rPr>
          <w:rFonts w:asciiTheme="majorHAnsi" w:hAnsiTheme="majorHAnsi" w:cstheme="majorHAnsi"/>
          <w:noProof/>
          <w:lang w:val="vi-VN"/>
        </w:rPr>
      </w:pPr>
    </w:p>
    <w:p w:rsidR="00DB2F67" w:rsidRPr="006A6365" w:rsidRDefault="00996430" w:rsidP="006A6365">
      <w:pPr>
        <w:pStyle w:val="Tiu"/>
        <w:spacing w:line="360" w:lineRule="auto"/>
        <w:jc w:val="right"/>
        <w:rPr>
          <w:rFonts w:asciiTheme="majorHAnsi" w:hAnsiTheme="majorHAnsi" w:cstheme="majorHAnsi"/>
          <w:noProof/>
          <w:sz w:val="28"/>
          <w:lang w:val="vi-VN"/>
        </w:rPr>
      </w:pPr>
      <w:r w:rsidRPr="006A6365">
        <w:rPr>
          <w:rFonts w:asciiTheme="majorHAnsi" w:hAnsiTheme="majorHAnsi" w:cstheme="majorHAnsi"/>
          <w:noProof/>
          <w:sz w:val="28"/>
          <w:lang w:val="vi-VN"/>
        </w:rPr>
        <w:t>Version &lt;1.0&gt;</w:t>
      </w:r>
    </w:p>
    <w:p w:rsidR="00DB2F67" w:rsidRPr="006A6365" w:rsidRDefault="00DB2F67" w:rsidP="006A6365">
      <w:pPr>
        <w:spacing w:line="360" w:lineRule="auto"/>
        <w:rPr>
          <w:rFonts w:asciiTheme="majorHAnsi" w:hAnsiTheme="majorHAnsi" w:cstheme="majorHAnsi"/>
          <w:noProof/>
          <w:lang w:val="vi-VN"/>
        </w:rPr>
      </w:pPr>
    </w:p>
    <w:p w:rsidR="00DB2F67" w:rsidRPr="006A6365" w:rsidRDefault="00DB2F67" w:rsidP="006A6365">
      <w:pPr>
        <w:spacing w:line="360" w:lineRule="auto"/>
        <w:rPr>
          <w:rFonts w:asciiTheme="majorHAnsi" w:hAnsiTheme="majorHAnsi" w:cstheme="majorHAnsi"/>
          <w:noProof/>
          <w:lang w:val="vi-VN"/>
        </w:rPr>
      </w:pPr>
    </w:p>
    <w:p w:rsidR="00DB2F67" w:rsidRPr="006A6365" w:rsidRDefault="00DB2F67" w:rsidP="006A6365">
      <w:pPr>
        <w:pStyle w:val="ThnVnban"/>
        <w:spacing w:line="360" w:lineRule="auto"/>
        <w:rPr>
          <w:rFonts w:asciiTheme="majorHAnsi" w:hAnsiTheme="majorHAnsi" w:cstheme="majorHAnsi"/>
          <w:noProof/>
          <w:lang w:val="vi-VN"/>
        </w:rPr>
      </w:pPr>
    </w:p>
    <w:p w:rsidR="00DB2F67" w:rsidRPr="006A6365" w:rsidRDefault="00DB2F67" w:rsidP="006A6365">
      <w:pPr>
        <w:pStyle w:val="ThnVnban"/>
        <w:spacing w:line="360" w:lineRule="auto"/>
        <w:rPr>
          <w:rFonts w:asciiTheme="majorHAnsi" w:hAnsiTheme="majorHAnsi" w:cstheme="majorHAnsi"/>
          <w:noProof/>
          <w:lang w:val="vi-VN"/>
        </w:rPr>
      </w:pPr>
    </w:p>
    <w:p w:rsidR="00DB2F67" w:rsidRPr="006A6365" w:rsidRDefault="00DB2F67" w:rsidP="006A6365">
      <w:pPr>
        <w:spacing w:line="360" w:lineRule="auto"/>
        <w:rPr>
          <w:rFonts w:asciiTheme="majorHAnsi" w:hAnsiTheme="majorHAnsi" w:cstheme="majorHAnsi"/>
          <w:noProof/>
          <w:lang w:val="vi-VN"/>
        </w:rPr>
        <w:sectPr w:rsidR="00DB2F67" w:rsidRPr="006A6365">
          <w:headerReference w:type="default" r:id="rId8"/>
          <w:endnotePr>
            <w:numFmt w:val="decimal"/>
          </w:endnotePr>
          <w:pgSz w:w="12240" w:h="15840"/>
          <w:pgMar w:top="1440" w:right="1440" w:bottom="1440" w:left="1440" w:header="720" w:footer="720" w:gutter="0"/>
          <w:cols w:space="720"/>
          <w:vAlign w:val="center"/>
        </w:sectPr>
      </w:pPr>
    </w:p>
    <w:p w:rsidR="00DB2F67" w:rsidRPr="006A6365" w:rsidRDefault="00996430" w:rsidP="006A6365">
      <w:pPr>
        <w:pStyle w:val="Tiu"/>
        <w:spacing w:line="360" w:lineRule="auto"/>
        <w:rPr>
          <w:rFonts w:asciiTheme="majorHAnsi" w:hAnsiTheme="majorHAnsi" w:cstheme="majorHAnsi"/>
          <w:noProof/>
          <w:lang w:val="vi-VN"/>
        </w:rPr>
      </w:pPr>
      <w:r w:rsidRPr="006A6365">
        <w:rPr>
          <w:rFonts w:asciiTheme="majorHAnsi" w:hAnsiTheme="majorHAnsi" w:cstheme="majorHAnsi"/>
          <w:noProof/>
          <w:lang w:val="vi-V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2F67" w:rsidRPr="006A6365" w:rsidTr="001517A7">
        <w:tc>
          <w:tcPr>
            <w:tcW w:w="2304" w:type="dxa"/>
          </w:tcPr>
          <w:p w:rsidR="00DB2F67" w:rsidRPr="006A6365" w:rsidRDefault="00996430" w:rsidP="006A6365">
            <w:pPr>
              <w:pStyle w:val="Tabletext"/>
              <w:spacing w:line="360" w:lineRule="auto"/>
              <w:jc w:val="center"/>
              <w:rPr>
                <w:rFonts w:asciiTheme="majorHAnsi" w:hAnsiTheme="majorHAnsi" w:cstheme="majorHAnsi"/>
                <w:b/>
                <w:noProof/>
                <w:lang w:val="vi-VN"/>
              </w:rPr>
            </w:pPr>
            <w:r w:rsidRPr="006A6365">
              <w:rPr>
                <w:rFonts w:asciiTheme="majorHAnsi" w:hAnsiTheme="majorHAnsi" w:cstheme="majorHAnsi"/>
                <w:b/>
                <w:noProof/>
                <w:lang w:val="vi-VN"/>
              </w:rPr>
              <w:t>Date</w:t>
            </w:r>
          </w:p>
        </w:tc>
        <w:tc>
          <w:tcPr>
            <w:tcW w:w="1152" w:type="dxa"/>
          </w:tcPr>
          <w:p w:rsidR="00DB2F67" w:rsidRPr="006A6365" w:rsidRDefault="00996430" w:rsidP="006A6365">
            <w:pPr>
              <w:pStyle w:val="Tabletext"/>
              <w:spacing w:line="360" w:lineRule="auto"/>
              <w:jc w:val="center"/>
              <w:rPr>
                <w:rFonts w:asciiTheme="majorHAnsi" w:hAnsiTheme="majorHAnsi" w:cstheme="majorHAnsi"/>
                <w:b/>
                <w:noProof/>
                <w:lang w:val="vi-VN"/>
              </w:rPr>
            </w:pPr>
            <w:r w:rsidRPr="006A6365">
              <w:rPr>
                <w:rFonts w:asciiTheme="majorHAnsi" w:hAnsiTheme="majorHAnsi" w:cstheme="majorHAnsi"/>
                <w:b/>
                <w:noProof/>
                <w:lang w:val="vi-VN"/>
              </w:rPr>
              <w:t>Version</w:t>
            </w:r>
          </w:p>
        </w:tc>
        <w:tc>
          <w:tcPr>
            <w:tcW w:w="3744" w:type="dxa"/>
          </w:tcPr>
          <w:p w:rsidR="00DB2F67" w:rsidRPr="006A6365" w:rsidRDefault="00996430" w:rsidP="006A6365">
            <w:pPr>
              <w:pStyle w:val="Tabletext"/>
              <w:spacing w:line="360" w:lineRule="auto"/>
              <w:jc w:val="center"/>
              <w:rPr>
                <w:rFonts w:asciiTheme="majorHAnsi" w:hAnsiTheme="majorHAnsi" w:cstheme="majorHAnsi"/>
                <w:b/>
                <w:noProof/>
                <w:lang w:val="vi-VN"/>
              </w:rPr>
            </w:pPr>
            <w:r w:rsidRPr="006A6365">
              <w:rPr>
                <w:rFonts w:asciiTheme="majorHAnsi" w:hAnsiTheme="majorHAnsi" w:cstheme="majorHAnsi"/>
                <w:b/>
                <w:noProof/>
                <w:lang w:val="vi-VN"/>
              </w:rPr>
              <w:t>Description</w:t>
            </w:r>
          </w:p>
        </w:tc>
        <w:tc>
          <w:tcPr>
            <w:tcW w:w="2304" w:type="dxa"/>
          </w:tcPr>
          <w:p w:rsidR="00DB2F67" w:rsidRPr="006A6365" w:rsidRDefault="00996430" w:rsidP="006A6365">
            <w:pPr>
              <w:pStyle w:val="Tabletext"/>
              <w:spacing w:line="360" w:lineRule="auto"/>
              <w:jc w:val="center"/>
              <w:rPr>
                <w:rFonts w:asciiTheme="majorHAnsi" w:hAnsiTheme="majorHAnsi" w:cstheme="majorHAnsi"/>
                <w:b/>
                <w:noProof/>
                <w:lang w:val="vi-VN"/>
              </w:rPr>
            </w:pPr>
            <w:r w:rsidRPr="006A6365">
              <w:rPr>
                <w:rFonts w:asciiTheme="majorHAnsi" w:hAnsiTheme="majorHAnsi" w:cstheme="majorHAnsi"/>
                <w:b/>
                <w:noProof/>
                <w:lang w:val="vi-VN"/>
              </w:rPr>
              <w:t>Author</w:t>
            </w:r>
          </w:p>
        </w:tc>
      </w:tr>
      <w:tr w:rsidR="00DB2F67" w:rsidRPr="006A6365" w:rsidTr="001517A7">
        <w:tc>
          <w:tcPr>
            <w:tcW w:w="2304" w:type="dxa"/>
          </w:tcPr>
          <w:p w:rsidR="00DB2F67" w:rsidRPr="006A6365" w:rsidRDefault="0001146B" w:rsidP="006A6365">
            <w:pPr>
              <w:pStyle w:val="Tabletext"/>
              <w:spacing w:line="360" w:lineRule="auto"/>
              <w:rPr>
                <w:rFonts w:asciiTheme="majorHAnsi" w:hAnsiTheme="majorHAnsi" w:cstheme="majorHAnsi"/>
                <w:noProof/>
                <w:lang w:val="vi-VN"/>
              </w:rPr>
            </w:pPr>
            <w:r w:rsidRPr="006A6365">
              <w:rPr>
                <w:rFonts w:asciiTheme="majorHAnsi" w:hAnsiTheme="majorHAnsi" w:cstheme="majorHAnsi"/>
                <w:noProof/>
                <w:lang w:val="vi-VN"/>
              </w:rPr>
              <w:t>18/11/2016</w:t>
            </w:r>
          </w:p>
        </w:tc>
        <w:tc>
          <w:tcPr>
            <w:tcW w:w="1152" w:type="dxa"/>
          </w:tcPr>
          <w:p w:rsidR="00DB2F67" w:rsidRPr="006A6365" w:rsidRDefault="0001146B" w:rsidP="006A6365">
            <w:pPr>
              <w:pStyle w:val="Tabletext"/>
              <w:spacing w:line="360" w:lineRule="auto"/>
              <w:rPr>
                <w:rFonts w:asciiTheme="majorHAnsi" w:hAnsiTheme="majorHAnsi" w:cstheme="majorHAnsi"/>
                <w:noProof/>
                <w:lang w:val="vi-VN"/>
              </w:rPr>
            </w:pPr>
            <w:r w:rsidRPr="006A6365">
              <w:rPr>
                <w:rFonts w:asciiTheme="majorHAnsi" w:hAnsiTheme="majorHAnsi" w:cstheme="majorHAnsi"/>
                <w:noProof/>
                <w:lang w:val="vi-VN"/>
              </w:rPr>
              <w:t>1.0</w:t>
            </w:r>
          </w:p>
        </w:tc>
        <w:tc>
          <w:tcPr>
            <w:tcW w:w="3744" w:type="dxa"/>
          </w:tcPr>
          <w:p w:rsidR="00DB2F67" w:rsidRPr="006A6365" w:rsidRDefault="00DB2F67" w:rsidP="006A6365">
            <w:pPr>
              <w:pStyle w:val="Tabletext"/>
              <w:spacing w:line="360" w:lineRule="auto"/>
              <w:rPr>
                <w:rFonts w:asciiTheme="majorHAnsi" w:hAnsiTheme="majorHAnsi" w:cstheme="majorHAnsi"/>
                <w:noProof/>
                <w:lang w:val="vi-VN"/>
              </w:rPr>
            </w:pPr>
          </w:p>
        </w:tc>
        <w:tc>
          <w:tcPr>
            <w:tcW w:w="2304" w:type="dxa"/>
          </w:tcPr>
          <w:p w:rsidR="00DB2F67" w:rsidRPr="006A6365" w:rsidRDefault="00DB2F67" w:rsidP="006A6365">
            <w:pPr>
              <w:pStyle w:val="Tabletext"/>
              <w:spacing w:line="360" w:lineRule="auto"/>
              <w:rPr>
                <w:rFonts w:asciiTheme="majorHAnsi" w:hAnsiTheme="majorHAnsi" w:cstheme="majorHAnsi"/>
                <w:noProof/>
                <w:lang w:val="vi-VN"/>
              </w:rPr>
            </w:pPr>
          </w:p>
        </w:tc>
      </w:tr>
    </w:tbl>
    <w:p w:rsidR="0081668A" w:rsidRDefault="00996430" w:rsidP="00093449">
      <w:pPr>
        <w:pStyle w:val="u1"/>
      </w:pPr>
      <w:r w:rsidRPr="006A6365">
        <w:br w:type="page"/>
      </w:r>
      <w:r w:rsidR="006A6365" w:rsidRPr="006A6365">
        <w:fldChar w:fldCharType="begin"/>
      </w:r>
      <w:r w:rsidR="006A6365" w:rsidRPr="006A6365">
        <w:instrText xml:space="preserve"> TOC \o "1-1" \h \z \u </w:instrText>
      </w:r>
      <w:r w:rsidR="006A6365" w:rsidRPr="006A6365">
        <w:fldChar w:fldCharType="separate"/>
      </w:r>
    </w:p>
    <w:p w:rsidR="0081668A" w:rsidRDefault="0081668A" w:rsidP="0081668A">
      <w:pPr>
        <w:pStyle w:val="Mucluc1"/>
        <w:jc w:val="center"/>
        <w:rPr>
          <w:rStyle w:val="Siuktni"/>
          <w:b/>
          <w:noProof/>
          <w:sz w:val="30"/>
          <w:szCs w:val="30"/>
        </w:rPr>
      </w:pPr>
      <w:r w:rsidRPr="0081668A">
        <w:rPr>
          <w:rStyle w:val="Siuktni"/>
          <w:b/>
          <w:noProof/>
          <w:sz w:val="30"/>
          <w:szCs w:val="30"/>
        </w:rPr>
        <w:lastRenderedPageBreak/>
        <w:t>MỤC LỤC</w:t>
      </w:r>
    </w:p>
    <w:p w:rsidR="0081668A" w:rsidRPr="0081668A" w:rsidRDefault="0081668A" w:rsidP="0081668A">
      <w:bookmarkStart w:id="0" w:name="_GoBack"/>
      <w:bookmarkEnd w:id="0"/>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0" w:history="1">
        <w:r w:rsidRPr="00282B32">
          <w:rPr>
            <w:rStyle w:val="Siuktni"/>
            <w:noProof/>
          </w:rPr>
          <w:t>Đặc tả usecase: Ghi chép thu tiền</w:t>
        </w:r>
        <w:r>
          <w:rPr>
            <w:noProof/>
            <w:webHidden/>
          </w:rPr>
          <w:tab/>
        </w:r>
        <w:r>
          <w:rPr>
            <w:noProof/>
            <w:webHidden/>
          </w:rPr>
          <w:fldChar w:fldCharType="begin"/>
        </w:r>
        <w:r>
          <w:rPr>
            <w:noProof/>
            <w:webHidden/>
          </w:rPr>
          <w:instrText xml:space="preserve"> PAGEREF _Toc470967500 \h </w:instrText>
        </w:r>
        <w:r>
          <w:rPr>
            <w:noProof/>
            <w:webHidden/>
          </w:rPr>
        </w:r>
        <w:r>
          <w:rPr>
            <w:noProof/>
            <w:webHidden/>
          </w:rPr>
          <w:fldChar w:fldCharType="separate"/>
        </w:r>
        <w:r>
          <w:rPr>
            <w:noProof/>
            <w:webHidden/>
          </w:rPr>
          <w:t>4</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1" w:history="1">
        <w:r w:rsidRPr="00282B32">
          <w:rPr>
            <w:rStyle w:val="Siuktni"/>
            <w:noProof/>
          </w:rPr>
          <w:t>Đặc tả usecase: Ghi chép chi tiền</w:t>
        </w:r>
        <w:r>
          <w:rPr>
            <w:noProof/>
            <w:webHidden/>
          </w:rPr>
          <w:tab/>
        </w:r>
        <w:r>
          <w:rPr>
            <w:noProof/>
            <w:webHidden/>
          </w:rPr>
          <w:fldChar w:fldCharType="begin"/>
        </w:r>
        <w:r>
          <w:rPr>
            <w:noProof/>
            <w:webHidden/>
          </w:rPr>
          <w:instrText xml:space="preserve"> PAGEREF _Toc470967501 \h </w:instrText>
        </w:r>
        <w:r>
          <w:rPr>
            <w:noProof/>
            <w:webHidden/>
          </w:rPr>
        </w:r>
        <w:r>
          <w:rPr>
            <w:noProof/>
            <w:webHidden/>
          </w:rPr>
          <w:fldChar w:fldCharType="separate"/>
        </w:r>
        <w:r>
          <w:rPr>
            <w:noProof/>
            <w:webHidden/>
          </w:rPr>
          <w:t>7</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2" w:history="1">
        <w:r w:rsidRPr="00282B32">
          <w:rPr>
            <w:rStyle w:val="Siuktni"/>
            <w:noProof/>
          </w:rPr>
          <w:t>Đặc tả usecase: Ghi chép chi ước lượng</w:t>
        </w:r>
        <w:r>
          <w:rPr>
            <w:noProof/>
            <w:webHidden/>
          </w:rPr>
          <w:tab/>
        </w:r>
        <w:r>
          <w:rPr>
            <w:noProof/>
            <w:webHidden/>
          </w:rPr>
          <w:fldChar w:fldCharType="begin"/>
        </w:r>
        <w:r>
          <w:rPr>
            <w:noProof/>
            <w:webHidden/>
          </w:rPr>
          <w:instrText xml:space="preserve"> PAGEREF _Toc470967502 \h </w:instrText>
        </w:r>
        <w:r>
          <w:rPr>
            <w:noProof/>
            <w:webHidden/>
          </w:rPr>
        </w:r>
        <w:r>
          <w:rPr>
            <w:noProof/>
            <w:webHidden/>
          </w:rPr>
          <w:fldChar w:fldCharType="separate"/>
        </w:r>
        <w:r>
          <w:rPr>
            <w:noProof/>
            <w:webHidden/>
          </w:rPr>
          <w:t>10</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3" w:history="1">
        <w:r w:rsidRPr="00282B32">
          <w:rPr>
            <w:rStyle w:val="Siuktni"/>
            <w:noProof/>
          </w:rPr>
          <w:t>Đặc tả usecase: Chuyển khoản</w:t>
        </w:r>
        <w:r>
          <w:rPr>
            <w:noProof/>
            <w:webHidden/>
          </w:rPr>
          <w:tab/>
        </w:r>
        <w:r>
          <w:rPr>
            <w:noProof/>
            <w:webHidden/>
          </w:rPr>
          <w:fldChar w:fldCharType="begin"/>
        </w:r>
        <w:r>
          <w:rPr>
            <w:noProof/>
            <w:webHidden/>
          </w:rPr>
          <w:instrText xml:space="preserve"> PAGEREF _Toc470967503 \h </w:instrText>
        </w:r>
        <w:r>
          <w:rPr>
            <w:noProof/>
            <w:webHidden/>
          </w:rPr>
        </w:r>
        <w:r>
          <w:rPr>
            <w:noProof/>
            <w:webHidden/>
          </w:rPr>
          <w:fldChar w:fldCharType="separate"/>
        </w:r>
        <w:r>
          <w:rPr>
            <w:noProof/>
            <w:webHidden/>
          </w:rPr>
          <w:t>13</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4" w:history="1">
        <w:r w:rsidRPr="00282B32">
          <w:rPr>
            <w:rStyle w:val="Siuktni"/>
            <w:noProof/>
          </w:rPr>
          <w:t>Đặc tả usecase: Quản lí tài khoản tiền</w:t>
        </w:r>
        <w:r>
          <w:rPr>
            <w:noProof/>
            <w:webHidden/>
          </w:rPr>
          <w:tab/>
        </w:r>
        <w:r>
          <w:rPr>
            <w:noProof/>
            <w:webHidden/>
          </w:rPr>
          <w:fldChar w:fldCharType="begin"/>
        </w:r>
        <w:r>
          <w:rPr>
            <w:noProof/>
            <w:webHidden/>
          </w:rPr>
          <w:instrText xml:space="preserve"> PAGEREF _Toc470967504 \h </w:instrText>
        </w:r>
        <w:r>
          <w:rPr>
            <w:noProof/>
            <w:webHidden/>
          </w:rPr>
        </w:r>
        <w:r>
          <w:rPr>
            <w:noProof/>
            <w:webHidden/>
          </w:rPr>
          <w:fldChar w:fldCharType="separate"/>
        </w:r>
        <w:r>
          <w:rPr>
            <w:noProof/>
            <w:webHidden/>
          </w:rPr>
          <w:t>15</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5" w:history="1">
        <w:r w:rsidRPr="00282B32">
          <w:rPr>
            <w:rStyle w:val="Siuktni"/>
            <w:noProof/>
          </w:rPr>
          <w:t>Đặc tả usecase: Đăng ký</w:t>
        </w:r>
        <w:r>
          <w:rPr>
            <w:noProof/>
            <w:webHidden/>
          </w:rPr>
          <w:tab/>
        </w:r>
        <w:r>
          <w:rPr>
            <w:noProof/>
            <w:webHidden/>
          </w:rPr>
          <w:fldChar w:fldCharType="begin"/>
        </w:r>
        <w:r>
          <w:rPr>
            <w:noProof/>
            <w:webHidden/>
          </w:rPr>
          <w:instrText xml:space="preserve"> PAGEREF _Toc470967505 \h </w:instrText>
        </w:r>
        <w:r>
          <w:rPr>
            <w:noProof/>
            <w:webHidden/>
          </w:rPr>
        </w:r>
        <w:r>
          <w:rPr>
            <w:noProof/>
            <w:webHidden/>
          </w:rPr>
          <w:fldChar w:fldCharType="separate"/>
        </w:r>
        <w:r>
          <w:rPr>
            <w:noProof/>
            <w:webHidden/>
          </w:rPr>
          <w:t>18</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6" w:history="1">
        <w:r w:rsidRPr="00282B32">
          <w:rPr>
            <w:rStyle w:val="Siuktni"/>
            <w:noProof/>
          </w:rPr>
          <w:t>Đặc tả usecase: Đăng nhập</w:t>
        </w:r>
        <w:r>
          <w:rPr>
            <w:noProof/>
            <w:webHidden/>
          </w:rPr>
          <w:tab/>
        </w:r>
        <w:r>
          <w:rPr>
            <w:noProof/>
            <w:webHidden/>
          </w:rPr>
          <w:fldChar w:fldCharType="begin"/>
        </w:r>
        <w:r>
          <w:rPr>
            <w:noProof/>
            <w:webHidden/>
          </w:rPr>
          <w:instrText xml:space="preserve"> PAGEREF _Toc470967506 \h </w:instrText>
        </w:r>
        <w:r>
          <w:rPr>
            <w:noProof/>
            <w:webHidden/>
          </w:rPr>
        </w:r>
        <w:r>
          <w:rPr>
            <w:noProof/>
            <w:webHidden/>
          </w:rPr>
          <w:fldChar w:fldCharType="separate"/>
        </w:r>
        <w:r>
          <w:rPr>
            <w:noProof/>
            <w:webHidden/>
          </w:rPr>
          <w:t>20</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7" w:history="1">
        <w:r w:rsidRPr="00282B32">
          <w:rPr>
            <w:rStyle w:val="Siuktni"/>
            <w:noProof/>
          </w:rPr>
          <w:t>Đặc tả usecase: Quên mật khẩu</w:t>
        </w:r>
        <w:r>
          <w:rPr>
            <w:noProof/>
            <w:webHidden/>
          </w:rPr>
          <w:tab/>
        </w:r>
        <w:r>
          <w:rPr>
            <w:noProof/>
            <w:webHidden/>
          </w:rPr>
          <w:fldChar w:fldCharType="begin"/>
        </w:r>
        <w:r>
          <w:rPr>
            <w:noProof/>
            <w:webHidden/>
          </w:rPr>
          <w:instrText xml:space="preserve"> PAGEREF _Toc470967507 \h </w:instrText>
        </w:r>
        <w:r>
          <w:rPr>
            <w:noProof/>
            <w:webHidden/>
          </w:rPr>
        </w:r>
        <w:r>
          <w:rPr>
            <w:noProof/>
            <w:webHidden/>
          </w:rPr>
          <w:fldChar w:fldCharType="separate"/>
        </w:r>
        <w:r>
          <w:rPr>
            <w:noProof/>
            <w:webHidden/>
          </w:rPr>
          <w:t>22</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8" w:history="1">
        <w:r w:rsidRPr="00282B32">
          <w:rPr>
            <w:rStyle w:val="Siuktni"/>
            <w:noProof/>
          </w:rPr>
          <w:t>Đặc tả usecase: Xem ghi chép chi tiêu</w:t>
        </w:r>
        <w:r>
          <w:rPr>
            <w:noProof/>
            <w:webHidden/>
          </w:rPr>
          <w:tab/>
        </w:r>
        <w:r>
          <w:rPr>
            <w:noProof/>
            <w:webHidden/>
          </w:rPr>
          <w:fldChar w:fldCharType="begin"/>
        </w:r>
        <w:r>
          <w:rPr>
            <w:noProof/>
            <w:webHidden/>
          </w:rPr>
          <w:instrText xml:space="preserve"> PAGEREF _Toc470967508 \h </w:instrText>
        </w:r>
        <w:r>
          <w:rPr>
            <w:noProof/>
            <w:webHidden/>
          </w:rPr>
        </w:r>
        <w:r>
          <w:rPr>
            <w:noProof/>
            <w:webHidden/>
          </w:rPr>
          <w:fldChar w:fldCharType="separate"/>
        </w:r>
        <w:r>
          <w:rPr>
            <w:noProof/>
            <w:webHidden/>
          </w:rPr>
          <w:t>24</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09" w:history="1">
        <w:r w:rsidRPr="00282B32">
          <w:rPr>
            <w:rStyle w:val="Siuktni"/>
            <w:noProof/>
          </w:rPr>
          <w:t>Đặc tả usecase: Xem báo cáo</w:t>
        </w:r>
        <w:r>
          <w:rPr>
            <w:noProof/>
            <w:webHidden/>
          </w:rPr>
          <w:tab/>
        </w:r>
        <w:r>
          <w:rPr>
            <w:noProof/>
            <w:webHidden/>
          </w:rPr>
          <w:fldChar w:fldCharType="begin"/>
        </w:r>
        <w:r>
          <w:rPr>
            <w:noProof/>
            <w:webHidden/>
          </w:rPr>
          <w:instrText xml:space="preserve"> PAGEREF _Toc470967509 \h </w:instrText>
        </w:r>
        <w:r>
          <w:rPr>
            <w:noProof/>
            <w:webHidden/>
          </w:rPr>
        </w:r>
        <w:r>
          <w:rPr>
            <w:noProof/>
            <w:webHidden/>
          </w:rPr>
          <w:fldChar w:fldCharType="separate"/>
        </w:r>
        <w:r>
          <w:rPr>
            <w:noProof/>
            <w:webHidden/>
          </w:rPr>
          <w:t>26</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0" w:history="1">
        <w:r w:rsidRPr="00282B32">
          <w:rPr>
            <w:rStyle w:val="Siuktni"/>
            <w:noProof/>
          </w:rPr>
          <w:t>Đặc tả usecase: Lập kế hoạch mua sắm ngày mai</w:t>
        </w:r>
        <w:r>
          <w:rPr>
            <w:noProof/>
            <w:webHidden/>
          </w:rPr>
          <w:tab/>
        </w:r>
        <w:r>
          <w:rPr>
            <w:noProof/>
            <w:webHidden/>
          </w:rPr>
          <w:fldChar w:fldCharType="begin"/>
        </w:r>
        <w:r>
          <w:rPr>
            <w:noProof/>
            <w:webHidden/>
          </w:rPr>
          <w:instrText xml:space="preserve"> PAGEREF _Toc470967510 \h </w:instrText>
        </w:r>
        <w:r>
          <w:rPr>
            <w:noProof/>
            <w:webHidden/>
          </w:rPr>
        </w:r>
        <w:r>
          <w:rPr>
            <w:noProof/>
            <w:webHidden/>
          </w:rPr>
          <w:fldChar w:fldCharType="separate"/>
        </w:r>
        <w:r>
          <w:rPr>
            <w:noProof/>
            <w:webHidden/>
          </w:rPr>
          <w:t>27</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1" w:history="1">
        <w:r w:rsidRPr="00282B32">
          <w:rPr>
            <w:rStyle w:val="Siuktni"/>
            <w:noProof/>
          </w:rPr>
          <w:t>Đặc tả usecase: Thêm thu chi định kỳ</w:t>
        </w:r>
        <w:r>
          <w:rPr>
            <w:noProof/>
            <w:webHidden/>
          </w:rPr>
          <w:tab/>
        </w:r>
        <w:r>
          <w:rPr>
            <w:noProof/>
            <w:webHidden/>
          </w:rPr>
          <w:fldChar w:fldCharType="begin"/>
        </w:r>
        <w:r>
          <w:rPr>
            <w:noProof/>
            <w:webHidden/>
          </w:rPr>
          <w:instrText xml:space="preserve"> PAGEREF _Toc470967511 \h </w:instrText>
        </w:r>
        <w:r>
          <w:rPr>
            <w:noProof/>
            <w:webHidden/>
          </w:rPr>
        </w:r>
        <w:r>
          <w:rPr>
            <w:noProof/>
            <w:webHidden/>
          </w:rPr>
          <w:fldChar w:fldCharType="separate"/>
        </w:r>
        <w:r>
          <w:rPr>
            <w:noProof/>
            <w:webHidden/>
          </w:rPr>
          <w:t>29</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2" w:history="1">
        <w:r w:rsidRPr="00282B32">
          <w:rPr>
            <w:rStyle w:val="Siuktni"/>
            <w:noProof/>
          </w:rPr>
          <w:t>Đặc tả usecase: Đổi mật khẩu</w:t>
        </w:r>
        <w:r>
          <w:rPr>
            <w:noProof/>
            <w:webHidden/>
          </w:rPr>
          <w:tab/>
        </w:r>
        <w:r>
          <w:rPr>
            <w:noProof/>
            <w:webHidden/>
          </w:rPr>
          <w:fldChar w:fldCharType="begin"/>
        </w:r>
        <w:r>
          <w:rPr>
            <w:noProof/>
            <w:webHidden/>
          </w:rPr>
          <w:instrText xml:space="preserve"> PAGEREF _Toc470967512 \h </w:instrText>
        </w:r>
        <w:r>
          <w:rPr>
            <w:noProof/>
            <w:webHidden/>
          </w:rPr>
        </w:r>
        <w:r>
          <w:rPr>
            <w:noProof/>
            <w:webHidden/>
          </w:rPr>
          <w:fldChar w:fldCharType="separate"/>
        </w:r>
        <w:r>
          <w:rPr>
            <w:noProof/>
            <w:webHidden/>
          </w:rPr>
          <w:t>31</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3" w:history="1">
        <w:r w:rsidRPr="00282B32">
          <w:rPr>
            <w:rStyle w:val="Siuktni"/>
            <w:noProof/>
          </w:rPr>
          <w:t>Đặc tả usecase: Đăng xuất</w:t>
        </w:r>
        <w:r>
          <w:rPr>
            <w:noProof/>
            <w:webHidden/>
          </w:rPr>
          <w:tab/>
        </w:r>
        <w:r>
          <w:rPr>
            <w:noProof/>
            <w:webHidden/>
          </w:rPr>
          <w:fldChar w:fldCharType="begin"/>
        </w:r>
        <w:r>
          <w:rPr>
            <w:noProof/>
            <w:webHidden/>
          </w:rPr>
          <w:instrText xml:space="preserve"> PAGEREF _Toc470967513 \h </w:instrText>
        </w:r>
        <w:r>
          <w:rPr>
            <w:noProof/>
            <w:webHidden/>
          </w:rPr>
        </w:r>
        <w:r>
          <w:rPr>
            <w:noProof/>
            <w:webHidden/>
          </w:rPr>
          <w:fldChar w:fldCharType="separate"/>
        </w:r>
        <w:r>
          <w:rPr>
            <w:noProof/>
            <w:webHidden/>
          </w:rPr>
          <w:t>33</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4" w:history="1">
        <w:r w:rsidRPr="00282B32">
          <w:rPr>
            <w:rStyle w:val="Siuktni"/>
            <w:noProof/>
          </w:rPr>
          <w:t>Đặc tả usecase: Nhắc nhập liệu</w:t>
        </w:r>
        <w:r>
          <w:rPr>
            <w:noProof/>
            <w:webHidden/>
          </w:rPr>
          <w:tab/>
        </w:r>
        <w:r>
          <w:rPr>
            <w:noProof/>
            <w:webHidden/>
          </w:rPr>
          <w:fldChar w:fldCharType="begin"/>
        </w:r>
        <w:r>
          <w:rPr>
            <w:noProof/>
            <w:webHidden/>
          </w:rPr>
          <w:instrText xml:space="preserve"> PAGEREF _Toc470967514 \h </w:instrText>
        </w:r>
        <w:r>
          <w:rPr>
            <w:noProof/>
            <w:webHidden/>
          </w:rPr>
        </w:r>
        <w:r>
          <w:rPr>
            <w:noProof/>
            <w:webHidden/>
          </w:rPr>
          <w:fldChar w:fldCharType="separate"/>
        </w:r>
        <w:r>
          <w:rPr>
            <w:noProof/>
            <w:webHidden/>
          </w:rPr>
          <w:t>34</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5" w:history="1">
        <w:r w:rsidRPr="00282B32">
          <w:rPr>
            <w:rStyle w:val="Siuktni"/>
            <w:noProof/>
          </w:rPr>
          <w:t>Đặc tả usecase: Mã bảo vệ</w:t>
        </w:r>
        <w:r>
          <w:rPr>
            <w:noProof/>
            <w:webHidden/>
          </w:rPr>
          <w:tab/>
        </w:r>
        <w:r>
          <w:rPr>
            <w:noProof/>
            <w:webHidden/>
          </w:rPr>
          <w:fldChar w:fldCharType="begin"/>
        </w:r>
        <w:r>
          <w:rPr>
            <w:noProof/>
            <w:webHidden/>
          </w:rPr>
          <w:instrText xml:space="preserve"> PAGEREF _Toc470967515 \h </w:instrText>
        </w:r>
        <w:r>
          <w:rPr>
            <w:noProof/>
            <w:webHidden/>
          </w:rPr>
        </w:r>
        <w:r>
          <w:rPr>
            <w:noProof/>
            <w:webHidden/>
          </w:rPr>
          <w:fldChar w:fldCharType="separate"/>
        </w:r>
        <w:r>
          <w:rPr>
            <w:noProof/>
            <w:webHidden/>
          </w:rPr>
          <w:t>35</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6" w:history="1">
        <w:r w:rsidRPr="00282B32">
          <w:rPr>
            <w:rStyle w:val="Siuktni"/>
            <w:noProof/>
          </w:rPr>
          <w:t>Đặc tả usecase: Xóa dữ liệu</w:t>
        </w:r>
        <w:r>
          <w:rPr>
            <w:noProof/>
            <w:webHidden/>
          </w:rPr>
          <w:tab/>
        </w:r>
        <w:r>
          <w:rPr>
            <w:noProof/>
            <w:webHidden/>
          </w:rPr>
          <w:fldChar w:fldCharType="begin"/>
        </w:r>
        <w:r>
          <w:rPr>
            <w:noProof/>
            <w:webHidden/>
          </w:rPr>
          <w:instrText xml:space="preserve"> PAGEREF _Toc470967516 \h </w:instrText>
        </w:r>
        <w:r>
          <w:rPr>
            <w:noProof/>
            <w:webHidden/>
          </w:rPr>
        </w:r>
        <w:r>
          <w:rPr>
            <w:noProof/>
            <w:webHidden/>
          </w:rPr>
          <w:fldChar w:fldCharType="separate"/>
        </w:r>
        <w:r>
          <w:rPr>
            <w:noProof/>
            <w:webHidden/>
          </w:rPr>
          <w:t>36</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7" w:history="1">
        <w:r w:rsidRPr="00282B32">
          <w:rPr>
            <w:rStyle w:val="Siuktni"/>
            <w:noProof/>
          </w:rPr>
          <w:t>Đặc tả usecase: Đánh giá ứng dụng</w:t>
        </w:r>
        <w:r>
          <w:rPr>
            <w:noProof/>
            <w:webHidden/>
          </w:rPr>
          <w:tab/>
        </w:r>
        <w:r>
          <w:rPr>
            <w:noProof/>
            <w:webHidden/>
          </w:rPr>
          <w:fldChar w:fldCharType="begin"/>
        </w:r>
        <w:r>
          <w:rPr>
            <w:noProof/>
            <w:webHidden/>
          </w:rPr>
          <w:instrText xml:space="preserve"> PAGEREF _Toc470967517 \h </w:instrText>
        </w:r>
        <w:r>
          <w:rPr>
            <w:noProof/>
            <w:webHidden/>
          </w:rPr>
        </w:r>
        <w:r>
          <w:rPr>
            <w:noProof/>
            <w:webHidden/>
          </w:rPr>
          <w:fldChar w:fldCharType="separate"/>
        </w:r>
        <w:r>
          <w:rPr>
            <w:noProof/>
            <w:webHidden/>
          </w:rPr>
          <w:t>37</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8" w:history="1">
        <w:r w:rsidRPr="00282B32">
          <w:rPr>
            <w:rStyle w:val="Siuktni"/>
            <w:noProof/>
          </w:rPr>
          <w:t>Đặc tả usecase: Đóng góp về ứng dụng</w:t>
        </w:r>
        <w:r>
          <w:rPr>
            <w:noProof/>
            <w:webHidden/>
          </w:rPr>
          <w:tab/>
        </w:r>
        <w:r>
          <w:rPr>
            <w:noProof/>
            <w:webHidden/>
          </w:rPr>
          <w:fldChar w:fldCharType="begin"/>
        </w:r>
        <w:r>
          <w:rPr>
            <w:noProof/>
            <w:webHidden/>
          </w:rPr>
          <w:instrText xml:space="preserve"> PAGEREF _Toc470967518 \h </w:instrText>
        </w:r>
        <w:r>
          <w:rPr>
            <w:noProof/>
            <w:webHidden/>
          </w:rPr>
        </w:r>
        <w:r>
          <w:rPr>
            <w:noProof/>
            <w:webHidden/>
          </w:rPr>
          <w:fldChar w:fldCharType="separate"/>
        </w:r>
        <w:r>
          <w:rPr>
            <w:noProof/>
            <w:webHidden/>
          </w:rPr>
          <w:t>38</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19" w:history="1">
        <w:r w:rsidRPr="00282B32">
          <w:rPr>
            <w:rStyle w:val="Siuktni"/>
            <w:noProof/>
          </w:rPr>
          <w:t>Đặc tả usecase: Thông tin ứng dụng</w:t>
        </w:r>
        <w:r>
          <w:rPr>
            <w:noProof/>
            <w:webHidden/>
          </w:rPr>
          <w:tab/>
        </w:r>
        <w:r>
          <w:rPr>
            <w:noProof/>
            <w:webHidden/>
          </w:rPr>
          <w:fldChar w:fldCharType="begin"/>
        </w:r>
        <w:r>
          <w:rPr>
            <w:noProof/>
            <w:webHidden/>
          </w:rPr>
          <w:instrText xml:space="preserve"> PAGEREF _Toc470967519 \h </w:instrText>
        </w:r>
        <w:r>
          <w:rPr>
            <w:noProof/>
            <w:webHidden/>
          </w:rPr>
        </w:r>
        <w:r>
          <w:rPr>
            <w:noProof/>
            <w:webHidden/>
          </w:rPr>
          <w:fldChar w:fldCharType="separate"/>
        </w:r>
        <w:r>
          <w:rPr>
            <w:noProof/>
            <w:webHidden/>
          </w:rPr>
          <w:t>39</w:t>
        </w:r>
        <w:r>
          <w:rPr>
            <w:noProof/>
            <w:webHidden/>
          </w:rPr>
          <w:fldChar w:fldCharType="end"/>
        </w:r>
      </w:hyperlink>
    </w:p>
    <w:p w:rsidR="0081668A" w:rsidRDefault="0081668A" w:rsidP="0081668A">
      <w:pPr>
        <w:pStyle w:val="Mucluc1"/>
        <w:spacing w:before="0" w:line="360" w:lineRule="auto"/>
        <w:rPr>
          <w:rFonts w:asciiTheme="minorHAnsi" w:eastAsiaTheme="minorEastAsia" w:hAnsiTheme="minorHAnsi" w:cstheme="minorBidi"/>
          <w:noProof/>
          <w:sz w:val="22"/>
          <w:szCs w:val="22"/>
          <w:lang w:val="vi-VN" w:eastAsia="vi-VN"/>
        </w:rPr>
      </w:pPr>
      <w:hyperlink w:anchor="_Toc470967520" w:history="1">
        <w:r w:rsidRPr="00282B32">
          <w:rPr>
            <w:rStyle w:val="Siuktni"/>
            <w:noProof/>
          </w:rPr>
          <w:t>Đặc tả usecase: Quản lí hạng mục thu / chi</w:t>
        </w:r>
        <w:r>
          <w:rPr>
            <w:noProof/>
            <w:webHidden/>
          </w:rPr>
          <w:tab/>
        </w:r>
        <w:r>
          <w:rPr>
            <w:noProof/>
            <w:webHidden/>
          </w:rPr>
          <w:fldChar w:fldCharType="begin"/>
        </w:r>
        <w:r>
          <w:rPr>
            <w:noProof/>
            <w:webHidden/>
          </w:rPr>
          <w:instrText xml:space="preserve"> PAGEREF _Toc470967520 \h </w:instrText>
        </w:r>
        <w:r>
          <w:rPr>
            <w:noProof/>
            <w:webHidden/>
          </w:rPr>
        </w:r>
        <w:r>
          <w:rPr>
            <w:noProof/>
            <w:webHidden/>
          </w:rPr>
          <w:fldChar w:fldCharType="separate"/>
        </w:r>
        <w:r>
          <w:rPr>
            <w:noProof/>
            <w:webHidden/>
          </w:rPr>
          <w:t>40</w:t>
        </w:r>
        <w:r>
          <w:rPr>
            <w:noProof/>
            <w:webHidden/>
          </w:rPr>
          <w:fldChar w:fldCharType="end"/>
        </w:r>
      </w:hyperlink>
    </w:p>
    <w:p w:rsidR="00093449" w:rsidRDefault="006A6365" w:rsidP="00093449">
      <w:pPr>
        <w:pStyle w:val="u1"/>
      </w:pPr>
      <w:r w:rsidRPr="006A6365">
        <w:fldChar w:fldCharType="end"/>
      </w:r>
    </w:p>
    <w:p w:rsidR="00DB2F67" w:rsidRPr="006A6365" w:rsidRDefault="00093449" w:rsidP="00093449">
      <w:pPr>
        <w:pStyle w:val="u1"/>
      </w:pPr>
      <w:r>
        <w:br w:type="column"/>
      </w:r>
      <w:fldSimple w:instr="title  \* Mergeformat ">
        <w:bookmarkStart w:id="1" w:name="_Toc470967500"/>
        <w:r w:rsidR="006A6365">
          <w:t>Đặc tả usecase</w:t>
        </w:r>
        <w:r w:rsidR="00C22EC5" w:rsidRPr="006A6365">
          <w:t>: Ghi chép thu tiền</w:t>
        </w:r>
        <w:bookmarkEnd w:id="1"/>
      </w:fldSimple>
      <w:bookmarkStart w:id="2" w:name="_Toc423410237"/>
      <w:bookmarkStart w:id="3" w:name="_Toc425054503"/>
      <w:bookmarkEnd w:id="2"/>
      <w:bookmarkEnd w:id="3"/>
    </w:p>
    <w:p w:rsidR="00DB2F67" w:rsidRPr="006A6365" w:rsidRDefault="00185CAC" w:rsidP="0027127A">
      <w:pPr>
        <w:pStyle w:val="u2"/>
        <w:rPr>
          <w:noProof/>
          <w:lang w:val="vi-VN"/>
        </w:rPr>
      </w:pPr>
      <w:bookmarkStart w:id="4" w:name="_Toc423410238"/>
      <w:bookmarkStart w:id="5" w:name="_Toc425054504"/>
      <w:bookmarkStart w:id="6" w:name="_Toc18988767"/>
      <w:bookmarkStart w:id="7" w:name="_Toc35985148"/>
      <w:bookmarkStart w:id="8" w:name="_Toc423410239"/>
      <w:bookmarkStart w:id="9" w:name="_Toc425054505"/>
      <w:r w:rsidRPr="006A6365">
        <w:rPr>
          <w:noProof/>
          <w:lang w:val="vi-VN"/>
        </w:rPr>
        <w:t xml:space="preserve">  </w:t>
      </w:r>
      <w:r w:rsidR="00001B61">
        <w:rPr>
          <w:noProof/>
          <w:lang w:val="vi-VN"/>
        </w:rPr>
        <w:t>Mô tả</w:t>
      </w:r>
      <w:bookmarkEnd w:id="4"/>
      <w:bookmarkEnd w:id="5"/>
      <w:bookmarkEnd w:id="6"/>
      <w:bookmarkEnd w:id="7"/>
    </w:p>
    <w:p w:rsidR="00ED209E" w:rsidRPr="006A6365" w:rsidRDefault="00ED209E"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thực hiện việc ghi chép thu tiền của người dùng</w:t>
      </w:r>
      <w:r w:rsidR="003F6D2E" w:rsidRPr="006A6365">
        <w:rPr>
          <w:rFonts w:asciiTheme="majorHAnsi" w:hAnsiTheme="majorHAnsi" w:cstheme="majorHAnsi"/>
          <w:noProof/>
          <w:szCs w:val="26"/>
          <w:lang w:val="vi-VN"/>
        </w:rPr>
        <w:t>. Kết thúc quy trình, những thông tin về việc thu tiền của người dùng sẽ được lưu trữ vào hệ thống.</w:t>
      </w:r>
    </w:p>
    <w:p w:rsidR="00DB2F67" w:rsidRPr="006A6365" w:rsidRDefault="00185CAC" w:rsidP="0027127A">
      <w:pPr>
        <w:pStyle w:val="u2"/>
        <w:rPr>
          <w:noProof/>
          <w:lang w:val="vi-VN"/>
        </w:rPr>
      </w:pPr>
      <w:bookmarkStart w:id="10" w:name="_Toc35985149"/>
      <w:r w:rsidRPr="006A6365">
        <w:rPr>
          <w:noProof/>
          <w:lang w:val="vi-VN"/>
        </w:rPr>
        <w:t xml:space="preserve">  </w:t>
      </w:r>
      <w:r w:rsidR="00001B61">
        <w:rPr>
          <w:noProof/>
          <w:lang w:val="vi-VN"/>
        </w:rPr>
        <w:t>Dòng sự kiện chính</w:t>
      </w:r>
      <w:bookmarkEnd w:id="8"/>
      <w:bookmarkEnd w:id="9"/>
      <w:bookmarkEnd w:id="10"/>
    </w:p>
    <w:p w:rsidR="00ED209E" w:rsidRPr="006A6365" w:rsidRDefault="00ED209E"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ghi chép thu tiền từ màn hình chính</w:t>
      </w:r>
    </w:p>
    <w:p w:rsidR="00ED209E" w:rsidRPr="006A6365" w:rsidRDefault="00ED209E"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Thu tiền.</w:t>
      </w:r>
    </w:p>
    <w:p w:rsidR="00ED209E" w:rsidRPr="006A6365" w:rsidRDefault="00ED209E"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w:t>
      </w:r>
      <w:r w:rsidR="00DE3156" w:rsidRPr="006A6365">
        <w:rPr>
          <w:rFonts w:asciiTheme="majorHAnsi" w:hAnsiTheme="majorHAnsi" w:cstheme="majorHAnsi"/>
          <w:noProof/>
          <w:szCs w:val="26"/>
          <w:lang w:val="vi-VN"/>
        </w:rPr>
        <w:t>/chọn</w:t>
      </w:r>
      <w:r w:rsidRPr="006A6365">
        <w:rPr>
          <w:rFonts w:asciiTheme="majorHAnsi" w:hAnsiTheme="majorHAnsi" w:cstheme="majorHAnsi"/>
          <w:noProof/>
          <w:szCs w:val="26"/>
          <w:lang w:val="vi-VN"/>
        </w:rPr>
        <w:t xml:space="preserve"> vào</w:t>
      </w:r>
      <w:r w:rsidR="00DE3156" w:rsidRPr="006A6365">
        <w:rPr>
          <w:rFonts w:asciiTheme="majorHAnsi" w:hAnsiTheme="majorHAnsi" w:cstheme="majorHAnsi"/>
          <w:noProof/>
          <w:szCs w:val="26"/>
          <w:lang w:val="vi-VN"/>
        </w:rPr>
        <w:t xml:space="preserve"> các mục “ Số tiền”, “ Mục thu”, “Diễn giải”, “Tài khoản”, “</w:t>
      </w:r>
      <w:r w:rsidR="00B13F98" w:rsidRPr="006A6365">
        <w:rPr>
          <w:rFonts w:asciiTheme="majorHAnsi" w:hAnsiTheme="majorHAnsi" w:cstheme="majorHAnsi"/>
          <w:noProof/>
          <w:szCs w:val="26"/>
          <w:lang w:val="vi-VN"/>
        </w:rPr>
        <w:t>Ngày thu</w:t>
      </w:r>
      <w:r w:rsidR="00DE3156" w:rsidRPr="006A6365">
        <w:rPr>
          <w:rFonts w:asciiTheme="majorHAnsi" w:hAnsiTheme="majorHAnsi" w:cstheme="majorHAnsi"/>
          <w:noProof/>
          <w:szCs w:val="26"/>
          <w:lang w:val="vi-VN"/>
        </w:rPr>
        <w:t xml:space="preserve">” </w:t>
      </w:r>
    </w:p>
    <w:p w:rsidR="00DE3156" w:rsidRPr="006A6365" w:rsidRDefault="00DE3156"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“Ghi”.</w:t>
      </w:r>
    </w:p>
    <w:p w:rsidR="009074C5" w:rsidRPr="006A6365" w:rsidRDefault="00185CAC"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w:t>
      </w:r>
      <w:r w:rsidR="009074C5" w:rsidRPr="006A6365">
        <w:rPr>
          <w:rFonts w:asciiTheme="majorHAnsi" w:hAnsiTheme="majorHAnsi" w:cstheme="majorHAnsi"/>
          <w:noProof/>
          <w:szCs w:val="26"/>
          <w:lang w:val="vi-VN"/>
        </w:rPr>
        <w:t xml:space="preserve"> kiểm tra các mục cần điền: </w:t>
      </w:r>
    </w:p>
    <w:p w:rsidR="009074C5" w:rsidRPr="006A6365" w:rsidRDefault="009074C5" w:rsidP="006A6365">
      <w:pPr>
        <w:pStyle w:val="ThnVnban"/>
        <w:numPr>
          <w:ilvl w:val="1"/>
          <w:numId w:val="3"/>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đầy đủ “Số tiền”, “Mục thu”, “</w:t>
      </w:r>
      <w:r w:rsidR="00390915" w:rsidRPr="006A6365">
        <w:rPr>
          <w:rFonts w:asciiTheme="majorHAnsi" w:hAnsiTheme="majorHAnsi" w:cstheme="majorHAnsi"/>
          <w:noProof/>
          <w:szCs w:val="26"/>
          <w:lang w:val="vi-VN"/>
        </w:rPr>
        <w:t>Tài khoản”</w:t>
      </w:r>
      <w:r w:rsidR="009636B2" w:rsidRPr="009636B2">
        <w:rPr>
          <w:rFonts w:asciiTheme="majorHAnsi" w:hAnsiTheme="majorHAnsi" w:cstheme="majorHAnsi"/>
          <w:noProof/>
          <w:szCs w:val="26"/>
          <w:lang w:val="vi-VN"/>
        </w:rPr>
        <w:t>, “Ngày thu”</w:t>
      </w:r>
      <w:r w:rsidR="00390915" w:rsidRPr="006A6365">
        <w:rPr>
          <w:rFonts w:asciiTheme="majorHAnsi" w:hAnsiTheme="majorHAnsi" w:cstheme="majorHAnsi"/>
          <w:noProof/>
          <w:szCs w:val="26"/>
          <w:lang w:val="vi-VN"/>
        </w:rPr>
        <w:t xml:space="preserve"> thì lưu vào hệ thống và thông báo “ Ghi chép thu tiền thành công”</w:t>
      </w:r>
      <w:r w:rsidR="00383F5E" w:rsidRPr="006A6365">
        <w:rPr>
          <w:rFonts w:asciiTheme="majorHAnsi" w:hAnsiTheme="majorHAnsi" w:cstheme="majorHAnsi"/>
          <w:noProof/>
          <w:szCs w:val="26"/>
          <w:lang w:val="vi-VN"/>
        </w:rPr>
        <w:t xml:space="preserve"> </w:t>
      </w:r>
    </w:p>
    <w:p w:rsidR="009074C5" w:rsidRPr="006A6365" w:rsidRDefault="009074C5" w:rsidP="006A6365">
      <w:pPr>
        <w:pStyle w:val="ThnVnban"/>
        <w:numPr>
          <w:ilvl w:val="1"/>
          <w:numId w:val="3"/>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Thông tin thiếu: Hệ thống thôn</w:t>
      </w:r>
      <w:r w:rsidR="00C64D10" w:rsidRPr="006A6365">
        <w:rPr>
          <w:rFonts w:asciiTheme="majorHAnsi" w:hAnsiTheme="majorHAnsi" w:cstheme="majorHAnsi"/>
          <w:noProof/>
          <w:szCs w:val="26"/>
          <w:lang w:val="vi-VN"/>
        </w:rPr>
        <w:t>g</w:t>
      </w:r>
      <w:r w:rsidRPr="006A6365">
        <w:rPr>
          <w:rFonts w:asciiTheme="majorHAnsi" w:hAnsiTheme="majorHAnsi" w:cstheme="majorHAnsi"/>
          <w:noProof/>
          <w:szCs w:val="26"/>
          <w:lang w:val="vi-VN"/>
        </w:rPr>
        <w:t xml:space="preserve"> báo “Ghi</w:t>
      </w:r>
      <w:r w:rsidR="00390915" w:rsidRPr="006A6365">
        <w:rPr>
          <w:rFonts w:asciiTheme="majorHAnsi" w:hAnsiTheme="majorHAnsi" w:cstheme="majorHAnsi"/>
          <w:noProof/>
          <w:szCs w:val="26"/>
          <w:lang w:val="vi-VN"/>
        </w:rPr>
        <w:t xml:space="preserve"> lại</w:t>
      </w:r>
      <w:r w:rsidRPr="006A6365">
        <w:rPr>
          <w:rFonts w:asciiTheme="majorHAnsi" w:hAnsiTheme="majorHAnsi" w:cstheme="majorHAnsi"/>
          <w:noProof/>
          <w:szCs w:val="26"/>
          <w:lang w:val="vi-VN"/>
        </w:rPr>
        <w:t xml:space="preserve"> thất bại”</w:t>
      </w:r>
    </w:p>
    <w:p w:rsidR="00DE3156" w:rsidRPr="006A6365" w:rsidRDefault="00DE3156" w:rsidP="006A6365">
      <w:pPr>
        <w:pStyle w:val="ThnVnban"/>
        <w:numPr>
          <w:ilvl w:val="0"/>
          <w:numId w:val="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DB2F67" w:rsidRPr="006A6365" w:rsidRDefault="00185CAC" w:rsidP="0027127A">
      <w:pPr>
        <w:pStyle w:val="u2"/>
        <w:rPr>
          <w:noProof/>
          <w:lang w:val="vi-VN"/>
        </w:rPr>
      </w:pPr>
      <w:bookmarkStart w:id="11" w:name="_Toc423410241"/>
      <w:bookmarkStart w:id="12" w:name="_Toc425054507"/>
      <w:bookmarkStart w:id="13" w:name="_Toc35985150"/>
      <w:r w:rsidRPr="006A6365">
        <w:rPr>
          <w:noProof/>
          <w:lang w:val="vi-VN"/>
        </w:rPr>
        <w:t xml:space="preserve">  </w:t>
      </w:r>
      <w:r w:rsidR="00001B61">
        <w:rPr>
          <w:noProof/>
          <w:lang w:val="vi-VN"/>
        </w:rPr>
        <w:t>Dòng sự kiện phụ</w:t>
      </w:r>
      <w:bookmarkEnd w:id="11"/>
      <w:bookmarkEnd w:id="12"/>
      <w:bookmarkEnd w:id="13"/>
      <w:r w:rsidR="005C136F" w:rsidRPr="006A6365">
        <w:rPr>
          <w:noProof/>
          <w:lang w:val="vi-VN"/>
        </w:rPr>
        <w:t>:</w:t>
      </w:r>
    </w:p>
    <w:p w:rsidR="005C136F" w:rsidRPr="006A6365" w:rsidRDefault="005C136F" w:rsidP="006A6365">
      <w:pPr>
        <w:spacing w:line="360" w:lineRule="auto"/>
        <w:ind w:left="142"/>
        <w:rPr>
          <w:noProof/>
          <w:lang w:val="vi-VN"/>
        </w:rPr>
      </w:pPr>
      <w:r w:rsidRPr="006A6365">
        <w:rPr>
          <w:noProof/>
          <w:lang w:val="vi-VN"/>
        </w:rPr>
        <w:t>Không có.</w:t>
      </w:r>
    </w:p>
    <w:p w:rsidR="001517A7" w:rsidRPr="006A6365" w:rsidRDefault="00001B61" w:rsidP="0027127A">
      <w:pPr>
        <w:pStyle w:val="u2"/>
        <w:rPr>
          <w:noProof/>
          <w:lang w:val="vi-VN"/>
        </w:rPr>
      </w:pPr>
      <w:r>
        <w:rPr>
          <w:noProof/>
          <w:lang w:val="vi-VN"/>
        </w:rPr>
        <w:t>Sự kiện con</w:t>
      </w:r>
      <w:r w:rsidR="000B5198" w:rsidRPr="006A6365">
        <w:rPr>
          <w:noProof/>
          <w:lang w:val="vi-VN"/>
        </w:rPr>
        <w:t>:</w:t>
      </w:r>
    </w:p>
    <w:p w:rsidR="005C136F" w:rsidRPr="006A6365" w:rsidRDefault="005C136F" w:rsidP="006A6365">
      <w:pPr>
        <w:spacing w:line="360" w:lineRule="auto"/>
        <w:rPr>
          <w:b/>
          <w:noProof/>
          <w:lang w:val="vi-VN"/>
        </w:rPr>
      </w:pPr>
      <w:bookmarkStart w:id="14" w:name="_Toc35985159"/>
      <w:bookmarkStart w:id="15" w:name="_Toc423410251"/>
      <w:bookmarkStart w:id="16" w:name="_Toc425054510"/>
      <w:r w:rsidRPr="006A6365">
        <w:rPr>
          <w:b/>
          <w:noProof/>
          <w:lang w:val="vi-VN"/>
        </w:rPr>
        <w:t>Chọn mục “Số tiền”:</w:t>
      </w:r>
    </w:p>
    <w:p w:rsidR="005C136F" w:rsidRPr="006A6365" w:rsidRDefault="005C136F" w:rsidP="006A6365">
      <w:pPr>
        <w:pStyle w:val="ThnVnban"/>
        <w:numPr>
          <w:ilvl w:val="0"/>
          <w:numId w:val="4"/>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nhập số tiền thu vào</w:t>
      </w:r>
    </w:p>
    <w:p w:rsidR="005C136F" w:rsidRDefault="005C136F" w:rsidP="006A6365">
      <w:pPr>
        <w:pStyle w:val="ThnVnban"/>
        <w:numPr>
          <w:ilvl w:val="0"/>
          <w:numId w:val="4"/>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 số tiền </w:t>
      </w:r>
      <w:r w:rsidR="004772A3" w:rsidRPr="004772A3">
        <w:rPr>
          <w:rFonts w:asciiTheme="majorHAnsi" w:hAnsiTheme="majorHAnsi" w:cstheme="majorHAnsi"/>
          <w:noProof/>
          <w:szCs w:val="26"/>
          <w:lang w:val="vi-VN"/>
        </w:rPr>
        <w:t>hợp lệ ( chỉ chứa ký tự số và toán từ +, -, * , / )</w:t>
      </w:r>
      <w:r w:rsidRPr="006A6365">
        <w:rPr>
          <w:rFonts w:asciiTheme="majorHAnsi" w:hAnsiTheme="majorHAnsi" w:cstheme="majorHAnsi"/>
          <w:noProof/>
          <w:szCs w:val="26"/>
          <w:lang w:val="vi-VN"/>
        </w:rPr>
        <w:t>và nhấn OK để hoàn thành việc nhập tiền.</w:t>
      </w:r>
    </w:p>
    <w:p w:rsidR="004772A3" w:rsidRPr="006A6365" w:rsidRDefault="004772A3" w:rsidP="004772A3">
      <w:pPr>
        <w:pStyle w:val="ThnVnban"/>
        <w:numPr>
          <w:ilvl w:val="1"/>
          <w:numId w:val="4"/>
        </w:numPr>
        <w:spacing w:line="360" w:lineRule="auto"/>
        <w:rPr>
          <w:rFonts w:asciiTheme="majorHAnsi" w:hAnsiTheme="majorHAnsi" w:cstheme="majorHAnsi"/>
          <w:noProof/>
          <w:szCs w:val="26"/>
          <w:lang w:val="vi-VN"/>
        </w:rPr>
      </w:pPr>
      <w:r>
        <w:rPr>
          <w:rFonts w:asciiTheme="majorHAnsi" w:hAnsiTheme="majorHAnsi" w:cstheme="majorHAnsi"/>
          <w:noProof/>
          <w:szCs w:val="26"/>
          <w:lang w:val="vi-VN"/>
        </w:rPr>
        <w:t xml:space="preserve">Người dùng nhập các ký tự không hợp lệ ( các ký từ khác số hoăc. </w:t>
      </w:r>
      <w:r w:rsidRPr="004772A3">
        <w:rPr>
          <w:rFonts w:asciiTheme="majorHAnsi" w:hAnsiTheme="majorHAnsi" w:cstheme="majorHAnsi"/>
          <w:noProof/>
          <w:szCs w:val="26"/>
          <w:lang w:val="vi-VN"/>
        </w:rPr>
        <w:t>+,-,*,/ ): hệ thống sẽ không cho phép nhập các ký tự ấy.</w:t>
      </w:r>
    </w:p>
    <w:p w:rsidR="005C136F" w:rsidRPr="006A6365" w:rsidRDefault="005C136F" w:rsidP="006A6365">
      <w:pPr>
        <w:pStyle w:val="ThnVnban"/>
        <w:numPr>
          <w:ilvl w:val="0"/>
          <w:numId w:val="4"/>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lastRenderedPageBreak/>
        <w:t>Hệ thống hiển thị số tiền trên màn hình “Thu tiền”</w:t>
      </w:r>
    </w:p>
    <w:p w:rsidR="005C136F" w:rsidRPr="006A6365" w:rsidRDefault="005C136F" w:rsidP="006A6365">
      <w:pPr>
        <w:spacing w:line="360" w:lineRule="auto"/>
        <w:rPr>
          <w:b/>
          <w:noProof/>
          <w:lang w:val="vi-VN"/>
        </w:rPr>
      </w:pPr>
      <w:r w:rsidRPr="006A6365">
        <w:rPr>
          <w:b/>
          <w:noProof/>
          <w:lang w:val="vi-VN"/>
        </w:rPr>
        <w:t>Chọn “Mục thu”</w:t>
      </w:r>
    </w:p>
    <w:p w:rsidR="005C136F" w:rsidRPr="006A6365" w:rsidRDefault="005C136F" w:rsidP="006A6365">
      <w:pPr>
        <w:pStyle w:val="oancuaDanhsach"/>
        <w:numPr>
          <w:ilvl w:val="0"/>
          <w:numId w:val="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“Mục thu”</w:t>
      </w:r>
    </w:p>
    <w:p w:rsidR="005C136F" w:rsidRPr="006A6365" w:rsidRDefault="005C136F" w:rsidP="006A6365">
      <w:pPr>
        <w:pStyle w:val="oancuaDanhsach"/>
        <w:numPr>
          <w:ilvl w:val="0"/>
          <w:numId w:val="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“Mục thu”</w:t>
      </w:r>
    </w:p>
    <w:p w:rsidR="005C136F" w:rsidRPr="006A6365" w:rsidRDefault="005C136F" w:rsidP="006A6365">
      <w:pPr>
        <w:pStyle w:val="oancuaDanhsach"/>
        <w:numPr>
          <w:ilvl w:val="0"/>
          <w:numId w:val="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thu tương ứng.</w:t>
      </w:r>
    </w:p>
    <w:p w:rsidR="005C136F" w:rsidRDefault="005C136F" w:rsidP="006A6365">
      <w:pPr>
        <w:pStyle w:val="oancuaDanhsach"/>
        <w:numPr>
          <w:ilvl w:val="0"/>
          <w:numId w:val="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mục thu ở trang “Thu tiền”</w:t>
      </w:r>
    </w:p>
    <w:p w:rsidR="009636B2" w:rsidRPr="009636B2" w:rsidRDefault="009636B2" w:rsidP="009636B2">
      <w:pPr>
        <w:pStyle w:val="oancuaDanhsach"/>
        <w:spacing w:line="360" w:lineRule="auto"/>
        <w:ind w:left="1080"/>
        <w:rPr>
          <w:rFonts w:asciiTheme="majorHAnsi" w:hAnsiTheme="majorHAnsi" w:cstheme="majorHAnsi"/>
          <w:noProof/>
          <w:szCs w:val="26"/>
          <w:lang w:val="vi-VN"/>
        </w:rPr>
      </w:pPr>
      <w:r w:rsidRPr="009636B2">
        <w:rPr>
          <w:rFonts w:asciiTheme="majorHAnsi" w:hAnsiTheme="majorHAnsi" w:cstheme="majorHAnsi"/>
          <w:noProof/>
          <w:szCs w:val="26"/>
          <w:lang w:val="vi-VN"/>
        </w:rPr>
        <w:t xml:space="preserve">4.1 Nếu người dùng không chọn mục thu thì </w:t>
      </w:r>
      <w:r w:rsidR="00896593">
        <w:rPr>
          <w:rFonts w:asciiTheme="majorHAnsi" w:hAnsiTheme="majorHAnsi" w:cstheme="majorHAnsi"/>
          <w:noProof/>
          <w:szCs w:val="26"/>
          <w:lang w:val="vi-VN"/>
        </w:rPr>
        <w:t xml:space="preserve">hệ thống sẽ mặc định là </w:t>
      </w:r>
      <w:r w:rsidR="00896593" w:rsidRPr="00896593">
        <w:rPr>
          <w:rFonts w:asciiTheme="majorHAnsi" w:hAnsiTheme="majorHAnsi" w:cstheme="majorHAnsi"/>
          <w:noProof/>
          <w:szCs w:val="26"/>
          <w:lang w:val="vi-VN"/>
        </w:rPr>
        <w:t>“Lương</w:t>
      </w:r>
      <w:r w:rsidRPr="009636B2">
        <w:rPr>
          <w:rFonts w:asciiTheme="majorHAnsi" w:hAnsiTheme="majorHAnsi" w:cstheme="majorHAnsi"/>
          <w:noProof/>
          <w:szCs w:val="26"/>
          <w:lang w:val="vi-VN"/>
        </w:rPr>
        <w:t>”</w:t>
      </w:r>
    </w:p>
    <w:p w:rsidR="005C136F" w:rsidRPr="006A6365" w:rsidRDefault="005C136F" w:rsidP="006A6365">
      <w:pPr>
        <w:spacing w:line="360" w:lineRule="auto"/>
        <w:rPr>
          <w:b/>
          <w:noProof/>
          <w:lang w:val="vi-VN"/>
        </w:rPr>
      </w:pPr>
      <w:r w:rsidRPr="006A6365">
        <w:rPr>
          <w:b/>
          <w:noProof/>
          <w:lang w:val="vi-VN"/>
        </w:rPr>
        <w:t>Ghi chép “ Diễn giải”:</w:t>
      </w:r>
    </w:p>
    <w:p w:rsidR="005C136F" w:rsidRPr="006A6365" w:rsidRDefault="005C136F" w:rsidP="006A6365">
      <w:pPr>
        <w:pStyle w:val="oancuaDanhsach"/>
        <w:numPr>
          <w:ilvl w:val="0"/>
          <w:numId w:val="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“Diễn giải”</w:t>
      </w:r>
    </w:p>
    <w:p w:rsidR="005C136F" w:rsidRPr="006A6365" w:rsidRDefault="005C136F" w:rsidP="006A6365">
      <w:pPr>
        <w:pStyle w:val="oancuaDanhsach"/>
        <w:numPr>
          <w:ilvl w:val="0"/>
          <w:numId w:val="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xuất hiện vùng cho phép người dùng nhập.</w:t>
      </w:r>
    </w:p>
    <w:p w:rsidR="005C136F" w:rsidRPr="006A6365" w:rsidRDefault="005C136F" w:rsidP="006A6365">
      <w:pPr>
        <w:pStyle w:val="oancuaDanhsach"/>
        <w:numPr>
          <w:ilvl w:val="0"/>
          <w:numId w:val="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 chú thích, diễn giải cho mục thu</w:t>
      </w:r>
    </w:p>
    <w:p w:rsidR="005C136F" w:rsidRPr="006A6365" w:rsidRDefault="005C136F" w:rsidP="006A6365">
      <w:pPr>
        <w:pStyle w:val="oancuaDanhsach"/>
        <w:numPr>
          <w:ilvl w:val="0"/>
          <w:numId w:val="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nhấp nút “Xong” để hoàn thành việc nhập diễn giải.</w:t>
      </w:r>
    </w:p>
    <w:p w:rsidR="005C136F" w:rsidRPr="006A6365" w:rsidRDefault="005C136F" w:rsidP="006A6365">
      <w:pPr>
        <w:pStyle w:val="oancuaDanhsach"/>
        <w:numPr>
          <w:ilvl w:val="0"/>
          <w:numId w:val="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các diễn giải ở trang “Thu tiền”</w:t>
      </w:r>
    </w:p>
    <w:p w:rsidR="005C136F" w:rsidRPr="006A6365" w:rsidRDefault="005C136F" w:rsidP="006A6365">
      <w:pPr>
        <w:spacing w:line="360" w:lineRule="auto"/>
        <w:rPr>
          <w:b/>
          <w:noProof/>
          <w:lang w:val="vi-VN"/>
        </w:rPr>
      </w:pPr>
      <w:r w:rsidRPr="006A6365">
        <w:rPr>
          <w:b/>
          <w:noProof/>
          <w:lang w:val="vi-VN"/>
        </w:rPr>
        <w:t>Chọn “Tài khoản”:</w:t>
      </w:r>
    </w:p>
    <w:p w:rsidR="005C136F" w:rsidRPr="006A6365" w:rsidRDefault="005C136F" w:rsidP="006A6365">
      <w:pPr>
        <w:pStyle w:val="oancuaDanhsach"/>
        <w:numPr>
          <w:ilvl w:val="0"/>
          <w:numId w:val="7"/>
        </w:numPr>
        <w:spacing w:line="360" w:lineRule="auto"/>
        <w:rPr>
          <w:noProof/>
          <w:lang w:val="vi-VN"/>
        </w:rPr>
      </w:pPr>
      <w:r w:rsidRPr="006A6365">
        <w:rPr>
          <w:noProof/>
          <w:lang w:val="vi-VN"/>
        </w:rPr>
        <w:t>Người dùng chọn mục “Tài khoản”</w:t>
      </w:r>
    </w:p>
    <w:p w:rsidR="005C136F" w:rsidRPr="006A6365" w:rsidRDefault="005C136F" w:rsidP="006A6365">
      <w:pPr>
        <w:pStyle w:val="oancuaDanhsach"/>
        <w:numPr>
          <w:ilvl w:val="0"/>
          <w:numId w:val="7"/>
        </w:numPr>
        <w:spacing w:line="360" w:lineRule="auto"/>
        <w:rPr>
          <w:noProof/>
          <w:lang w:val="vi-VN"/>
        </w:rPr>
      </w:pPr>
      <w:r w:rsidRPr="006A6365">
        <w:rPr>
          <w:noProof/>
          <w:lang w:val="vi-VN"/>
        </w:rPr>
        <w:t>Hệ thống hiển thị các tài khoản hiện có của người dùng</w:t>
      </w:r>
    </w:p>
    <w:p w:rsidR="005C136F" w:rsidRPr="006A6365" w:rsidRDefault="005C136F" w:rsidP="006A6365">
      <w:pPr>
        <w:pStyle w:val="oancuaDanhsach"/>
        <w:numPr>
          <w:ilvl w:val="0"/>
          <w:numId w:val="7"/>
        </w:numPr>
        <w:spacing w:line="360" w:lineRule="auto"/>
        <w:rPr>
          <w:noProof/>
          <w:lang w:val="vi-VN"/>
        </w:rPr>
      </w:pPr>
      <w:r w:rsidRPr="006A6365">
        <w:rPr>
          <w:noProof/>
          <w:lang w:val="vi-VN"/>
        </w:rPr>
        <w:t>Người dùng chọn tài khoản nhận tiền</w:t>
      </w:r>
    </w:p>
    <w:p w:rsidR="005C136F" w:rsidRDefault="005C136F" w:rsidP="006A6365">
      <w:pPr>
        <w:pStyle w:val="oancuaDanhsach"/>
        <w:numPr>
          <w:ilvl w:val="0"/>
          <w:numId w:val="7"/>
        </w:numPr>
        <w:spacing w:line="360" w:lineRule="auto"/>
        <w:rPr>
          <w:noProof/>
          <w:lang w:val="vi-VN"/>
        </w:rPr>
      </w:pPr>
      <w:r w:rsidRPr="006A6365">
        <w:rPr>
          <w:noProof/>
          <w:lang w:val="vi-VN"/>
        </w:rPr>
        <w:t>Hệ thống hiển thị tài khoản người dùng đã chọn ở màn hình “Thu tiền”</w:t>
      </w:r>
    </w:p>
    <w:p w:rsidR="009636B2" w:rsidRPr="009636B2" w:rsidRDefault="009636B2" w:rsidP="009636B2">
      <w:pPr>
        <w:pStyle w:val="oancuaDanhsach"/>
        <w:spacing w:line="360" w:lineRule="auto"/>
        <w:ind w:left="1560" w:hanging="480"/>
        <w:rPr>
          <w:noProof/>
          <w:lang w:val="vi-VN"/>
        </w:rPr>
      </w:pPr>
      <w:r w:rsidRPr="009636B2">
        <w:rPr>
          <w:noProof/>
          <w:lang w:val="vi-VN"/>
        </w:rPr>
        <w:t xml:space="preserve">4.1  Nếu người dùng không chọn “Tài khoản” thì hệ </w:t>
      </w:r>
      <w:r w:rsidR="00896593">
        <w:rPr>
          <w:noProof/>
          <w:lang w:val="vi-VN"/>
        </w:rPr>
        <w:t>thống mặc định tài khoản là “ ATM</w:t>
      </w:r>
      <w:r w:rsidRPr="009636B2">
        <w:rPr>
          <w:noProof/>
          <w:lang w:val="vi-VN"/>
        </w:rPr>
        <w:t>”.</w:t>
      </w:r>
    </w:p>
    <w:p w:rsidR="005C136F" w:rsidRPr="006A6365" w:rsidRDefault="005C136F" w:rsidP="006A6365">
      <w:pPr>
        <w:spacing w:line="360" w:lineRule="auto"/>
        <w:rPr>
          <w:b/>
          <w:noProof/>
          <w:lang w:val="vi-VN"/>
        </w:rPr>
      </w:pPr>
      <w:r w:rsidRPr="006A6365">
        <w:rPr>
          <w:b/>
          <w:noProof/>
          <w:lang w:val="vi-VN"/>
        </w:rPr>
        <w:t>Chọn ngày thu:</w:t>
      </w:r>
    </w:p>
    <w:p w:rsidR="005C136F" w:rsidRPr="006A6365" w:rsidRDefault="005C136F" w:rsidP="004337AD">
      <w:pPr>
        <w:pStyle w:val="oancuaDanhsach"/>
        <w:numPr>
          <w:ilvl w:val="0"/>
          <w:numId w:val="8"/>
        </w:numPr>
        <w:spacing w:line="360" w:lineRule="auto"/>
        <w:rPr>
          <w:noProof/>
          <w:lang w:val="vi-VN"/>
        </w:rPr>
      </w:pPr>
      <w:r w:rsidRPr="006A6365">
        <w:rPr>
          <w:noProof/>
          <w:lang w:val="vi-VN"/>
        </w:rPr>
        <w:t>Người dùng mục “Ngày thu”</w:t>
      </w:r>
    </w:p>
    <w:p w:rsidR="005C136F" w:rsidRPr="006A6365" w:rsidRDefault="005C136F" w:rsidP="004337AD">
      <w:pPr>
        <w:pStyle w:val="oancuaDanhsach"/>
        <w:numPr>
          <w:ilvl w:val="0"/>
          <w:numId w:val="8"/>
        </w:numPr>
        <w:spacing w:line="360" w:lineRule="auto"/>
        <w:rPr>
          <w:noProof/>
          <w:lang w:val="vi-VN"/>
        </w:rPr>
      </w:pPr>
      <w:r w:rsidRPr="006A6365">
        <w:rPr>
          <w:noProof/>
          <w:lang w:val="vi-VN"/>
        </w:rPr>
        <w:t>Hệ thống hiển thị lịch.</w:t>
      </w:r>
    </w:p>
    <w:p w:rsidR="005C136F" w:rsidRPr="006A6365" w:rsidRDefault="005C136F" w:rsidP="004337AD">
      <w:pPr>
        <w:pStyle w:val="oancuaDanhsach"/>
        <w:numPr>
          <w:ilvl w:val="0"/>
          <w:numId w:val="8"/>
        </w:numPr>
        <w:spacing w:line="360" w:lineRule="auto"/>
        <w:rPr>
          <w:noProof/>
          <w:lang w:val="vi-VN"/>
        </w:rPr>
      </w:pPr>
      <w:r w:rsidRPr="006A6365">
        <w:rPr>
          <w:noProof/>
          <w:lang w:val="vi-VN"/>
        </w:rPr>
        <w:t>Người dùng chọn ngày thu</w:t>
      </w:r>
    </w:p>
    <w:p w:rsidR="005C136F" w:rsidRPr="006A6365" w:rsidRDefault="005C136F" w:rsidP="004337AD">
      <w:pPr>
        <w:pStyle w:val="oancuaDanhsach"/>
        <w:numPr>
          <w:ilvl w:val="0"/>
          <w:numId w:val="8"/>
        </w:numPr>
        <w:spacing w:line="360" w:lineRule="auto"/>
        <w:rPr>
          <w:noProof/>
          <w:lang w:val="vi-VN"/>
        </w:rPr>
      </w:pPr>
      <w:r w:rsidRPr="006A6365">
        <w:rPr>
          <w:noProof/>
          <w:lang w:val="vi-VN"/>
        </w:rPr>
        <w:t>Hệ thống hiển thị ngày tương ứng trên màn hình “ Thu tiền”</w:t>
      </w:r>
    </w:p>
    <w:p w:rsidR="005C136F" w:rsidRPr="006A6365" w:rsidRDefault="005C136F" w:rsidP="004337AD">
      <w:pPr>
        <w:pStyle w:val="oancuaDanhsach"/>
        <w:numPr>
          <w:ilvl w:val="1"/>
          <w:numId w:val="8"/>
        </w:numPr>
        <w:spacing w:line="360" w:lineRule="auto"/>
        <w:rPr>
          <w:noProof/>
          <w:lang w:val="vi-VN"/>
        </w:rPr>
      </w:pPr>
      <w:r w:rsidRPr="006A6365">
        <w:rPr>
          <w:noProof/>
          <w:lang w:val="vi-VN"/>
        </w:rPr>
        <w:t>Nếu người dùng không chọn, hệ thống sẽ mặc định là ngày hiện tại.</w:t>
      </w:r>
    </w:p>
    <w:p w:rsidR="00DB2F67" w:rsidRPr="006A6365" w:rsidRDefault="00001B61" w:rsidP="0027127A">
      <w:pPr>
        <w:pStyle w:val="u2"/>
        <w:rPr>
          <w:noProof/>
          <w:lang w:val="vi-VN"/>
        </w:rPr>
      </w:pPr>
      <w:r>
        <w:rPr>
          <w:noProof/>
          <w:lang w:val="vi-VN"/>
        </w:rPr>
        <w:t>Ngữ cảnh chính</w:t>
      </w:r>
      <w:bookmarkEnd w:id="14"/>
    </w:p>
    <w:p w:rsidR="00DB2F67" w:rsidRPr="006A6365" w:rsidRDefault="00D2040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ghi chép lại các khoản thu vào của mình để quản lí tài chính.</w:t>
      </w:r>
    </w:p>
    <w:bookmarkEnd w:id="15"/>
    <w:bookmarkEnd w:id="16"/>
    <w:p w:rsidR="00DB2F67" w:rsidRPr="006A6365" w:rsidRDefault="00001B61" w:rsidP="0027127A">
      <w:pPr>
        <w:pStyle w:val="u2"/>
        <w:rPr>
          <w:noProof/>
          <w:lang w:val="vi-VN"/>
        </w:rPr>
      </w:pPr>
      <w:r>
        <w:rPr>
          <w:noProof/>
          <w:lang w:val="vi-VN"/>
        </w:rPr>
        <w:lastRenderedPageBreak/>
        <w:t>Tiền điều kiện</w:t>
      </w:r>
    </w:p>
    <w:p w:rsidR="00DB2F67" w:rsidRPr="006A6365" w:rsidRDefault="003F6D2E"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DB2F67" w:rsidRPr="006A6365" w:rsidRDefault="00001B61" w:rsidP="0027127A">
      <w:pPr>
        <w:pStyle w:val="u2"/>
        <w:rPr>
          <w:noProof/>
          <w:lang w:val="vi-VN"/>
        </w:rPr>
      </w:pPr>
      <w:r>
        <w:rPr>
          <w:noProof/>
          <w:lang w:val="vi-VN"/>
        </w:rPr>
        <w:t>Hậu điều kiện</w:t>
      </w:r>
    </w:p>
    <w:p w:rsidR="009074C5" w:rsidRPr="006A6365" w:rsidRDefault="009074C5" w:rsidP="006A6365">
      <w:pPr>
        <w:pStyle w:val="ThnVnban"/>
        <w:spacing w:line="360" w:lineRule="auto"/>
        <w:rPr>
          <w:noProof/>
          <w:lang w:val="vi-VN"/>
        </w:rPr>
      </w:pPr>
      <w:r w:rsidRPr="006A6365">
        <w:rPr>
          <w:noProof/>
          <w:lang w:val="vi-VN"/>
        </w:rPr>
        <w:t>Hệ thống lưu thông tin thu tiền của người dùng.</w:t>
      </w:r>
    </w:p>
    <w:p w:rsidR="00DB2F67" w:rsidRPr="006A6365" w:rsidRDefault="00001B61" w:rsidP="0027127A">
      <w:pPr>
        <w:pStyle w:val="u2"/>
        <w:rPr>
          <w:noProof/>
          <w:lang w:val="vi-VN"/>
        </w:rPr>
      </w:pPr>
      <w:r>
        <w:rPr>
          <w:noProof/>
          <w:lang w:val="vi-VN"/>
        </w:rPr>
        <w:t>Điểm mở rộng</w:t>
      </w:r>
    </w:p>
    <w:p w:rsidR="007E13C1" w:rsidRPr="006A6365" w:rsidRDefault="007E13C1" w:rsidP="006A6365">
      <w:pPr>
        <w:pStyle w:val="ThnVnban"/>
        <w:spacing w:line="360" w:lineRule="auto"/>
        <w:rPr>
          <w:noProof/>
          <w:lang w:val="vi-VN"/>
        </w:rPr>
      </w:pPr>
      <w:r w:rsidRPr="006A6365">
        <w:rPr>
          <w:noProof/>
          <w:lang w:val="vi-VN"/>
        </w:rPr>
        <w:t>Không có.</w:t>
      </w:r>
    </w:p>
    <w:p w:rsidR="00DB2F67" w:rsidRPr="006A6365" w:rsidRDefault="00001B61" w:rsidP="0027127A">
      <w:pPr>
        <w:pStyle w:val="u2"/>
        <w:rPr>
          <w:noProof/>
          <w:lang w:val="vi-VN"/>
        </w:rPr>
      </w:pPr>
      <w:r>
        <w:rPr>
          <w:noProof/>
          <w:lang w:val="vi-VN"/>
        </w:rPr>
        <w:t>Yêu cầu phi chức năng</w:t>
      </w:r>
    </w:p>
    <w:p w:rsidR="00DB2F67" w:rsidRPr="006A6365" w:rsidRDefault="00314560"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chép dữ liệu thực hiện không quá 1s.</w:t>
      </w:r>
    </w:p>
    <w:p w:rsidR="00DB2F67" w:rsidRPr="006A6365" w:rsidRDefault="00001B61" w:rsidP="0027127A">
      <w:pPr>
        <w:pStyle w:val="u2"/>
        <w:rPr>
          <w:noProof/>
          <w:lang w:val="vi-VN"/>
        </w:rPr>
      </w:pPr>
      <w:r>
        <w:rPr>
          <w:noProof/>
          <w:lang w:val="vi-VN"/>
        </w:rPr>
        <w:t>Thông tin khác</w:t>
      </w:r>
    </w:p>
    <w:p w:rsidR="000E2CDA" w:rsidRPr="006A6365" w:rsidRDefault="00314560" w:rsidP="009636B2">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67722A" w:rsidRPr="006A6365" w:rsidRDefault="000E2CDA" w:rsidP="00093449">
      <w:pPr>
        <w:pStyle w:val="u1"/>
      </w:pPr>
      <w:r w:rsidRPr="006A6365">
        <w:rPr>
          <w:i/>
        </w:rPr>
        <w:br w:type="column"/>
      </w:r>
      <w:fldSimple w:instr="title  \* Mergeformat ">
        <w:bookmarkStart w:id="17" w:name="_Toc470967501"/>
        <w:r w:rsidR="006A6365">
          <w:t>Đặc tả usecase</w:t>
        </w:r>
        <w:r w:rsidR="0067722A" w:rsidRPr="006A6365">
          <w:t>: Ghi chép chi tiền</w:t>
        </w:r>
        <w:bookmarkEnd w:id="17"/>
      </w:fldSimple>
      <w:r w:rsidR="0067722A" w:rsidRPr="006A6365">
        <w:t xml:space="preserve"> </w:t>
      </w:r>
    </w:p>
    <w:p w:rsidR="0067722A" w:rsidRPr="0027127A" w:rsidRDefault="0067722A" w:rsidP="0027127A">
      <w:pPr>
        <w:pStyle w:val="u2"/>
        <w:numPr>
          <w:ilvl w:val="0"/>
          <w:numId w:val="38"/>
        </w:numPr>
        <w:rPr>
          <w:noProof/>
          <w:lang w:val="vi-VN"/>
        </w:rPr>
      </w:pPr>
      <w:r w:rsidRPr="0027127A">
        <w:rPr>
          <w:noProof/>
          <w:lang w:val="vi-VN"/>
        </w:rPr>
        <w:t xml:space="preserve">  </w:t>
      </w:r>
      <w:r w:rsidR="00001B61" w:rsidRPr="0027127A">
        <w:rPr>
          <w:noProof/>
          <w:lang w:val="vi-VN"/>
        </w:rPr>
        <w:t>Mô tả</w:t>
      </w:r>
    </w:p>
    <w:p w:rsidR="0067722A" w:rsidRPr="006A6365" w:rsidRDefault="0067722A"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thực hiện việc ghi chép chi tiền của người dùng. Kết thúc quy trình, những thông tin về việc chi tiền của người dùng sẽ được lưu trữ vào hệ thống.</w:t>
      </w:r>
    </w:p>
    <w:p w:rsidR="0067722A" w:rsidRPr="006A6365" w:rsidRDefault="0067722A" w:rsidP="0027127A">
      <w:pPr>
        <w:pStyle w:val="u2"/>
        <w:rPr>
          <w:noProof/>
          <w:lang w:val="vi-VN"/>
        </w:rPr>
      </w:pPr>
      <w:r w:rsidRPr="006A6365">
        <w:rPr>
          <w:noProof/>
          <w:lang w:val="vi-VN"/>
        </w:rPr>
        <w:t xml:space="preserve">  </w:t>
      </w:r>
      <w:r w:rsidR="00001B61">
        <w:rPr>
          <w:noProof/>
          <w:lang w:val="vi-VN"/>
        </w:rPr>
        <w:t>Dòng sự kiện chính</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ghi chép chi tiền từ màn hình chính</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Chi tiền.</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nhập/chọn vào các mục “ Số tiền”, “ Mục chi”, “Diễn giải”, “Tài khoản”, “Ngày chi” </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“Ghi”.</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kiểm tra các mục cần điền: </w:t>
      </w:r>
    </w:p>
    <w:p w:rsidR="0067722A" w:rsidRPr="006A6365" w:rsidRDefault="0067722A" w:rsidP="00D835E8">
      <w:pPr>
        <w:pStyle w:val="ThnVnban"/>
        <w:numPr>
          <w:ilvl w:val="1"/>
          <w:numId w:val="2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đầy đủ “Số tiền”, “Mục chi”, “</w:t>
      </w:r>
      <w:r w:rsidR="00390915" w:rsidRPr="006A6365">
        <w:rPr>
          <w:rFonts w:asciiTheme="majorHAnsi" w:hAnsiTheme="majorHAnsi" w:cstheme="majorHAnsi"/>
          <w:noProof/>
          <w:szCs w:val="26"/>
          <w:lang w:val="vi-VN"/>
        </w:rPr>
        <w:t>Tài khoản”</w:t>
      </w:r>
      <w:r w:rsidR="00602B07" w:rsidRPr="00602B07">
        <w:rPr>
          <w:rFonts w:asciiTheme="majorHAnsi" w:hAnsiTheme="majorHAnsi" w:cstheme="majorHAnsi"/>
          <w:noProof/>
          <w:szCs w:val="26"/>
          <w:lang w:val="vi-VN"/>
        </w:rPr>
        <w:t>, “Ngày chi”</w:t>
      </w:r>
      <w:r w:rsidR="00390915" w:rsidRPr="006A6365">
        <w:rPr>
          <w:rFonts w:asciiTheme="majorHAnsi" w:hAnsiTheme="majorHAnsi" w:cstheme="majorHAnsi"/>
          <w:noProof/>
          <w:szCs w:val="26"/>
          <w:lang w:val="vi-VN"/>
        </w:rPr>
        <w:t xml:space="preserve"> thì lưu vào hệ thống và thông báo “Ghi lại chi tiêu thành công”</w:t>
      </w:r>
      <w:r w:rsidRPr="006A6365">
        <w:rPr>
          <w:rFonts w:asciiTheme="majorHAnsi" w:hAnsiTheme="majorHAnsi" w:cstheme="majorHAnsi"/>
          <w:noProof/>
          <w:szCs w:val="26"/>
          <w:lang w:val="vi-VN"/>
        </w:rPr>
        <w:t xml:space="preserve"> </w:t>
      </w:r>
    </w:p>
    <w:p w:rsidR="0067722A" w:rsidRPr="006A6365" w:rsidRDefault="0067722A" w:rsidP="00D835E8">
      <w:pPr>
        <w:pStyle w:val="ThnVnban"/>
        <w:numPr>
          <w:ilvl w:val="1"/>
          <w:numId w:val="2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Thông tin thiếu: Hệ thống thông báo “Ghi thất bại”</w:t>
      </w:r>
    </w:p>
    <w:p w:rsidR="0067722A" w:rsidRPr="006A6365" w:rsidRDefault="0067722A" w:rsidP="00D835E8">
      <w:pPr>
        <w:pStyle w:val="ThnVnban"/>
        <w:numPr>
          <w:ilvl w:val="0"/>
          <w:numId w:val="25"/>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67722A" w:rsidRPr="006A6365" w:rsidRDefault="0067722A" w:rsidP="0027127A">
      <w:pPr>
        <w:pStyle w:val="u2"/>
        <w:rPr>
          <w:noProof/>
          <w:lang w:val="vi-VN"/>
        </w:rPr>
      </w:pPr>
      <w:r w:rsidRPr="006A6365">
        <w:rPr>
          <w:noProof/>
          <w:lang w:val="vi-VN"/>
        </w:rPr>
        <w:t xml:space="preserve">  </w:t>
      </w:r>
      <w:r w:rsidR="00001B61">
        <w:rPr>
          <w:noProof/>
          <w:lang w:val="vi-VN"/>
        </w:rPr>
        <w:t>Dòng sự kiện phụ</w:t>
      </w:r>
      <w:r w:rsidR="006A6365" w:rsidRPr="006A6365">
        <w:rPr>
          <w:noProof/>
          <w:lang w:val="vi-VN"/>
        </w:rPr>
        <w:t>:</w:t>
      </w:r>
    </w:p>
    <w:p w:rsidR="006A6365" w:rsidRPr="006A6365" w:rsidRDefault="006A6365" w:rsidP="006A6365">
      <w:pPr>
        <w:spacing w:line="360" w:lineRule="auto"/>
        <w:ind w:left="360"/>
        <w:rPr>
          <w:noProof/>
          <w:lang w:val="vi-VN"/>
        </w:rPr>
      </w:pPr>
      <w:r w:rsidRPr="006A6365">
        <w:rPr>
          <w:noProof/>
          <w:lang w:val="vi-VN"/>
        </w:rPr>
        <w:t>Không có.</w:t>
      </w:r>
    </w:p>
    <w:p w:rsidR="0067722A" w:rsidRPr="006A6365" w:rsidRDefault="00001B61" w:rsidP="0027127A">
      <w:pPr>
        <w:pStyle w:val="u2"/>
        <w:rPr>
          <w:noProof/>
          <w:lang w:val="vi-VN"/>
        </w:rPr>
      </w:pPr>
      <w:r>
        <w:rPr>
          <w:noProof/>
          <w:lang w:val="vi-VN"/>
        </w:rPr>
        <w:t>Sự kiện con</w:t>
      </w:r>
      <w:r w:rsidR="0067722A" w:rsidRPr="006A6365">
        <w:rPr>
          <w:noProof/>
          <w:lang w:val="vi-VN"/>
        </w:rPr>
        <w:t>:</w:t>
      </w:r>
    </w:p>
    <w:p w:rsidR="005C136F" w:rsidRPr="006A6365" w:rsidRDefault="005C136F" w:rsidP="006A6365">
      <w:pPr>
        <w:spacing w:line="360" w:lineRule="auto"/>
        <w:rPr>
          <w:b/>
          <w:noProof/>
          <w:lang w:val="vi-VN"/>
        </w:rPr>
      </w:pPr>
      <w:r w:rsidRPr="006A6365">
        <w:rPr>
          <w:b/>
          <w:noProof/>
          <w:lang w:val="vi-VN"/>
        </w:rPr>
        <w:t>Chọn mục “Số tiền”:</w:t>
      </w:r>
    </w:p>
    <w:p w:rsidR="005C136F" w:rsidRPr="006A6365" w:rsidRDefault="005C136F" w:rsidP="00D835E8">
      <w:pPr>
        <w:pStyle w:val="ThnVnban"/>
        <w:numPr>
          <w:ilvl w:val="0"/>
          <w:numId w:val="26"/>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nhập số tiền chi vào</w:t>
      </w:r>
    </w:p>
    <w:p w:rsidR="00654A73" w:rsidRDefault="00654A73" w:rsidP="00D835E8">
      <w:pPr>
        <w:pStyle w:val="ThnVnban"/>
        <w:numPr>
          <w:ilvl w:val="0"/>
          <w:numId w:val="26"/>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 số tiền </w:t>
      </w:r>
      <w:r w:rsidRPr="004772A3">
        <w:rPr>
          <w:rFonts w:asciiTheme="majorHAnsi" w:hAnsiTheme="majorHAnsi" w:cstheme="majorHAnsi"/>
          <w:noProof/>
          <w:szCs w:val="26"/>
          <w:lang w:val="vi-VN"/>
        </w:rPr>
        <w:t>hợp lệ ( chỉ chứa ký tự số và toán từ +, -, * , / )</w:t>
      </w:r>
      <w:r w:rsidRPr="006A6365">
        <w:rPr>
          <w:rFonts w:asciiTheme="majorHAnsi" w:hAnsiTheme="majorHAnsi" w:cstheme="majorHAnsi"/>
          <w:noProof/>
          <w:szCs w:val="26"/>
          <w:lang w:val="vi-VN"/>
        </w:rPr>
        <w:t>và nhấn OK để hoàn thành việc nhập tiền.</w:t>
      </w:r>
    </w:p>
    <w:p w:rsidR="00654A73" w:rsidRPr="006A6365" w:rsidRDefault="00654A73" w:rsidP="00D835E8">
      <w:pPr>
        <w:pStyle w:val="ThnVnban"/>
        <w:numPr>
          <w:ilvl w:val="1"/>
          <w:numId w:val="26"/>
        </w:numPr>
        <w:spacing w:line="360" w:lineRule="auto"/>
        <w:rPr>
          <w:rFonts w:asciiTheme="majorHAnsi" w:hAnsiTheme="majorHAnsi" w:cstheme="majorHAnsi"/>
          <w:noProof/>
          <w:szCs w:val="26"/>
          <w:lang w:val="vi-VN"/>
        </w:rPr>
      </w:pPr>
      <w:r>
        <w:rPr>
          <w:rFonts w:asciiTheme="majorHAnsi" w:hAnsiTheme="majorHAnsi" w:cstheme="majorHAnsi"/>
          <w:noProof/>
          <w:szCs w:val="26"/>
          <w:lang w:val="vi-VN"/>
        </w:rPr>
        <w:t xml:space="preserve">Người dùng nhập các ký tự không hợp lệ ( các ký từ khác số hoăc. </w:t>
      </w:r>
      <w:r w:rsidRPr="004772A3">
        <w:rPr>
          <w:rFonts w:asciiTheme="majorHAnsi" w:hAnsiTheme="majorHAnsi" w:cstheme="majorHAnsi"/>
          <w:noProof/>
          <w:szCs w:val="26"/>
          <w:lang w:val="vi-VN"/>
        </w:rPr>
        <w:t>+,-,*,/ ): hệ thống sẽ không cho phép nhập các ký tự ấy.</w:t>
      </w:r>
    </w:p>
    <w:p w:rsidR="005C136F" w:rsidRPr="006A6365" w:rsidRDefault="005C136F" w:rsidP="00D835E8">
      <w:pPr>
        <w:pStyle w:val="ThnVnban"/>
        <w:numPr>
          <w:ilvl w:val="0"/>
          <w:numId w:val="26"/>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lastRenderedPageBreak/>
        <w:t>Hệ thống hiển thị số tiền trên màn hình “Chi tiền”</w:t>
      </w:r>
    </w:p>
    <w:p w:rsidR="005C136F" w:rsidRPr="006A6365" w:rsidRDefault="005C136F" w:rsidP="006A6365">
      <w:pPr>
        <w:spacing w:line="360" w:lineRule="auto"/>
        <w:rPr>
          <w:b/>
          <w:noProof/>
          <w:lang w:val="vi-VN"/>
        </w:rPr>
      </w:pPr>
      <w:r w:rsidRPr="006A6365">
        <w:rPr>
          <w:b/>
          <w:noProof/>
          <w:lang w:val="vi-VN"/>
        </w:rPr>
        <w:t>Chọn “Mục chi”</w:t>
      </w:r>
    </w:p>
    <w:p w:rsidR="005C136F" w:rsidRPr="006A6365" w:rsidRDefault="005C136F" w:rsidP="00D835E8">
      <w:pPr>
        <w:pStyle w:val="oancuaDanhsach"/>
        <w:numPr>
          <w:ilvl w:val="0"/>
          <w:numId w:val="5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“Mục chi”</w:t>
      </w:r>
    </w:p>
    <w:p w:rsidR="005C136F" w:rsidRPr="006A6365" w:rsidRDefault="005C136F" w:rsidP="00D835E8">
      <w:pPr>
        <w:pStyle w:val="oancuaDanhsach"/>
        <w:numPr>
          <w:ilvl w:val="0"/>
          <w:numId w:val="5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“Mục chi”</w:t>
      </w:r>
    </w:p>
    <w:p w:rsidR="005C136F" w:rsidRPr="006A6365" w:rsidRDefault="005C136F" w:rsidP="00D835E8">
      <w:pPr>
        <w:pStyle w:val="oancuaDanhsach"/>
        <w:numPr>
          <w:ilvl w:val="0"/>
          <w:numId w:val="5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chi tương ứng.</w:t>
      </w:r>
    </w:p>
    <w:p w:rsidR="00896593" w:rsidRDefault="005C136F" w:rsidP="00D835E8">
      <w:pPr>
        <w:pStyle w:val="oancuaDanhsach"/>
        <w:numPr>
          <w:ilvl w:val="0"/>
          <w:numId w:val="5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mục chi ở trang “Chi tiền”</w:t>
      </w:r>
    </w:p>
    <w:p w:rsidR="00896593" w:rsidRPr="00896593" w:rsidRDefault="00896593" w:rsidP="00896593">
      <w:pPr>
        <w:spacing w:line="360" w:lineRule="auto"/>
        <w:ind w:left="1080"/>
        <w:rPr>
          <w:rFonts w:asciiTheme="majorHAnsi" w:hAnsiTheme="majorHAnsi" w:cstheme="majorHAnsi"/>
          <w:noProof/>
          <w:szCs w:val="26"/>
          <w:lang w:val="vi-VN"/>
        </w:rPr>
      </w:pPr>
      <w:r w:rsidRPr="00896593">
        <w:rPr>
          <w:rFonts w:asciiTheme="majorHAnsi" w:hAnsiTheme="majorHAnsi" w:cstheme="majorHAnsi"/>
          <w:noProof/>
          <w:szCs w:val="26"/>
          <w:lang w:val="vi-VN"/>
        </w:rPr>
        <w:t>4.1 Nếu người dùng không chọn mục chi, thì hệ thống mặc định mục chi là “Ăn uống”</w:t>
      </w:r>
    </w:p>
    <w:p w:rsidR="005C136F" w:rsidRPr="006A6365" w:rsidRDefault="005C136F" w:rsidP="006A6365">
      <w:pPr>
        <w:spacing w:line="360" w:lineRule="auto"/>
        <w:rPr>
          <w:b/>
          <w:noProof/>
          <w:lang w:val="vi-VN"/>
        </w:rPr>
      </w:pPr>
      <w:r w:rsidRPr="006A6365">
        <w:rPr>
          <w:b/>
          <w:noProof/>
          <w:lang w:val="vi-VN"/>
        </w:rPr>
        <w:t>Ghi chép “ Diễn giải”:</w:t>
      </w:r>
    </w:p>
    <w:p w:rsidR="005C136F" w:rsidRPr="006A6365" w:rsidRDefault="005C136F" w:rsidP="00D835E8">
      <w:pPr>
        <w:pStyle w:val="oancuaDanhsach"/>
        <w:numPr>
          <w:ilvl w:val="0"/>
          <w:numId w:val="5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“Diễn giải”</w:t>
      </w:r>
    </w:p>
    <w:p w:rsidR="005C136F" w:rsidRPr="006A6365" w:rsidRDefault="005C136F" w:rsidP="00D835E8">
      <w:pPr>
        <w:pStyle w:val="oancuaDanhsach"/>
        <w:numPr>
          <w:ilvl w:val="0"/>
          <w:numId w:val="5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xuất hiện vùng cho phép người dùng nhập.</w:t>
      </w:r>
    </w:p>
    <w:p w:rsidR="005C136F" w:rsidRPr="006A6365" w:rsidRDefault="005C136F" w:rsidP="00D835E8">
      <w:pPr>
        <w:pStyle w:val="oancuaDanhsach"/>
        <w:numPr>
          <w:ilvl w:val="0"/>
          <w:numId w:val="5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 chú thích, diễn giải cho mục chi</w:t>
      </w:r>
    </w:p>
    <w:p w:rsidR="005C136F" w:rsidRPr="006A6365" w:rsidRDefault="005C136F" w:rsidP="00D835E8">
      <w:pPr>
        <w:pStyle w:val="oancuaDanhsach"/>
        <w:numPr>
          <w:ilvl w:val="0"/>
          <w:numId w:val="5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nhấp nút “Xong” để hoàn thành việc nhập diễn giải.</w:t>
      </w:r>
    </w:p>
    <w:p w:rsidR="005C136F" w:rsidRPr="006A6365" w:rsidRDefault="005C136F" w:rsidP="00D835E8">
      <w:pPr>
        <w:pStyle w:val="oancuaDanhsach"/>
        <w:numPr>
          <w:ilvl w:val="0"/>
          <w:numId w:val="56"/>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các diễn giải ở trang “Chi tiền”</w:t>
      </w:r>
    </w:p>
    <w:p w:rsidR="005C136F" w:rsidRPr="006A6365" w:rsidRDefault="005C136F" w:rsidP="006A6365">
      <w:pPr>
        <w:spacing w:line="360" w:lineRule="auto"/>
        <w:rPr>
          <w:b/>
          <w:noProof/>
          <w:lang w:val="vi-VN"/>
        </w:rPr>
      </w:pPr>
      <w:r w:rsidRPr="006A6365">
        <w:rPr>
          <w:b/>
          <w:noProof/>
          <w:lang w:val="vi-VN"/>
        </w:rPr>
        <w:t>Chọn “Tài khoản”:</w:t>
      </w:r>
    </w:p>
    <w:p w:rsidR="005C136F" w:rsidRPr="006A6365" w:rsidRDefault="005C136F" w:rsidP="00D835E8">
      <w:pPr>
        <w:pStyle w:val="oancuaDanhsach"/>
        <w:numPr>
          <w:ilvl w:val="0"/>
          <w:numId w:val="57"/>
        </w:numPr>
        <w:spacing w:line="360" w:lineRule="auto"/>
        <w:rPr>
          <w:noProof/>
          <w:lang w:val="vi-VN"/>
        </w:rPr>
      </w:pPr>
      <w:r w:rsidRPr="006A6365">
        <w:rPr>
          <w:noProof/>
          <w:lang w:val="vi-VN"/>
        </w:rPr>
        <w:t>Người dùng chọn mục “Tài khoản”</w:t>
      </w:r>
    </w:p>
    <w:p w:rsidR="005C136F" w:rsidRPr="006A6365" w:rsidRDefault="005C136F" w:rsidP="00D835E8">
      <w:pPr>
        <w:pStyle w:val="oancuaDanhsach"/>
        <w:numPr>
          <w:ilvl w:val="0"/>
          <w:numId w:val="57"/>
        </w:numPr>
        <w:spacing w:line="360" w:lineRule="auto"/>
        <w:rPr>
          <w:noProof/>
          <w:lang w:val="vi-VN"/>
        </w:rPr>
      </w:pPr>
      <w:r w:rsidRPr="006A6365">
        <w:rPr>
          <w:noProof/>
          <w:lang w:val="vi-VN"/>
        </w:rPr>
        <w:t>Hệ thống hiển thị các tài khoản hiện có của người dùng</w:t>
      </w:r>
    </w:p>
    <w:p w:rsidR="005C136F" w:rsidRPr="006A6365" w:rsidRDefault="005C136F" w:rsidP="00D835E8">
      <w:pPr>
        <w:pStyle w:val="oancuaDanhsach"/>
        <w:numPr>
          <w:ilvl w:val="0"/>
          <w:numId w:val="57"/>
        </w:numPr>
        <w:spacing w:line="360" w:lineRule="auto"/>
        <w:rPr>
          <w:noProof/>
          <w:lang w:val="vi-VN"/>
        </w:rPr>
      </w:pPr>
      <w:r w:rsidRPr="006A6365">
        <w:rPr>
          <w:noProof/>
          <w:lang w:val="vi-VN"/>
        </w:rPr>
        <w:t>Người dùng chọn tài khoản nhận tiền</w:t>
      </w:r>
    </w:p>
    <w:p w:rsidR="005C136F" w:rsidRDefault="005C136F" w:rsidP="00D835E8">
      <w:pPr>
        <w:pStyle w:val="oancuaDanhsach"/>
        <w:numPr>
          <w:ilvl w:val="0"/>
          <w:numId w:val="57"/>
        </w:numPr>
        <w:spacing w:line="360" w:lineRule="auto"/>
        <w:rPr>
          <w:noProof/>
          <w:lang w:val="vi-VN"/>
        </w:rPr>
      </w:pPr>
      <w:r w:rsidRPr="006A6365">
        <w:rPr>
          <w:noProof/>
          <w:lang w:val="vi-VN"/>
        </w:rPr>
        <w:t>Hệ thống hiển thị tài khoản người dùng đã chọn ở màn hình “Chi tiền”</w:t>
      </w:r>
    </w:p>
    <w:p w:rsidR="00896593" w:rsidRPr="00896593" w:rsidRDefault="00896593" w:rsidP="00896593">
      <w:pPr>
        <w:spacing w:line="360" w:lineRule="auto"/>
        <w:ind w:left="1080"/>
        <w:rPr>
          <w:noProof/>
          <w:lang w:val="vi-VN"/>
        </w:rPr>
      </w:pPr>
      <w:r w:rsidRPr="00896593">
        <w:rPr>
          <w:noProof/>
          <w:lang w:val="vi-VN"/>
        </w:rPr>
        <w:t>4.1 Nếu người dùng không chọn tài khoản thì hệ thống mặc định tài khoản Ví</w:t>
      </w:r>
    </w:p>
    <w:p w:rsidR="005C136F" w:rsidRPr="006A6365" w:rsidRDefault="005C136F" w:rsidP="006A6365">
      <w:pPr>
        <w:spacing w:line="360" w:lineRule="auto"/>
        <w:rPr>
          <w:b/>
          <w:noProof/>
          <w:lang w:val="vi-VN"/>
        </w:rPr>
      </w:pPr>
      <w:r w:rsidRPr="006A6365">
        <w:rPr>
          <w:b/>
          <w:noProof/>
          <w:lang w:val="vi-VN"/>
        </w:rPr>
        <w:t>Chọn ngày chi:</w:t>
      </w:r>
    </w:p>
    <w:p w:rsidR="005C136F" w:rsidRPr="006A6365" w:rsidRDefault="005C136F" w:rsidP="00D835E8">
      <w:pPr>
        <w:pStyle w:val="oancuaDanhsach"/>
        <w:numPr>
          <w:ilvl w:val="0"/>
          <w:numId w:val="58"/>
        </w:numPr>
        <w:spacing w:line="360" w:lineRule="auto"/>
        <w:rPr>
          <w:noProof/>
          <w:lang w:val="vi-VN"/>
        </w:rPr>
      </w:pPr>
      <w:r w:rsidRPr="006A6365">
        <w:rPr>
          <w:noProof/>
          <w:lang w:val="vi-VN"/>
        </w:rPr>
        <w:t>Người dùng mục “Ngày chi”</w:t>
      </w:r>
    </w:p>
    <w:p w:rsidR="005C136F" w:rsidRPr="006A6365" w:rsidRDefault="005C136F" w:rsidP="00D835E8">
      <w:pPr>
        <w:pStyle w:val="oancuaDanhsach"/>
        <w:numPr>
          <w:ilvl w:val="0"/>
          <w:numId w:val="58"/>
        </w:numPr>
        <w:spacing w:line="360" w:lineRule="auto"/>
        <w:rPr>
          <w:noProof/>
          <w:lang w:val="vi-VN"/>
        </w:rPr>
      </w:pPr>
      <w:r w:rsidRPr="006A6365">
        <w:rPr>
          <w:noProof/>
          <w:lang w:val="vi-VN"/>
        </w:rPr>
        <w:t>Hệ thống hiển thị lịch.</w:t>
      </w:r>
    </w:p>
    <w:p w:rsidR="005C136F" w:rsidRPr="006A6365" w:rsidRDefault="005C136F" w:rsidP="00D835E8">
      <w:pPr>
        <w:pStyle w:val="oancuaDanhsach"/>
        <w:numPr>
          <w:ilvl w:val="0"/>
          <w:numId w:val="58"/>
        </w:numPr>
        <w:spacing w:line="360" w:lineRule="auto"/>
        <w:rPr>
          <w:noProof/>
          <w:lang w:val="vi-VN"/>
        </w:rPr>
      </w:pPr>
      <w:r w:rsidRPr="006A6365">
        <w:rPr>
          <w:noProof/>
          <w:lang w:val="vi-VN"/>
        </w:rPr>
        <w:t>Người dùng chọn ngày chi</w:t>
      </w:r>
    </w:p>
    <w:p w:rsidR="005C136F" w:rsidRPr="006A6365" w:rsidRDefault="005C136F" w:rsidP="00D835E8">
      <w:pPr>
        <w:pStyle w:val="oancuaDanhsach"/>
        <w:numPr>
          <w:ilvl w:val="0"/>
          <w:numId w:val="58"/>
        </w:numPr>
        <w:spacing w:line="360" w:lineRule="auto"/>
        <w:rPr>
          <w:noProof/>
          <w:lang w:val="vi-VN"/>
        </w:rPr>
      </w:pPr>
      <w:r w:rsidRPr="006A6365">
        <w:rPr>
          <w:noProof/>
          <w:lang w:val="vi-VN"/>
        </w:rPr>
        <w:t>Hệ thống hiển thị ngày tương ứng trên màn hình “ Chi tiền”</w:t>
      </w:r>
    </w:p>
    <w:p w:rsidR="005C136F" w:rsidRPr="006A6365" w:rsidRDefault="005C136F" w:rsidP="00D835E8">
      <w:pPr>
        <w:pStyle w:val="oancuaDanhsach"/>
        <w:numPr>
          <w:ilvl w:val="1"/>
          <w:numId w:val="58"/>
        </w:numPr>
        <w:spacing w:line="360" w:lineRule="auto"/>
        <w:rPr>
          <w:noProof/>
          <w:lang w:val="vi-VN"/>
        </w:rPr>
      </w:pPr>
      <w:r w:rsidRPr="006A6365">
        <w:rPr>
          <w:noProof/>
          <w:lang w:val="vi-VN"/>
        </w:rPr>
        <w:t>Nếu người dùng không chọn, hệ thống sẽ mặc định là ngày hiện tại.</w:t>
      </w:r>
    </w:p>
    <w:p w:rsidR="0067722A" w:rsidRPr="006A6365" w:rsidRDefault="00001B61" w:rsidP="0027127A">
      <w:pPr>
        <w:pStyle w:val="u2"/>
        <w:rPr>
          <w:noProof/>
          <w:lang w:val="vi-VN"/>
        </w:rPr>
      </w:pPr>
      <w:r>
        <w:rPr>
          <w:noProof/>
          <w:lang w:val="vi-VN"/>
        </w:rPr>
        <w:t>Ngữ cảnh chính</w:t>
      </w:r>
    </w:p>
    <w:p w:rsidR="0067722A" w:rsidRPr="006A6365" w:rsidRDefault="0067722A"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ghi chép lại các khoản chi vào của mình để quản lí tài chính.</w:t>
      </w:r>
    </w:p>
    <w:p w:rsidR="0067722A" w:rsidRPr="006A6365" w:rsidRDefault="00001B61" w:rsidP="0027127A">
      <w:pPr>
        <w:pStyle w:val="u2"/>
        <w:rPr>
          <w:noProof/>
          <w:lang w:val="vi-VN"/>
        </w:rPr>
      </w:pPr>
      <w:r>
        <w:rPr>
          <w:noProof/>
          <w:lang w:val="vi-VN"/>
        </w:rPr>
        <w:lastRenderedPageBreak/>
        <w:t>Tiền điều kiện</w:t>
      </w:r>
    </w:p>
    <w:p w:rsidR="0067722A" w:rsidRPr="006A6365" w:rsidRDefault="0067722A"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67722A" w:rsidRPr="006A6365" w:rsidRDefault="00001B61" w:rsidP="0027127A">
      <w:pPr>
        <w:pStyle w:val="u2"/>
        <w:rPr>
          <w:noProof/>
          <w:lang w:val="vi-VN"/>
        </w:rPr>
      </w:pPr>
      <w:r>
        <w:rPr>
          <w:noProof/>
          <w:lang w:val="vi-VN"/>
        </w:rPr>
        <w:t>Hậu điều kiện</w:t>
      </w:r>
    </w:p>
    <w:p w:rsidR="0067722A" w:rsidRPr="006A6365" w:rsidRDefault="0067722A" w:rsidP="006A6365">
      <w:pPr>
        <w:pStyle w:val="ThnVnban"/>
        <w:spacing w:line="360" w:lineRule="auto"/>
        <w:rPr>
          <w:noProof/>
          <w:lang w:val="vi-VN"/>
        </w:rPr>
      </w:pPr>
      <w:r w:rsidRPr="006A6365">
        <w:rPr>
          <w:noProof/>
          <w:lang w:val="vi-VN"/>
        </w:rPr>
        <w:t>Hệ thống lưu thông tin chi tiền của người dùng.</w:t>
      </w:r>
    </w:p>
    <w:p w:rsidR="0067722A" w:rsidRPr="006A6365" w:rsidRDefault="00001B61" w:rsidP="0027127A">
      <w:pPr>
        <w:pStyle w:val="u2"/>
        <w:rPr>
          <w:noProof/>
          <w:lang w:val="vi-VN"/>
        </w:rPr>
      </w:pPr>
      <w:r>
        <w:rPr>
          <w:noProof/>
          <w:lang w:val="vi-VN"/>
        </w:rPr>
        <w:t>Điểm mở rộng</w:t>
      </w:r>
    </w:p>
    <w:p w:rsidR="0067722A" w:rsidRPr="006A6365" w:rsidRDefault="0067722A" w:rsidP="006A6365">
      <w:pPr>
        <w:pStyle w:val="ThnVnban"/>
        <w:spacing w:line="360" w:lineRule="auto"/>
        <w:rPr>
          <w:noProof/>
          <w:lang w:val="vi-VN"/>
        </w:rPr>
      </w:pPr>
      <w:r w:rsidRPr="006A6365">
        <w:rPr>
          <w:noProof/>
          <w:lang w:val="vi-VN"/>
        </w:rPr>
        <w:t>Không có.</w:t>
      </w:r>
    </w:p>
    <w:p w:rsidR="0067722A" w:rsidRPr="006A6365" w:rsidRDefault="00001B61" w:rsidP="0027127A">
      <w:pPr>
        <w:pStyle w:val="u2"/>
        <w:rPr>
          <w:noProof/>
          <w:lang w:val="vi-VN"/>
        </w:rPr>
      </w:pPr>
      <w:r>
        <w:rPr>
          <w:noProof/>
          <w:lang w:val="vi-VN"/>
        </w:rPr>
        <w:t>Yêu cầu phi chức năng</w:t>
      </w:r>
    </w:p>
    <w:p w:rsidR="0067722A" w:rsidRPr="006A6365" w:rsidRDefault="0067722A"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chép dữ liệu thực hiện không quá 1s.</w:t>
      </w:r>
    </w:p>
    <w:p w:rsidR="0067722A" w:rsidRPr="006A6365" w:rsidRDefault="00001B61" w:rsidP="0027127A">
      <w:pPr>
        <w:pStyle w:val="u2"/>
        <w:rPr>
          <w:noProof/>
          <w:lang w:val="vi-VN"/>
        </w:rPr>
      </w:pPr>
      <w:r>
        <w:rPr>
          <w:noProof/>
          <w:lang w:val="vi-VN"/>
        </w:rPr>
        <w:t>Thông tin khác</w:t>
      </w:r>
    </w:p>
    <w:p w:rsidR="0067722A" w:rsidRPr="006A6365" w:rsidRDefault="0067722A"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04174C" w:rsidRPr="006A6365" w:rsidRDefault="0004174C" w:rsidP="006A6365">
      <w:pPr>
        <w:pStyle w:val="InfoBlue"/>
        <w:spacing w:line="360" w:lineRule="auto"/>
        <w:ind w:left="0"/>
        <w:rPr>
          <w:rFonts w:asciiTheme="majorHAnsi" w:hAnsiTheme="majorHAnsi" w:cstheme="majorHAnsi"/>
          <w:i w:val="0"/>
          <w:noProof/>
          <w:color w:val="auto"/>
          <w:szCs w:val="26"/>
          <w:lang w:val="vi-VN"/>
        </w:rPr>
      </w:pPr>
    </w:p>
    <w:p w:rsidR="00C64D10" w:rsidRPr="006A6365" w:rsidRDefault="0004174C" w:rsidP="00093449">
      <w:pPr>
        <w:pStyle w:val="u1"/>
      </w:pPr>
      <w:r w:rsidRPr="006A6365">
        <w:rPr>
          <w:i/>
        </w:rPr>
        <w:br w:type="column"/>
      </w:r>
      <w:fldSimple w:instr="title  \* Mergeformat ">
        <w:bookmarkStart w:id="18" w:name="_Toc470967502"/>
        <w:r w:rsidR="006A6365">
          <w:t>Đặc tả usecase</w:t>
        </w:r>
        <w:r w:rsidR="00C64D10" w:rsidRPr="006A6365">
          <w:t>: Ghi chép chi ước lượng</w:t>
        </w:r>
        <w:bookmarkEnd w:id="18"/>
      </w:fldSimple>
    </w:p>
    <w:p w:rsidR="00C64D10" w:rsidRPr="0027127A" w:rsidRDefault="00C64D10" w:rsidP="0027127A">
      <w:pPr>
        <w:pStyle w:val="u2"/>
        <w:numPr>
          <w:ilvl w:val="0"/>
          <w:numId w:val="39"/>
        </w:numPr>
        <w:rPr>
          <w:noProof/>
          <w:lang w:val="vi-VN"/>
        </w:rPr>
      </w:pPr>
      <w:r w:rsidRPr="0027127A">
        <w:rPr>
          <w:noProof/>
          <w:lang w:val="vi-VN"/>
        </w:rPr>
        <w:t xml:space="preserve">  </w:t>
      </w:r>
      <w:r w:rsidR="00001B61" w:rsidRPr="0027127A">
        <w:rPr>
          <w:noProof/>
          <w:lang w:val="vi-VN"/>
        </w:rPr>
        <w:t>Mô tả</w:t>
      </w:r>
    </w:p>
    <w:p w:rsidR="00C64D10" w:rsidRPr="006A6365" w:rsidRDefault="00C64D10"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thực hiện việc ghi chép các khoản chi tiền theo một cách ước lượng của người dùng. Kết thúc quy trình, những thông tin về việc chi tiền của người dùng sẽ được lưu trữ vào hệ thống.</w:t>
      </w:r>
    </w:p>
    <w:p w:rsidR="00C64D10" w:rsidRPr="006A6365" w:rsidRDefault="00C64D10" w:rsidP="0027127A">
      <w:pPr>
        <w:pStyle w:val="u2"/>
        <w:rPr>
          <w:noProof/>
          <w:lang w:val="vi-VN"/>
        </w:rPr>
      </w:pPr>
      <w:r w:rsidRPr="006A6365">
        <w:rPr>
          <w:noProof/>
          <w:lang w:val="vi-VN"/>
        </w:rPr>
        <w:t xml:space="preserve">  </w:t>
      </w:r>
      <w:r w:rsidR="00001B61">
        <w:rPr>
          <w:noProof/>
          <w:lang w:val="vi-VN"/>
        </w:rPr>
        <w:t>Dòng sự kiện chính</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ghi chép “Chi ước lượng” từ màn hình chính</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Chi ước lượng.</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nhập/chọn vào các mục “ Số tiền”, “Diễn giải”, “Tài khoản”, “Ngày chi” </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“Ghi”.</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kiểm tra các mục cần điền: </w:t>
      </w:r>
    </w:p>
    <w:p w:rsidR="00C64D10" w:rsidRPr="006A6365" w:rsidRDefault="00C64D10" w:rsidP="004337AD">
      <w:pPr>
        <w:pStyle w:val="ThnVnban"/>
        <w:numPr>
          <w:ilvl w:val="1"/>
          <w:numId w:val="9"/>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đầy đủ “Số tiền”, “Tài khoản” thì lưu vào hệ thống.</w:t>
      </w:r>
    </w:p>
    <w:p w:rsidR="00C64D10" w:rsidRPr="00602B07" w:rsidRDefault="00C64D10" w:rsidP="004337AD">
      <w:pPr>
        <w:pStyle w:val="ThnVnban"/>
        <w:numPr>
          <w:ilvl w:val="1"/>
          <w:numId w:val="9"/>
        </w:numPr>
        <w:spacing w:line="360" w:lineRule="auto"/>
        <w:rPr>
          <w:rFonts w:asciiTheme="majorHAnsi" w:hAnsiTheme="majorHAnsi" w:cstheme="majorHAnsi"/>
          <w:noProof/>
          <w:szCs w:val="26"/>
          <w:lang w:val="vi-VN"/>
        </w:rPr>
      </w:pPr>
      <w:r w:rsidRPr="00602B07">
        <w:rPr>
          <w:rFonts w:asciiTheme="majorHAnsi" w:hAnsiTheme="majorHAnsi" w:cstheme="majorHAnsi"/>
          <w:noProof/>
          <w:szCs w:val="26"/>
          <w:lang w:val="vi-VN"/>
        </w:rPr>
        <w:t>Thông tin thiếu: Hệ thống thông báo “Ghi thất bại”</w:t>
      </w:r>
    </w:p>
    <w:p w:rsidR="00C64D10" w:rsidRPr="006A6365" w:rsidRDefault="00C64D10" w:rsidP="004337AD">
      <w:pPr>
        <w:pStyle w:val="ThnVnban"/>
        <w:numPr>
          <w:ilvl w:val="0"/>
          <w:numId w:val="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C64D10" w:rsidRPr="006A6365" w:rsidRDefault="00C64D10" w:rsidP="0027127A">
      <w:pPr>
        <w:pStyle w:val="u2"/>
        <w:rPr>
          <w:noProof/>
          <w:lang w:val="vi-VN"/>
        </w:rPr>
      </w:pPr>
      <w:r w:rsidRPr="006A6365">
        <w:rPr>
          <w:noProof/>
          <w:lang w:val="vi-VN"/>
        </w:rPr>
        <w:t xml:space="preserve">  </w:t>
      </w:r>
      <w:r w:rsidR="00001B61">
        <w:rPr>
          <w:noProof/>
          <w:lang w:val="vi-VN"/>
        </w:rPr>
        <w:t>Dòng sự kiện phụ</w:t>
      </w:r>
      <w:r w:rsidR="005C136F" w:rsidRPr="006A6365">
        <w:rPr>
          <w:noProof/>
          <w:lang w:val="vi-VN"/>
        </w:rPr>
        <w:t>:</w:t>
      </w:r>
    </w:p>
    <w:p w:rsidR="005C136F" w:rsidRPr="006A6365" w:rsidRDefault="005C136F" w:rsidP="006A6365">
      <w:pPr>
        <w:spacing w:line="360" w:lineRule="auto"/>
        <w:ind w:left="142"/>
        <w:rPr>
          <w:noProof/>
          <w:lang w:val="vi-VN"/>
        </w:rPr>
      </w:pPr>
      <w:r w:rsidRPr="006A6365">
        <w:rPr>
          <w:noProof/>
          <w:lang w:val="vi-VN"/>
        </w:rPr>
        <w:t>Không có.</w:t>
      </w:r>
    </w:p>
    <w:p w:rsidR="00C64D10" w:rsidRPr="006A6365" w:rsidRDefault="00001B61" w:rsidP="0027127A">
      <w:pPr>
        <w:pStyle w:val="u2"/>
        <w:rPr>
          <w:noProof/>
          <w:lang w:val="vi-VN"/>
        </w:rPr>
      </w:pPr>
      <w:r>
        <w:rPr>
          <w:noProof/>
          <w:lang w:val="vi-VN"/>
        </w:rPr>
        <w:t>Sự kiện con</w:t>
      </w:r>
      <w:r w:rsidR="00C64D10" w:rsidRPr="006A6365">
        <w:rPr>
          <w:noProof/>
          <w:lang w:val="vi-VN"/>
        </w:rPr>
        <w:t>:</w:t>
      </w:r>
    </w:p>
    <w:p w:rsidR="005C136F" w:rsidRPr="006A6365" w:rsidRDefault="005C136F" w:rsidP="006A6365">
      <w:pPr>
        <w:spacing w:line="360" w:lineRule="auto"/>
        <w:rPr>
          <w:b/>
          <w:noProof/>
          <w:lang w:val="vi-VN"/>
        </w:rPr>
      </w:pPr>
      <w:r w:rsidRPr="006A6365">
        <w:rPr>
          <w:b/>
          <w:noProof/>
          <w:lang w:val="vi-VN"/>
        </w:rPr>
        <w:t>Chọn mục “Số tiền”:</w:t>
      </w:r>
    </w:p>
    <w:p w:rsidR="005C136F" w:rsidRPr="006A6365" w:rsidRDefault="005C136F" w:rsidP="004337AD">
      <w:pPr>
        <w:pStyle w:val="ThnVnban"/>
        <w:numPr>
          <w:ilvl w:val="0"/>
          <w:numId w:val="10"/>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nhập số tiền đã chi</w:t>
      </w:r>
    </w:p>
    <w:p w:rsidR="00654A73" w:rsidRDefault="00654A73" w:rsidP="00654A73">
      <w:pPr>
        <w:pStyle w:val="ThnVnban"/>
        <w:numPr>
          <w:ilvl w:val="0"/>
          <w:numId w:val="10"/>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 số tiền </w:t>
      </w:r>
      <w:r w:rsidRPr="004772A3">
        <w:rPr>
          <w:rFonts w:asciiTheme="majorHAnsi" w:hAnsiTheme="majorHAnsi" w:cstheme="majorHAnsi"/>
          <w:noProof/>
          <w:szCs w:val="26"/>
          <w:lang w:val="vi-VN"/>
        </w:rPr>
        <w:t>hợp lệ ( chỉ chứa ký tự số và toán từ +, -, * , / )</w:t>
      </w:r>
      <w:r w:rsidRPr="006A6365">
        <w:rPr>
          <w:rFonts w:asciiTheme="majorHAnsi" w:hAnsiTheme="majorHAnsi" w:cstheme="majorHAnsi"/>
          <w:noProof/>
          <w:szCs w:val="26"/>
          <w:lang w:val="vi-VN"/>
        </w:rPr>
        <w:t>và nhấn OK để hoàn thành việc nhập tiền.</w:t>
      </w:r>
    </w:p>
    <w:p w:rsidR="00654A73" w:rsidRPr="006A6365" w:rsidRDefault="00654A73" w:rsidP="00654A73">
      <w:pPr>
        <w:pStyle w:val="ThnVnban"/>
        <w:numPr>
          <w:ilvl w:val="1"/>
          <w:numId w:val="10"/>
        </w:numPr>
        <w:spacing w:line="360" w:lineRule="auto"/>
        <w:rPr>
          <w:rFonts w:asciiTheme="majorHAnsi" w:hAnsiTheme="majorHAnsi" w:cstheme="majorHAnsi"/>
          <w:noProof/>
          <w:szCs w:val="26"/>
          <w:lang w:val="vi-VN"/>
        </w:rPr>
      </w:pPr>
      <w:r>
        <w:rPr>
          <w:rFonts w:asciiTheme="majorHAnsi" w:hAnsiTheme="majorHAnsi" w:cstheme="majorHAnsi"/>
          <w:noProof/>
          <w:szCs w:val="26"/>
          <w:lang w:val="vi-VN"/>
        </w:rPr>
        <w:t xml:space="preserve">Người dùng nhập các ký tự không hợp lệ ( các ký từ khác số hoăc. </w:t>
      </w:r>
      <w:r w:rsidRPr="004772A3">
        <w:rPr>
          <w:rFonts w:asciiTheme="majorHAnsi" w:hAnsiTheme="majorHAnsi" w:cstheme="majorHAnsi"/>
          <w:noProof/>
          <w:szCs w:val="26"/>
          <w:lang w:val="vi-VN"/>
        </w:rPr>
        <w:t>+,-,*,/ ): hệ thống sẽ không cho phép nhập các ký tự ấy.</w:t>
      </w:r>
    </w:p>
    <w:p w:rsidR="005C136F" w:rsidRPr="006A6365" w:rsidRDefault="005C136F" w:rsidP="004337AD">
      <w:pPr>
        <w:pStyle w:val="ThnVnban"/>
        <w:numPr>
          <w:ilvl w:val="0"/>
          <w:numId w:val="10"/>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số tiền trên màn hình “Chi ước lượng”</w:t>
      </w:r>
    </w:p>
    <w:p w:rsidR="005C136F" w:rsidRPr="006A6365" w:rsidRDefault="005C136F" w:rsidP="006A6365">
      <w:pPr>
        <w:spacing w:line="360" w:lineRule="auto"/>
        <w:rPr>
          <w:b/>
          <w:noProof/>
          <w:lang w:val="vi-VN"/>
        </w:rPr>
      </w:pPr>
      <w:r w:rsidRPr="006A6365">
        <w:rPr>
          <w:b/>
          <w:noProof/>
          <w:lang w:val="vi-VN"/>
        </w:rPr>
        <w:lastRenderedPageBreak/>
        <w:t>Ghi chép “ Diễn giải”:</w:t>
      </w:r>
    </w:p>
    <w:p w:rsidR="005C136F" w:rsidRPr="006A6365" w:rsidRDefault="005C136F" w:rsidP="004337AD">
      <w:pPr>
        <w:pStyle w:val="oancuaDanhsach"/>
        <w:numPr>
          <w:ilvl w:val="0"/>
          <w:numId w:val="1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 “Diễn giải”</w:t>
      </w:r>
    </w:p>
    <w:p w:rsidR="005C136F" w:rsidRPr="006A6365" w:rsidRDefault="005C136F" w:rsidP="004337AD">
      <w:pPr>
        <w:pStyle w:val="oancuaDanhsach"/>
        <w:numPr>
          <w:ilvl w:val="0"/>
          <w:numId w:val="1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xuất hiện vùng cho phép người dùng nhập.</w:t>
      </w:r>
    </w:p>
    <w:p w:rsidR="005C136F" w:rsidRPr="006A6365" w:rsidRDefault="005C136F" w:rsidP="004337AD">
      <w:pPr>
        <w:pStyle w:val="oancuaDanhsach"/>
        <w:numPr>
          <w:ilvl w:val="0"/>
          <w:numId w:val="1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 chú thích, diễn giải cho việc chi tiêu</w:t>
      </w:r>
    </w:p>
    <w:p w:rsidR="005C136F" w:rsidRPr="006A6365" w:rsidRDefault="005C136F" w:rsidP="004337AD">
      <w:pPr>
        <w:pStyle w:val="oancuaDanhsach"/>
        <w:numPr>
          <w:ilvl w:val="0"/>
          <w:numId w:val="1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nhấp nút “Xong” để hoàn thành việc nhập diễn giải.</w:t>
      </w:r>
    </w:p>
    <w:p w:rsidR="005C136F" w:rsidRPr="006A6365" w:rsidRDefault="005C136F" w:rsidP="004337AD">
      <w:pPr>
        <w:pStyle w:val="oancuaDanhsach"/>
        <w:numPr>
          <w:ilvl w:val="0"/>
          <w:numId w:val="1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các diễn giải ở trang “Chi ước lượng”</w:t>
      </w:r>
    </w:p>
    <w:p w:rsidR="005C136F" w:rsidRPr="006A6365" w:rsidRDefault="005C136F" w:rsidP="006A6365">
      <w:pPr>
        <w:spacing w:line="360" w:lineRule="auto"/>
        <w:rPr>
          <w:b/>
          <w:noProof/>
          <w:lang w:val="vi-VN"/>
        </w:rPr>
      </w:pPr>
      <w:r w:rsidRPr="006A6365">
        <w:rPr>
          <w:b/>
          <w:noProof/>
          <w:lang w:val="vi-VN"/>
        </w:rPr>
        <w:t>Chọn “Tài khoản”:</w:t>
      </w:r>
    </w:p>
    <w:p w:rsidR="005C136F" w:rsidRPr="006A6365" w:rsidRDefault="005C136F" w:rsidP="004337AD">
      <w:pPr>
        <w:pStyle w:val="oancuaDanhsach"/>
        <w:numPr>
          <w:ilvl w:val="0"/>
          <w:numId w:val="12"/>
        </w:numPr>
        <w:spacing w:line="360" w:lineRule="auto"/>
        <w:rPr>
          <w:noProof/>
          <w:lang w:val="vi-VN"/>
        </w:rPr>
      </w:pPr>
      <w:r w:rsidRPr="006A6365">
        <w:rPr>
          <w:noProof/>
          <w:lang w:val="vi-VN"/>
        </w:rPr>
        <w:t>Người dùng chọn mục “Tài khoản”</w:t>
      </w:r>
    </w:p>
    <w:p w:rsidR="005C136F" w:rsidRPr="006A6365" w:rsidRDefault="005C136F" w:rsidP="004337AD">
      <w:pPr>
        <w:pStyle w:val="oancuaDanhsach"/>
        <w:numPr>
          <w:ilvl w:val="0"/>
          <w:numId w:val="12"/>
        </w:numPr>
        <w:spacing w:line="360" w:lineRule="auto"/>
        <w:rPr>
          <w:noProof/>
          <w:lang w:val="vi-VN"/>
        </w:rPr>
      </w:pPr>
      <w:r w:rsidRPr="006A6365">
        <w:rPr>
          <w:noProof/>
          <w:lang w:val="vi-VN"/>
        </w:rPr>
        <w:t>Hệ thống hiển thị các tài khoản hiện có của người dùng</w:t>
      </w:r>
    </w:p>
    <w:p w:rsidR="005C136F" w:rsidRPr="006A6365" w:rsidRDefault="005C136F" w:rsidP="004337AD">
      <w:pPr>
        <w:pStyle w:val="oancuaDanhsach"/>
        <w:numPr>
          <w:ilvl w:val="0"/>
          <w:numId w:val="12"/>
        </w:numPr>
        <w:spacing w:line="360" w:lineRule="auto"/>
        <w:rPr>
          <w:noProof/>
          <w:lang w:val="vi-VN"/>
        </w:rPr>
      </w:pPr>
      <w:r w:rsidRPr="006A6365">
        <w:rPr>
          <w:noProof/>
          <w:lang w:val="vi-VN"/>
        </w:rPr>
        <w:t>Người dùng chọn tài khoản chi tiền</w:t>
      </w:r>
    </w:p>
    <w:p w:rsidR="005C136F" w:rsidRDefault="005C136F" w:rsidP="004337AD">
      <w:pPr>
        <w:pStyle w:val="oancuaDanhsach"/>
        <w:numPr>
          <w:ilvl w:val="0"/>
          <w:numId w:val="12"/>
        </w:numPr>
        <w:spacing w:line="360" w:lineRule="auto"/>
        <w:rPr>
          <w:noProof/>
          <w:lang w:val="vi-VN"/>
        </w:rPr>
      </w:pPr>
      <w:r w:rsidRPr="006A6365">
        <w:rPr>
          <w:noProof/>
          <w:lang w:val="vi-VN"/>
        </w:rPr>
        <w:t>Hệ thống hiển thị tài khoản người dùng đã chọn ở màn hình “</w:t>
      </w:r>
      <w:r w:rsidRPr="006A6365">
        <w:rPr>
          <w:rFonts w:asciiTheme="majorHAnsi" w:hAnsiTheme="majorHAnsi" w:cstheme="majorHAnsi"/>
          <w:noProof/>
          <w:szCs w:val="26"/>
          <w:lang w:val="vi-VN"/>
        </w:rPr>
        <w:t>Chi ước lượng</w:t>
      </w:r>
      <w:r w:rsidRPr="006A6365">
        <w:rPr>
          <w:noProof/>
          <w:lang w:val="vi-VN"/>
        </w:rPr>
        <w:t>”</w:t>
      </w:r>
    </w:p>
    <w:p w:rsidR="00896593" w:rsidRPr="00896593" w:rsidRDefault="00896593" w:rsidP="00896593">
      <w:pPr>
        <w:pStyle w:val="oancuaDanhsach"/>
        <w:spacing w:line="360" w:lineRule="auto"/>
        <w:ind w:left="1080"/>
        <w:rPr>
          <w:noProof/>
          <w:lang w:val="vi-VN"/>
        </w:rPr>
      </w:pPr>
      <w:r w:rsidRPr="00896593">
        <w:rPr>
          <w:noProof/>
          <w:lang w:val="vi-VN"/>
        </w:rPr>
        <w:t>4.1 Nếu người dùng không chọn tài khoản thì hệ thống mặc định tài khoản Ví</w:t>
      </w:r>
    </w:p>
    <w:p w:rsidR="005C136F" w:rsidRPr="006A6365" w:rsidRDefault="005C136F" w:rsidP="006A6365">
      <w:pPr>
        <w:spacing w:line="360" w:lineRule="auto"/>
        <w:rPr>
          <w:b/>
          <w:noProof/>
          <w:lang w:val="vi-VN"/>
        </w:rPr>
      </w:pPr>
      <w:r w:rsidRPr="006A6365">
        <w:rPr>
          <w:b/>
          <w:noProof/>
          <w:lang w:val="vi-VN"/>
        </w:rPr>
        <w:t>Chọn ngày chi:</w:t>
      </w:r>
    </w:p>
    <w:p w:rsidR="005C136F" w:rsidRPr="006A6365" w:rsidRDefault="005C136F" w:rsidP="004337AD">
      <w:pPr>
        <w:pStyle w:val="oancuaDanhsach"/>
        <w:numPr>
          <w:ilvl w:val="0"/>
          <w:numId w:val="13"/>
        </w:numPr>
        <w:spacing w:line="360" w:lineRule="auto"/>
        <w:rPr>
          <w:noProof/>
          <w:lang w:val="vi-VN"/>
        </w:rPr>
      </w:pPr>
      <w:r w:rsidRPr="006A6365">
        <w:rPr>
          <w:noProof/>
          <w:lang w:val="vi-VN"/>
        </w:rPr>
        <w:t>Người dùng mục “Ngày chi”</w:t>
      </w:r>
    </w:p>
    <w:p w:rsidR="005C136F" w:rsidRPr="006A6365" w:rsidRDefault="005C136F" w:rsidP="004337AD">
      <w:pPr>
        <w:pStyle w:val="oancuaDanhsach"/>
        <w:numPr>
          <w:ilvl w:val="0"/>
          <w:numId w:val="13"/>
        </w:numPr>
        <w:spacing w:line="360" w:lineRule="auto"/>
        <w:rPr>
          <w:noProof/>
          <w:lang w:val="vi-VN"/>
        </w:rPr>
      </w:pPr>
      <w:r w:rsidRPr="006A6365">
        <w:rPr>
          <w:noProof/>
          <w:lang w:val="vi-VN"/>
        </w:rPr>
        <w:t>Hệ thống hiển thị lịch.</w:t>
      </w:r>
    </w:p>
    <w:p w:rsidR="005C136F" w:rsidRPr="006A6365" w:rsidRDefault="005C136F" w:rsidP="004337AD">
      <w:pPr>
        <w:pStyle w:val="oancuaDanhsach"/>
        <w:numPr>
          <w:ilvl w:val="0"/>
          <w:numId w:val="13"/>
        </w:numPr>
        <w:spacing w:line="360" w:lineRule="auto"/>
        <w:rPr>
          <w:noProof/>
          <w:lang w:val="vi-VN"/>
        </w:rPr>
      </w:pPr>
      <w:r w:rsidRPr="006A6365">
        <w:rPr>
          <w:noProof/>
          <w:lang w:val="vi-VN"/>
        </w:rPr>
        <w:t>Người dùng chọn ngày chi</w:t>
      </w:r>
    </w:p>
    <w:p w:rsidR="005C136F" w:rsidRPr="006A6365" w:rsidRDefault="005C136F" w:rsidP="004337AD">
      <w:pPr>
        <w:pStyle w:val="oancuaDanhsach"/>
        <w:numPr>
          <w:ilvl w:val="0"/>
          <w:numId w:val="13"/>
        </w:numPr>
        <w:spacing w:line="360" w:lineRule="auto"/>
        <w:rPr>
          <w:noProof/>
          <w:lang w:val="vi-VN"/>
        </w:rPr>
      </w:pPr>
      <w:r w:rsidRPr="006A6365">
        <w:rPr>
          <w:noProof/>
          <w:lang w:val="vi-VN"/>
        </w:rPr>
        <w:t xml:space="preserve">Hệ thống hiển thị ngày tương ứng trên màn hình “ </w:t>
      </w:r>
      <w:r w:rsidRPr="006A6365">
        <w:rPr>
          <w:rFonts w:asciiTheme="majorHAnsi" w:hAnsiTheme="majorHAnsi" w:cstheme="majorHAnsi"/>
          <w:noProof/>
          <w:szCs w:val="26"/>
          <w:lang w:val="vi-VN"/>
        </w:rPr>
        <w:t>Chi ước lượng</w:t>
      </w:r>
      <w:r w:rsidRPr="006A6365">
        <w:rPr>
          <w:noProof/>
          <w:lang w:val="vi-VN"/>
        </w:rPr>
        <w:t>”</w:t>
      </w:r>
    </w:p>
    <w:p w:rsidR="005C136F" w:rsidRPr="006A6365" w:rsidRDefault="005C136F" w:rsidP="004337AD">
      <w:pPr>
        <w:pStyle w:val="oancuaDanhsach"/>
        <w:numPr>
          <w:ilvl w:val="1"/>
          <w:numId w:val="13"/>
        </w:numPr>
        <w:spacing w:line="360" w:lineRule="auto"/>
        <w:rPr>
          <w:noProof/>
          <w:lang w:val="vi-VN"/>
        </w:rPr>
      </w:pPr>
      <w:r w:rsidRPr="006A6365">
        <w:rPr>
          <w:noProof/>
          <w:lang w:val="vi-VN"/>
        </w:rPr>
        <w:t>Nếu người dùng không chọn, hệ thống sẽ mặc định là ngày hiện tại.</w:t>
      </w:r>
    </w:p>
    <w:p w:rsidR="00C64D10" w:rsidRPr="006A6365" w:rsidRDefault="00001B61" w:rsidP="0027127A">
      <w:pPr>
        <w:pStyle w:val="u2"/>
        <w:rPr>
          <w:noProof/>
          <w:lang w:val="vi-VN"/>
        </w:rPr>
      </w:pPr>
      <w:r>
        <w:rPr>
          <w:noProof/>
          <w:lang w:val="vi-VN"/>
        </w:rPr>
        <w:t>Ngữ cảnh chính</w:t>
      </w:r>
    </w:p>
    <w:p w:rsidR="00C64D10" w:rsidRPr="006A6365" w:rsidRDefault="00957CC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Tron</w:t>
      </w:r>
      <w:r w:rsidR="00D350F5" w:rsidRPr="006A6365">
        <w:rPr>
          <w:rFonts w:asciiTheme="majorHAnsi" w:hAnsiTheme="majorHAnsi" w:cstheme="majorHAnsi"/>
          <w:i w:val="0"/>
          <w:noProof/>
          <w:color w:val="auto"/>
          <w:szCs w:val="26"/>
          <w:lang w:val="vi-VN"/>
        </w:rPr>
        <w:t>g trường hợp người dùng không nhớ rõ số tiền đã chi, n</w:t>
      </w:r>
      <w:r w:rsidR="00C64D10" w:rsidRPr="006A6365">
        <w:rPr>
          <w:rFonts w:asciiTheme="majorHAnsi" w:hAnsiTheme="majorHAnsi" w:cstheme="majorHAnsi"/>
          <w:i w:val="0"/>
          <w:noProof/>
          <w:color w:val="auto"/>
          <w:szCs w:val="26"/>
          <w:lang w:val="vi-VN"/>
        </w:rPr>
        <w:t>gười dùng</w:t>
      </w:r>
      <w:r w:rsidR="00DF27A5" w:rsidRPr="006A6365">
        <w:rPr>
          <w:rFonts w:asciiTheme="majorHAnsi" w:hAnsiTheme="majorHAnsi" w:cstheme="majorHAnsi"/>
          <w:i w:val="0"/>
          <w:noProof/>
          <w:color w:val="auto"/>
          <w:szCs w:val="26"/>
          <w:lang w:val="vi-VN"/>
        </w:rPr>
        <w:t xml:space="preserve"> muốn ghi chép lại các khoản chi trong ngày một cách ước lượng, không cần chính xác, chi tiết</w:t>
      </w:r>
      <w:r w:rsidR="00C64D10" w:rsidRPr="006A6365">
        <w:rPr>
          <w:rFonts w:asciiTheme="majorHAnsi" w:hAnsiTheme="majorHAnsi" w:cstheme="majorHAnsi"/>
          <w:i w:val="0"/>
          <w:noProof/>
          <w:color w:val="auto"/>
          <w:szCs w:val="26"/>
          <w:lang w:val="vi-VN"/>
        </w:rPr>
        <w:t xml:space="preserve"> của mình để quản lí tài chính.</w:t>
      </w:r>
    </w:p>
    <w:p w:rsidR="00C64D10" w:rsidRPr="006A6365" w:rsidRDefault="00001B61" w:rsidP="0027127A">
      <w:pPr>
        <w:pStyle w:val="u2"/>
        <w:rPr>
          <w:noProof/>
          <w:lang w:val="vi-VN"/>
        </w:rPr>
      </w:pPr>
      <w:r>
        <w:rPr>
          <w:noProof/>
          <w:lang w:val="vi-VN"/>
        </w:rPr>
        <w:t>Tiền điều kiện</w:t>
      </w:r>
    </w:p>
    <w:p w:rsidR="00C64D10" w:rsidRPr="006A6365" w:rsidRDefault="00C64D10"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C64D10" w:rsidRPr="006A6365" w:rsidRDefault="00001B61" w:rsidP="0027127A">
      <w:pPr>
        <w:pStyle w:val="u2"/>
        <w:rPr>
          <w:noProof/>
          <w:lang w:val="vi-VN"/>
        </w:rPr>
      </w:pPr>
      <w:r>
        <w:rPr>
          <w:noProof/>
          <w:lang w:val="vi-VN"/>
        </w:rPr>
        <w:t>Hậu điều kiện</w:t>
      </w:r>
    </w:p>
    <w:p w:rsidR="00D350F5" w:rsidRPr="006A6365" w:rsidRDefault="00C64D10" w:rsidP="006A6365">
      <w:pPr>
        <w:pStyle w:val="ThnVnban"/>
        <w:spacing w:line="360" w:lineRule="auto"/>
        <w:rPr>
          <w:noProof/>
          <w:lang w:val="vi-VN"/>
        </w:rPr>
      </w:pPr>
      <w:r w:rsidRPr="006A6365">
        <w:rPr>
          <w:noProof/>
          <w:lang w:val="vi-VN"/>
        </w:rPr>
        <w:t xml:space="preserve">Hệ thống lưu thông tin </w:t>
      </w:r>
      <w:r w:rsidR="00D350F5" w:rsidRPr="006A6365">
        <w:rPr>
          <w:noProof/>
          <w:lang w:val="vi-VN"/>
        </w:rPr>
        <w:t>về khoản chi của người dùng.</w:t>
      </w:r>
    </w:p>
    <w:p w:rsidR="00C64D10" w:rsidRPr="006A6365" w:rsidRDefault="00001B61" w:rsidP="0027127A">
      <w:pPr>
        <w:pStyle w:val="u2"/>
        <w:rPr>
          <w:noProof/>
          <w:lang w:val="vi-VN"/>
        </w:rPr>
      </w:pPr>
      <w:r>
        <w:rPr>
          <w:noProof/>
          <w:lang w:val="vi-VN"/>
        </w:rPr>
        <w:t>Điểm mở rộng</w:t>
      </w:r>
    </w:p>
    <w:p w:rsidR="00C64D10" w:rsidRPr="006A6365" w:rsidRDefault="00C64D10" w:rsidP="006A6365">
      <w:pPr>
        <w:pStyle w:val="ThnVnban"/>
        <w:spacing w:line="360" w:lineRule="auto"/>
        <w:rPr>
          <w:noProof/>
          <w:lang w:val="vi-VN"/>
        </w:rPr>
      </w:pPr>
      <w:r w:rsidRPr="006A6365">
        <w:rPr>
          <w:noProof/>
          <w:lang w:val="vi-VN"/>
        </w:rPr>
        <w:t>Không có.</w:t>
      </w:r>
    </w:p>
    <w:p w:rsidR="00C64D10" w:rsidRPr="006A6365" w:rsidRDefault="00001B61" w:rsidP="0027127A">
      <w:pPr>
        <w:pStyle w:val="u2"/>
        <w:rPr>
          <w:noProof/>
          <w:lang w:val="vi-VN"/>
        </w:rPr>
      </w:pPr>
      <w:r>
        <w:rPr>
          <w:noProof/>
          <w:lang w:val="vi-VN"/>
        </w:rPr>
        <w:lastRenderedPageBreak/>
        <w:t>Yêu cầu phi chức năng</w:t>
      </w:r>
    </w:p>
    <w:p w:rsidR="00C64D10" w:rsidRPr="006A6365" w:rsidRDefault="00C64D10"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chép dữ liệu thực hiện không quá 1s.</w:t>
      </w:r>
    </w:p>
    <w:p w:rsidR="00C64D10" w:rsidRPr="006A6365" w:rsidRDefault="00001B61" w:rsidP="0027127A">
      <w:pPr>
        <w:pStyle w:val="u2"/>
        <w:rPr>
          <w:noProof/>
          <w:lang w:val="vi-VN"/>
        </w:rPr>
      </w:pPr>
      <w:r>
        <w:rPr>
          <w:noProof/>
          <w:lang w:val="vi-VN"/>
        </w:rPr>
        <w:t>Thông tin khác</w:t>
      </w:r>
    </w:p>
    <w:p w:rsidR="007E6329" w:rsidRDefault="00C64D10"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7E6329" w:rsidRPr="006A6365" w:rsidRDefault="007E6329" w:rsidP="00093449">
      <w:pPr>
        <w:pStyle w:val="u1"/>
      </w:pPr>
      <w:r>
        <w:rPr>
          <w:i/>
          <w:color w:val="auto"/>
          <w:szCs w:val="26"/>
        </w:rPr>
        <w:br w:type="column"/>
      </w:r>
      <w:fldSimple w:instr="title  \* Mergeformat ">
        <w:bookmarkStart w:id="19" w:name="_Toc470967503"/>
        <w:r>
          <w:t>Đặc tả usecase</w:t>
        </w:r>
        <w:r w:rsidRPr="006A6365">
          <w:t xml:space="preserve">: </w:t>
        </w:r>
        <w:r>
          <w:rPr>
            <w:lang w:val="en-US"/>
          </w:rPr>
          <w:t>Chuyển khoản</w:t>
        </w:r>
        <w:bookmarkEnd w:id="19"/>
      </w:fldSimple>
      <w:r w:rsidRPr="006A6365">
        <w:t xml:space="preserve"> </w:t>
      </w:r>
    </w:p>
    <w:p w:rsidR="007E6329" w:rsidRPr="0027127A" w:rsidRDefault="007E6329" w:rsidP="0027127A">
      <w:pPr>
        <w:pStyle w:val="u2"/>
        <w:numPr>
          <w:ilvl w:val="0"/>
          <w:numId w:val="67"/>
        </w:numPr>
        <w:rPr>
          <w:noProof/>
          <w:lang w:val="vi-VN"/>
        </w:rPr>
      </w:pPr>
      <w:r w:rsidRPr="0027127A">
        <w:rPr>
          <w:noProof/>
          <w:lang w:val="vi-VN"/>
        </w:rPr>
        <w:t xml:space="preserve">  Mô tả</w:t>
      </w:r>
    </w:p>
    <w:p w:rsidR="007E6329" w:rsidRPr="00C332FF" w:rsidRDefault="007E6329" w:rsidP="007E6329">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 case mô tả quy trình thực hiện việc </w:t>
      </w:r>
      <w:r w:rsidR="00C332FF" w:rsidRPr="00C332FF">
        <w:rPr>
          <w:rFonts w:asciiTheme="majorHAnsi" w:hAnsiTheme="majorHAnsi" w:cstheme="majorHAnsi"/>
          <w:noProof/>
          <w:szCs w:val="26"/>
          <w:lang w:val="vi-VN"/>
        </w:rPr>
        <w:t>c</w:t>
      </w:r>
      <w:r w:rsidR="00C332FF">
        <w:rPr>
          <w:rFonts w:asciiTheme="majorHAnsi" w:hAnsiTheme="majorHAnsi" w:cstheme="majorHAnsi"/>
          <w:noProof/>
          <w:szCs w:val="26"/>
          <w:lang w:val="vi-VN"/>
        </w:rPr>
        <w:t>huyển tiền từ tài khoản tiền này sang tài khoản tiền khác.</w:t>
      </w:r>
    </w:p>
    <w:p w:rsidR="007E6329" w:rsidRPr="006A6365" w:rsidRDefault="007E6329" w:rsidP="0027127A">
      <w:pPr>
        <w:pStyle w:val="u2"/>
        <w:rPr>
          <w:noProof/>
          <w:lang w:val="vi-VN"/>
        </w:rPr>
      </w:pPr>
      <w:r w:rsidRPr="006A6365">
        <w:rPr>
          <w:noProof/>
          <w:lang w:val="vi-VN"/>
        </w:rPr>
        <w:t xml:space="preserve">  </w:t>
      </w:r>
      <w:r>
        <w:rPr>
          <w:noProof/>
          <w:lang w:val="vi-VN"/>
        </w:rPr>
        <w:t>Dòng sự kiện chính</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mục </w:t>
      </w:r>
      <w:r w:rsidR="00C332FF" w:rsidRPr="00C332FF">
        <w:rPr>
          <w:rFonts w:asciiTheme="majorHAnsi" w:hAnsiTheme="majorHAnsi" w:cstheme="majorHAnsi"/>
          <w:noProof/>
          <w:szCs w:val="26"/>
          <w:lang w:val="vi-VN"/>
        </w:rPr>
        <w:t>chuyển khoản từ màn hình chính</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chuyển sang màn hình </w:t>
      </w:r>
      <w:r w:rsidR="00C332FF">
        <w:rPr>
          <w:rFonts w:asciiTheme="majorHAnsi" w:hAnsiTheme="majorHAnsi" w:cstheme="majorHAnsi"/>
          <w:noProof/>
          <w:szCs w:val="26"/>
          <w:lang w:val="vi-VN"/>
        </w:rPr>
        <w:t>Chuyển khoản</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nhập/chọn vào các mục “ Số tiền”, “ </w:t>
      </w:r>
      <w:r w:rsidR="00C332FF" w:rsidRPr="00C332FF">
        <w:rPr>
          <w:rFonts w:asciiTheme="majorHAnsi" w:hAnsiTheme="majorHAnsi" w:cstheme="majorHAnsi"/>
          <w:noProof/>
          <w:szCs w:val="26"/>
          <w:lang w:val="vi-VN"/>
        </w:rPr>
        <w:t>Từ tài khoản</w:t>
      </w:r>
      <w:r w:rsidRPr="006A6365">
        <w:rPr>
          <w:rFonts w:asciiTheme="majorHAnsi" w:hAnsiTheme="majorHAnsi" w:cstheme="majorHAnsi"/>
          <w:noProof/>
          <w:szCs w:val="26"/>
          <w:lang w:val="vi-VN"/>
        </w:rPr>
        <w:t>”, “</w:t>
      </w:r>
      <w:r w:rsidR="00C332FF" w:rsidRPr="00C332FF">
        <w:rPr>
          <w:rFonts w:asciiTheme="majorHAnsi" w:hAnsiTheme="majorHAnsi" w:cstheme="majorHAnsi"/>
          <w:noProof/>
          <w:szCs w:val="26"/>
          <w:lang w:val="vi-VN"/>
        </w:rPr>
        <w:t>Vào tài khoản</w:t>
      </w:r>
      <w:r w:rsidR="00C332FF">
        <w:rPr>
          <w:rFonts w:asciiTheme="majorHAnsi" w:hAnsiTheme="majorHAnsi" w:cstheme="majorHAnsi"/>
          <w:noProof/>
          <w:szCs w:val="26"/>
          <w:lang w:val="vi-VN"/>
        </w:rPr>
        <w:t>”, “Ngày chuyển</w:t>
      </w:r>
      <w:r w:rsidRPr="006A6365">
        <w:rPr>
          <w:rFonts w:asciiTheme="majorHAnsi" w:hAnsiTheme="majorHAnsi" w:cstheme="majorHAnsi"/>
          <w:noProof/>
          <w:szCs w:val="26"/>
          <w:lang w:val="vi-VN"/>
        </w:rPr>
        <w:t xml:space="preserve">” </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“Ghi”.</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kiểm tra các mục cần điền: </w:t>
      </w:r>
    </w:p>
    <w:p w:rsidR="007E6329" w:rsidRPr="006A6365" w:rsidRDefault="007E6329" w:rsidP="00D835E8">
      <w:pPr>
        <w:pStyle w:val="ThnVnban"/>
        <w:numPr>
          <w:ilvl w:val="1"/>
          <w:numId w:val="68"/>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đầy đủ “Số tiền”, “Mục chi”, “Tài khoản”</w:t>
      </w:r>
      <w:r w:rsidRPr="00602B07">
        <w:rPr>
          <w:rFonts w:asciiTheme="majorHAnsi" w:hAnsiTheme="majorHAnsi" w:cstheme="majorHAnsi"/>
          <w:noProof/>
          <w:szCs w:val="26"/>
          <w:lang w:val="vi-VN"/>
        </w:rPr>
        <w:t>, “Ngày chi”</w:t>
      </w:r>
      <w:r w:rsidRPr="006A6365">
        <w:rPr>
          <w:rFonts w:asciiTheme="majorHAnsi" w:hAnsiTheme="majorHAnsi" w:cstheme="majorHAnsi"/>
          <w:noProof/>
          <w:szCs w:val="26"/>
          <w:lang w:val="vi-VN"/>
        </w:rPr>
        <w:t xml:space="preserve"> thì lưu vào hệ thống và thông báo “Ghi lại chi tiêu thành công” </w:t>
      </w:r>
    </w:p>
    <w:p w:rsidR="007E6329" w:rsidRPr="006A6365" w:rsidRDefault="007E6329" w:rsidP="00D835E8">
      <w:pPr>
        <w:pStyle w:val="ThnVnban"/>
        <w:numPr>
          <w:ilvl w:val="1"/>
          <w:numId w:val="68"/>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Thông tin thiếu: Hệ thống thông báo “Ghi thất bại”</w:t>
      </w:r>
    </w:p>
    <w:p w:rsidR="007E6329" w:rsidRPr="006A6365" w:rsidRDefault="007E6329" w:rsidP="00D835E8">
      <w:pPr>
        <w:pStyle w:val="ThnVnban"/>
        <w:numPr>
          <w:ilvl w:val="0"/>
          <w:numId w:val="6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7E6329" w:rsidRPr="006A6365" w:rsidRDefault="007E6329" w:rsidP="0027127A">
      <w:pPr>
        <w:pStyle w:val="u2"/>
        <w:rPr>
          <w:noProof/>
          <w:lang w:val="vi-VN"/>
        </w:rPr>
      </w:pPr>
      <w:r w:rsidRPr="006A6365">
        <w:rPr>
          <w:noProof/>
          <w:lang w:val="vi-VN"/>
        </w:rPr>
        <w:t xml:space="preserve">  </w:t>
      </w:r>
      <w:r>
        <w:rPr>
          <w:noProof/>
          <w:lang w:val="vi-VN"/>
        </w:rPr>
        <w:t>Dòng sự kiện phụ</w:t>
      </w:r>
      <w:r w:rsidRPr="006A6365">
        <w:rPr>
          <w:noProof/>
          <w:lang w:val="vi-VN"/>
        </w:rPr>
        <w:t>:</w:t>
      </w:r>
    </w:p>
    <w:p w:rsidR="007E6329" w:rsidRPr="006A6365" w:rsidRDefault="007E6329" w:rsidP="007E6329">
      <w:pPr>
        <w:spacing w:line="360" w:lineRule="auto"/>
        <w:ind w:left="360"/>
        <w:rPr>
          <w:noProof/>
          <w:lang w:val="vi-VN"/>
        </w:rPr>
      </w:pPr>
      <w:r w:rsidRPr="006A6365">
        <w:rPr>
          <w:noProof/>
          <w:lang w:val="vi-VN"/>
        </w:rPr>
        <w:t>Không có.</w:t>
      </w:r>
    </w:p>
    <w:p w:rsidR="007E6329" w:rsidRPr="006A6365" w:rsidRDefault="007E6329" w:rsidP="0027127A">
      <w:pPr>
        <w:pStyle w:val="u2"/>
        <w:rPr>
          <w:noProof/>
          <w:lang w:val="vi-VN"/>
        </w:rPr>
      </w:pPr>
      <w:r>
        <w:rPr>
          <w:noProof/>
          <w:lang w:val="vi-VN"/>
        </w:rPr>
        <w:t>Sự kiện con</w:t>
      </w:r>
      <w:r w:rsidRPr="006A6365">
        <w:rPr>
          <w:noProof/>
          <w:lang w:val="vi-VN"/>
        </w:rPr>
        <w:t>:</w:t>
      </w:r>
    </w:p>
    <w:p w:rsidR="007E6329" w:rsidRPr="006A6365" w:rsidRDefault="007E6329" w:rsidP="007E6329">
      <w:pPr>
        <w:spacing w:line="360" w:lineRule="auto"/>
        <w:rPr>
          <w:b/>
          <w:noProof/>
          <w:lang w:val="vi-VN"/>
        </w:rPr>
      </w:pPr>
      <w:r w:rsidRPr="006A6365">
        <w:rPr>
          <w:b/>
          <w:noProof/>
          <w:lang w:val="vi-VN"/>
        </w:rPr>
        <w:t>Chọn mục “Số tiền”:</w:t>
      </w:r>
    </w:p>
    <w:p w:rsidR="007E6329" w:rsidRPr="006A6365" w:rsidRDefault="007E6329" w:rsidP="00D835E8">
      <w:pPr>
        <w:pStyle w:val="ThnVnban"/>
        <w:numPr>
          <w:ilvl w:val="0"/>
          <w:numId w:val="69"/>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nhập số tiền chi vào</w:t>
      </w:r>
    </w:p>
    <w:p w:rsidR="007E6329" w:rsidRDefault="007E6329" w:rsidP="00D835E8">
      <w:pPr>
        <w:pStyle w:val="ThnVnban"/>
        <w:numPr>
          <w:ilvl w:val="0"/>
          <w:numId w:val="69"/>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nhập số tiền </w:t>
      </w:r>
      <w:r w:rsidRPr="004772A3">
        <w:rPr>
          <w:rFonts w:asciiTheme="majorHAnsi" w:hAnsiTheme="majorHAnsi" w:cstheme="majorHAnsi"/>
          <w:noProof/>
          <w:szCs w:val="26"/>
          <w:lang w:val="vi-VN"/>
        </w:rPr>
        <w:t>hợp lệ ( chỉ chứa ký tự số và toán từ +, -, * , / )</w:t>
      </w:r>
      <w:r w:rsidRPr="006A6365">
        <w:rPr>
          <w:rFonts w:asciiTheme="majorHAnsi" w:hAnsiTheme="majorHAnsi" w:cstheme="majorHAnsi"/>
          <w:noProof/>
          <w:szCs w:val="26"/>
          <w:lang w:val="vi-VN"/>
        </w:rPr>
        <w:t>và nhấn OK để hoàn thành việc nhập tiền.</w:t>
      </w:r>
    </w:p>
    <w:p w:rsidR="007E6329" w:rsidRPr="006A6365" w:rsidRDefault="007E6329" w:rsidP="00D835E8">
      <w:pPr>
        <w:pStyle w:val="ThnVnban"/>
        <w:numPr>
          <w:ilvl w:val="1"/>
          <w:numId w:val="69"/>
        </w:numPr>
        <w:spacing w:line="360" w:lineRule="auto"/>
        <w:rPr>
          <w:rFonts w:asciiTheme="majorHAnsi" w:hAnsiTheme="majorHAnsi" w:cstheme="majorHAnsi"/>
          <w:noProof/>
          <w:szCs w:val="26"/>
          <w:lang w:val="vi-VN"/>
        </w:rPr>
      </w:pPr>
      <w:r>
        <w:rPr>
          <w:rFonts w:asciiTheme="majorHAnsi" w:hAnsiTheme="majorHAnsi" w:cstheme="majorHAnsi"/>
          <w:noProof/>
          <w:szCs w:val="26"/>
          <w:lang w:val="vi-VN"/>
        </w:rPr>
        <w:t xml:space="preserve">Người dùng nhập các ký tự không hợp lệ ( các ký từ khác số hoăc. </w:t>
      </w:r>
      <w:r w:rsidRPr="004772A3">
        <w:rPr>
          <w:rFonts w:asciiTheme="majorHAnsi" w:hAnsiTheme="majorHAnsi" w:cstheme="majorHAnsi"/>
          <w:noProof/>
          <w:szCs w:val="26"/>
          <w:lang w:val="vi-VN"/>
        </w:rPr>
        <w:t>+,-,*,/ ): hệ thống sẽ không cho phép nhập các ký tự ấy.</w:t>
      </w:r>
    </w:p>
    <w:p w:rsidR="007E6329" w:rsidRPr="006A6365" w:rsidRDefault="007E6329" w:rsidP="00D835E8">
      <w:pPr>
        <w:pStyle w:val="ThnVnban"/>
        <w:numPr>
          <w:ilvl w:val="0"/>
          <w:numId w:val="69"/>
        </w:numPr>
        <w:spacing w:line="360" w:lineRule="auto"/>
        <w:ind w:left="993"/>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w:t>
      </w:r>
      <w:r w:rsidR="000B1C88">
        <w:rPr>
          <w:rFonts w:asciiTheme="majorHAnsi" w:hAnsiTheme="majorHAnsi" w:cstheme="majorHAnsi"/>
          <w:noProof/>
          <w:szCs w:val="26"/>
          <w:lang w:val="vi-VN"/>
        </w:rPr>
        <w:t>n thị số tiền trên màn hình “Chuyển</w:t>
      </w:r>
      <w:r w:rsidRPr="006A6365">
        <w:rPr>
          <w:rFonts w:asciiTheme="majorHAnsi" w:hAnsiTheme="majorHAnsi" w:cstheme="majorHAnsi"/>
          <w:noProof/>
          <w:szCs w:val="26"/>
          <w:lang w:val="vi-VN"/>
        </w:rPr>
        <w:t xml:space="preserve"> tiền”</w:t>
      </w:r>
    </w:p>
    <w:p w:rsidR="007E6329" w:rsidRPr="006A6365" w:rsidRDefault="007E6329" w:rsidP="007E6329">
      <w:pPr>
        <w:spacing w:line="360" w:lineRule="auto"/>
        <w:rPr>
          <w:b/>
          <w:noProof/>
          <w:lang w:val="vi-VN"/>
        </w:rPr>
      </w:pPr>
      <w:r w:rsidRPr="006A6365">
        <w:rPr>
          <w:b/>
          <w:noProof/>
          <w:lang w:val="vi-VN"/>
        </w:rPr>
        <w:lastRenderedPageBreak/>
        <w:t>Chọn “Tài khoản”:</w:t>
      </w:r>
    </w:p>
    <w:p w:rsidR="007E6329" w:rsidRPr="006A6365" w:rsidRDefault="007E6329" w:rsidP="00D835E8">
      <w:pPr>
        <w:pStyle w:val="oancuaDanhsach"/>
        <w:numPr>
          <w:ilvl w:val="0"/>
          <w:numId w:val="71"/>
        </w:numPr>
        <w:spacing w:line="360" w:lineRule="auto"/>
        <w:rPr>
          <w:noProof/>
          <w:lang w:val="vi-VN"/>
        </w:rPr>
      </w:pPr>
      <w:r w:rsidRPr="006A6365">
        <w:rPr>
          <w:noProof/>
          <w:lang w:val="vi-VN"/>
        </w:rPr>
        <w:t>Người dùng chọn mục “</w:t>
      </w:r>
      <w:r w:rsidR="00C332FF" w:rsidRPr="00C332FF">
        <w:rPr>
          <w:noProof/>
          <w:lang w:val="vi-VN"/>
        </w:rPr>
        <w:t xml:space="preserve">Từ </w:t>
      </w:r>
      <w:r w:rsidRPr="006A6365">
        <w:rPr>
          <w:noProof/>
          <w:lang w:val="vi-VN"/>
        </w:rPr>
        <w:t>Tài khoản”</w:t>
      </w:r>
      <w:r w:rsidR="00C332FF" w:rsidRPr="00C332FF">
        <w:rPr>
          <w:noProof/>
          <w:lang w:val="vi-VN"/>
        </w:rPr>
        <w:t xml:space="preserve"> và “Vào tài khoản”</w:t>
      </w:r>
    </w:p>
    <w:p w:rsidR="007E6329" w:rsidRPr="006A6365" w:rsidRDefault="007E6329" w:rsidP="00D835E8">
      <w:pPr>
        <w:pStyle w:val="oancuaDanhsach"/>
        <w:numPr>
          <w:ilvl w:val="0"/>
          <w:numId w:val="71"/>
        </w:numPr>
        <w:spacing w:line="360" w:lineRule="auto"/>
        <w:rPr>
          <w:noProof/>
          <w:lang w:val="vi-VN"/>
        </w:rPr>
      </w:pPr>
      <w:r w:rsidRPr="006A6365">
        <w:rPr>
          <w:noProof/>
          <w:lang w:val="vi-VN"/>
        </w:rPr>
        <w:t>Hệ thống hiển thị các tài khoản hiện có của người dùng</w:t>
      </w:r>
    </w:p>
    <w:p w:rsidR="007E6329" w:rsidRPr="006A6365" w:rsidRDefault="007E6329" w:rsidP="00D835E8">
      <w:pPr>
        <w:pStyle w:val="oancuaDanhsach"/>
        <w:numPr>
          <w:ilvl w:val="0"/>
          <w:numId w:val="71"/>
        </w:numPr>
        <w:spacing w:line="360" w:lineRule="auto"/>
        <w:rPr>
          <w:noProof/>
          <w:lang w:val="vi-VN"/>
        </w:rPr>
      </w:pPr>
      <w:r w:rsidRPr="006A6365">
        <w:rPr>
          <w:noProof/>
          <w:lang w:val="vi-VN"/>
        </w:rPr>
        <w:t xml:space="preserve">Người dùng chọn tài khoản </w:t>
      </w:r>
    </w:p>
    <w:p w:rsidR="007E6329" w:rsidRDefault="007E6329" w:rsidP="00D835E8">
      <w:pPr>
        <w:pStyle w:val="oancuaDanhsach"/>
        <w:numPr>
          <w:ilvl w:val="0"/>
          <w:numId w:val="71"/>
        </w:numPr>
        <w:spacing w:line="360" w:lineRule="auto"/>
        <w:rPr>
          <w:noProof/>
          <w:lang w:val="vi-VN"/>
        </w:rPr>
      </w:pPr>
      <w:r w:rsidRPr="006A6365">
        <w:rPr>
          <w:noProof/>
          <w:lang w:val="vi-VN"/>
        </w:rPr>
        <w:t>Hệ thống hiển thị tài khoản người dùng đã chọn ở màn hình “</w:t>
      </w:r>
      <w:r w:rsidR="00C332FF" w:rsidRPr="001A5120">
        <w:rPr>
          <w:noProof/>
          <w:lang w:val="vi-VN"/>
        </w:rPr>
        <w:t>Chuyển khoản</w:t>
      </w:r>
      <w:r w:rsidRPr="006A6365">
        <w:rPr>
          <w:noProof/>
          <w:lang w:val="vi-VN"/>
        </w:rPr>
        <w:t>”</w:t>
      </w:r>
    </w:p>
    <w:p w:rsidR="007E6329" w:rsidRPr="006A6365" w:rsidRDefault="000B1C88" w:rsidP="007E6329">
      <w:pPr>
        <w:spacing w:line="360" w:lineRule="auto"/>
        <w:rPr>
          <w:b/>
          <w:noProof/>
          <w:lang w:val="vi-VN"/>
        </w:rPr>
      </w:pPr>
      <w:r>
        <w:rPr>
          <w:b/>
          <w:noProof/>
          <w:lang w:val="vi-VN"/>
        </w:rPr>
        <w:t>Chọn ngày chuy</w:t>
      </w:r>
      <w:r>
        <w:rPr>
          <w:b/>
          <w:noProof/>
        </w:rPr>
        <w:t>ển</w:t>
      </w:r>
      <w:r w:rsidR="007E6329" w:rsidRPr="006A6365">
        <w:rPr>
          <w:b/>
          <w:noProof/>
          <w:lang w:val="vi-VN"/>
        </w:rPr>
        <w:t>:</w:t>
      </w:r>
    </w:p>
    <w:p w:rsidR="007E6329" w:rsidRPr="006A6365" w:rsidRDefault="000B1C88" w:rsidP="00D835E8">
      <w:pPr>
        <w:pStyle w:val="oancuaDanhsach"/>
        <w:numPr>
          <w:ilvl w:val="0"/>
          <w:numId w:val="70"/>
        </w:numPr>
        <w:spacing w:line="360" w:lineRule="auto"/>
        <w:rPr>
          <w:noProof/>
          <w:lang w:val="vi-VN"/>
        </w:rPr>
      </w:pPr>
      <w:r>
        <w:rPr>
          <w:noProof/>
          <w:lang w:val="vi-VN"/>
        </w:rPr>
        <w:t>Người dùng mục “Ngày chuyển</w:t>
      </w:r>
      <w:r w:rsidR="007E6329" w:rsidRPr="006A6365">
        <w:rPr>
          <w:noProof/>
          <w:lang w:val="vi-VN"/>
        </w:rPr>
        <w:t>”</w:t>
      </w:r>
    </w:p>
    <w:p w:rsidR="007E6329" w:rsidRPr="006A6365" w:rsidRDefault="007E6329" w:rsidP="00D835E8">
      <w:pPr>
        <w:pStyle w:val="oancuaDanhsach"/>
        <w:numPr>
          <w:ilvl w:val="0"/>
          <w:numId w:val="70"/>
        </w:numPr>
        <w:spacing w:line="360" w:lineRule="auto"/>
        <w:rPr>
          <w:noProof/>
          <w:lang w:val="vi-VN"/>
        </w:rPr>
      </w:pPr>
      <w:r w:rsidRPr="006A6365">
        <w:rPr>
          <w:noProof/>
          <w:lang w:val="vi-VN"/>
        </w:rPr>
        <w:t>Hệ thống hiển thị lịch.</w:t>
      </w:r>
    </w:p>
    <w:p w:rsidR="007E6329" w:rsidRPr="006A6365" w:rsidRDefault="000B1C88" w:rsidP="00D835E8">
      <w:pPr>
        <w:pStyle w:val="oancuaDanhsach"/>
        <w:numPr>
          <w:ilvl w:val="0"/>
          <w:numId w:val="70"/>
        </w:numPr>
        <w:spacing w:line="360" w:lineRule="auto"/>
        <w:rPr>
          <w:noProof/>
          <w:lang w:val="vi-VN"/>
        </w:rPr>
      </w:pPr>
      <w:r>
        <w:rPr>
          <w:noProof/>
          <w:lang w:val="vi-VN"/>
        </w:rPr>
        <w:t>Người dùng chọn ngày c</w:t>
      </w:r>
      <w:r>
        <w:rPr>
          <w:noProof/>
        </w:rPr>
        <w:t>huyển</w:t>
      </w:r>
    </w:p>
    <w:p w:rsidR="007E6329" w:rsidRPr="006A6365" w:rsidRDefault="007E6329" w:rsidP="00D835E8">
      <w:pPr>
        <w:pStyle w:val="oancuaDanhsach"/>
        <w:numPr>
          <w:ilvl w:val="0"/>
          <w:numId w:val="70"/>
        </w:numPr>
        <w:spacing w:line="360" w:lineRule="auto"/>
        <w:rPr>
          <w:noProof/>
          <w:lang w:val="vi-VN"/>
        </w:rPr>
      </w:pPr>
      <w:r w:rsidRPr="006A6365">
        <w:rPr>
          <w:noProof/>
          <w:lang w:val="vi-VN"/>
        </w:rPr>
        <w:t>Hệ thống hiển thị ng</w:t>
      </w:r>
      <w:r w:rsidR="000B1C88">
        <w:rPr>
          <w:noProof/>
          <w:lang w:val="vi-VN"/>
        </w:rPr>
        <w:t>ày tương ứng trên màn hình “ Ch</w:t>
      </w:r>
      <w:r w:rsidR="000B1C88" w:rsidRPr="000B1C88">
        <w:rPr>
          <w:noProof/>
          <w:lang w:val="vi-VN"/>
        </w:rPr>
        <w:t>uyển</w:t>
      </w:r>
      <w:r w:rsidRPr="006A6365">
        <w:rPr>
          <w:noProof/>
          <w:lang w:val="vi-VN"/>
        </w:rPr>
        <w:t xml:space="preserve"> tiền”</w:t>
      </w:r>
    </w:p>
    <w:p w:rsidR="007E6329" w:rsidRPr="006A6365" w:rsidRDefault="007E6329" w:rsidP="00D835E8">
      <w:pPr>
        <w:pStyle w:val="oancuaDanhsach"/>
        <w:numPr>
          <w:ilvl w:val="1"/>
          <w:numId w:val="70"/>
        </w:numPr>
        <w:spacing w:line="360" w:lineRule="auto"/>
        <w:rPr>
          <w:noProof/>
          <w:lang w:val="vi-VN"/>
        </w:rPr>
      </w:pPr>
      <w:r w:rsidRPr="006A6365">
        <w:rPr>
          <w:noProof/>
          <w:lang w:val="vi-VN"/>
        </w:rPr>
        <w:t>Nếu người dùng không chọn, hệ thống sẽ mặc định là ngày hiện tại.</w:t>
      </w:r>
    </w:p>
    <w:p w:rsidR="007E6329" w:rsidRPr="006A6365" w:rsidRDefault="007E6329" w:rsidP="0027127A">
      <w:pPr>
        <w:pStyle w:val="u2"/>
        <w:rPr>
          <w:noProof/>
          <w:lang w:val="vi-VN"/>
        </w:rPr>
      </w:pPr>
      <w:r>
        <w:rPr>
          <w:noProof/>
          <w:lang w:val="vi-VN"/>
        </w:rPr>
        <w:t>Ngữ cảnh chính</w:t>
      </w:r>
    </w:p>
    <w:p w:rsidR="007E6329" w:rsidRPr="001A5120" w:rsidRDefault="007E6329" w:rsidP="007E6329">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1A5120" w:rsidRPr="001A5120">
        <w:rPr>
          <w:rFonts w:asciiTheme="majorHAnsi" w:hAnsiTheme="majorHAnsi" w:cstheme="majorHAnsi"/>
          <w:i w:val="0"/>
          <w:noProof/>
          <w:color w:val="auto"/>
          <w:szCs w:val="26"/>
          <w:lang w:val="vi-VN"/>
        </w:rPr>
        <w:t>chuyển tiền từ tài khoản tiền này sang tài khoản tiền khác</w:t>
      </w:r>
    </w:p>
    <w:p w:rsidR="007E6329" w:rsidRPr="006A6365" w:rsidRDefault="007E6329" w:rsidP="0027127A">
      <w:pPr>
        <w:pStyle w:val="u2"/>
        <w:rPr>
          <w:noProof/>
          <w:lang w:val="vi-VN"/>
        </w:rPr>
      </w:pPr>
      <w:r>
        <w:rPr>
          <w:noProof/>
          <w:lang w:val="vi-VN"/>
        </w:rPr>
        <w:t>Tiền điều kiện</w:t>
      </w:r>
    </w:p>
    <w:p w:rsidR="007E6329" w:rsidRPr="006A6365" w:rsidRDefault="007E6329" w:rsidP="007E6329">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7E6329" w:rsidRPr="006A6365" w:rsidRDefault="007E6329" w:rsidP="0027127A">
      <w:pPr>
        <w:pStyle w:val="u2"/>
        <w:rPr>
          <w:noProof/>
          <w:lang w:val="vi-VN"/>
        </w:rPr>
      </w:pPr>
      <w:r>
        <w:rPr>
          <w:noProof/>
          <w:lang w:val="vi-VN"/>
        </w:rPr>
        <w:t>Hậu điều kiện</w:t>
      </w:r>
    </w:p>
    <w:p w:rsidR="007E6329" w:rsidRPr="006A6365" w:rsidRDefault="000B1C88" w:rsidP="007E6329">
      <w:pPr>
        <w:pStyle w:val="ThnVnban"/>
        <w:spacing w:line="360" w:lineRule="auto"/>
        <w:rPr>
          <w:noProof/>
          <w:lang w:val="vi-VN"/>
        </w:rPr>
      </w:pPr>
      <w:r>
        <w:rPr>
          <w:noProof/>
          <w:lang w:val="vi-VN"/>
        </w:rPr>
        <w:t>Hệ thống lưu thông tin chuyển</w:t>
      </w:r>
      <w:r w:rsidR="007E6329" w:rsidRPr="006A6365">
        <w:rPr>
          <w:noProof/>
          <w:lang w:val="vi-VN"/>
        </w:rPr>
        <w:t xml:space="preserve"> tiền của người dùng.</w:t>
      </w:r>
    </w:p>
    <w:p w:rsidR="007E6329" w:rsidRPr="006A6365" w:rsidRDefault="007E6329" w:rsidP="0027127A">
      <w:pPr>
        <w:pStyle w:val="u2"/>
        <w:rPr>
          <w:noProof/>
          <w:lang w:val="vi-VN"/>
        </w:rPr>
      </w:pPr>
      <w:r>
        <w:rPr>
          <w:noProof/>
          <w:lang w:val="vi-VN"/>
        </w:rPr>
        <w:t>Điểm mở rộng</w:t>
      </w:r>
    </w:p>
    <w:p w:rsidR="007E6329" w:rsidRPr="006A6365" w:rsidRDefault="007E6329" w:rsidP="007E6329">
      <w:pPr>
        <w:pStyle w:val="ThnVnban"/>
        <w:spacing w:line="360" w:lineRule="auto"/>
        <w:rPr>
          <w:noProof/>
          <w:lang w:val="vi-VN"/>
        </w:rPr>
      </w:pPr>
      <w:r w:rsidRPr="006A6365">
        <w:rPr>
          <w:noProof/>
          <w:lang w:val="vi-VN"/>
        </w:rPr>
        <w:t>Không có.</w:t>
      </w:r>
    </w:p>
    <w:p w:rsidR="007E6329" w:rsidRPr="006A6365" w:rsidRDefault="007E6329" w:rsidP="0027127A">
      <w:pPr>
        <w:pStyle w:val="u2"/>
        <w:rPr>
          <w:noProof/>
          <w:lang w:val="vi-VN"/>
        </w:rPr>
      </w:pPr>
      <w:r>
        <w:rPr>
          <w:noProof/>
          <w:lang w:val="vi-VN"/>
        </w:rPr>
        <w:t>Yêu cầu phi chức năng</w:t>
      </w:r>
    </w:p>
    <w:p w:rsidR="007E6329" w:rsidRPr="006A6365" w:rsidRDefault="007E6329" w:rsidP="007E6329">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chép dữ liệu thực hiện không quá 1s.</w:t>
      </w:r>
    </w:p>
    <w:p w:rsidR="007E6329" w:rsidRPr="006A6365" w:rsidRDefault="007E6329" w:rsidP="0027127A">
      <w:pPr>
        <w:pStyle w:val="u2"/>
        <w:rPr>
          <w:noProof/>
          <w:lang w:val="vi-VN"/>
        </w:rPr>
      </w:pPr>
      <w:r>
        <w:rPr>
          <w:noProof/>
          <w:lang w:val="vi-VN"/>
        </w:rPr>
        <w:t>Thông tin khác</w:t>
      </w:r>
    </w:p>
    <w:p w:rsidR="007E6329" w:rsidRPr="006A6365" w:rsidRDefault="007E6329" w:rsidP="007E6329">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C64D10" w:rsidRPr="006A6365" w:rsidRDefault="00C64D10" w:rsidP="006A6365">
      <w:pPr>
        <w:pStyle w:val="InfoBlue"/>
        <w:spacing w:line="360" w:lineRule="auto"/>
        <w:ind w:left="0" w:firstLine="720"/>
        <w:rPr>
          <w:rFonts w:asciiTheme="majorHAnsi" w:hAnsiTheme="majorHAnsi" w:cstheme="majorHAnsi"/>
          <w:i w:val="0"/>
          <w:noProof/>
          <w:color w:val="auto"/>
          <w:szCs w:val="26"/>
          <w:lang w:val="vi-VN"/>
        </w:rPr>
      </w:pPr>
    </w:p>
    <w:p w:rsidR="00BE1A05" w:rsidRPr="006A6365" w:rsidRDefault="00BE1A05" w:rsidP="00093449">
      <w:pPr>
        <w:pStyle w:val="u1"/>
      </w:pPr>
      <w:r w:rsidRPr="006A6365">
        <w:rPr>
          <w:i/>
        </w:rPr>
        <w:br w:type="column"/>
      </w:r>
      <w:fldSimple w:instr="title  \* Mergeformat ">
        <w:bookmarkStart w:id="20" w:name="_Toc470967504"/>
        <w:r w:rsidR="006A6365">
          <w:t>Đặc tả usecase</w:t>
        </w:r>
        <w:r w:rsidRPr="006A6365">
          <w:t>: Quản lí tài khoản tiền</w:t>
        </w:r>
        <w:bookmarkEnd w:id="20"/>
      </w:fldSimple>
    </w:p>
    <w:p w:rsidR="00BE1A05" w:rsidRPr="0027127A" w:rsidRDefault="00BE1A05" w:rsidP="0027127A">
      <w:pPr>
        <w:pStyle w:val="u2"/>
        <w:numPr>
          <w:ilvl w:val="0"/>
          <w:numId w:val="40"/>
        </w:numPr>
        <w:rPr>
          <w:noProof/>
          <w:lang w:val="vi-VN"/>
        </w:rPr>
      </w:pPr>
      <w:r w:rsidRPr="0027127A">
        <w:rPr>
          <w:noProof/>
          <w:lang w:val="vi-VN"/>
        </w:rPr>
        <w:t xml:space="preserve">  </w:t>
      </w:r>
      <w:r w:rsidR="00001B61" w:rsidRPr="0027127A">
        <w:rPr>
          <w:noProof/>
          <w:lang w:val="vi-VN"/>
        </w:rPr>
        <w:t>Mô tả</w:t>
      </w:r>
    </w:p>
    <w:p w:rsidR="00BE1A05" w:rsidRPr="006A6365" w:rsidRDefault="00BE1A05"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 case mô tả các hoạt động quản lí </w:t>
      </w:r>
      <w:r w:rsidR="005356C8" w:rsidRPr="006A6365">
        <w:rPr>
          <w:rFonts w:asciiTheme="majorHAnsi" w:hAnsiTheme="majorHAnsi" w:cstheme="majorHAnsi"/>
          <w:noProof/>
          <w:szCs w:val="26"/>
          <w:lang w:val="vi-VN"/>
        </w:rPr>
        <w:t>tài khoản tiền của người dùng (</w:t>
      </w:r>
      <w:r w:rsidRPr="006A6365">
        <w:rPr>
          <w:rFonts w:asciiTheme="majorHAnsi" w:hAnsiTheme="majorHAnsi" w:cstheme="majorHAnsi"/>
          <w:noProof/>
          <w:szCs w:val="26"/>
          <w:lang w:val="vi-VN"/>
        </w:rPr>
        <w:t xml:space="preserve"> thêm, xóa, chỉnh sửa ). </w:t>
      </w:r>
      <w:r w:rsidR="00786D5B" w:rsidRPr="006A6365">
        <w:rPr>
          <w:rFonts w:asciiTheme="majorHAnsi" w:hAnsiTheme="majorHAnsi" w:cstheme="majorHAnsi"/>
          <w:noProof/>
          <w:szCs w:val="26"/>
          <w:lang w:val="vi-VN"/>
        </w:rPr>
        <w:t>Kết thúc quy trình, các thay đổi về tài khoản sẽ được cập nhật vào hệ thống.</w:t>
      </w:r>
    </w:p>
    <w:p w:rsidR="00BE1A05" w:rsidRPr="006A6365" w:rsidRDefault="00BE1A05" w:rsidP="0027127A">
      <w:pPr>
        <w:pStyle w:val="u2"/>
        <w:rPr>
          <w:noProof/>
          <w:lang w:val="vi-VN"/>
        </w:rPr>
      </w:pPr>
      <w:r w:rsidRPr="006A6365">
        <w:rPr>
          <w:noProof/>
          <w:lang w:val="vi-VN"/>
        </w:rPr>
        <w:t xml:space="preserve">  </w:t>
      </w:r>
      <w:r w:rsidR="00001B61">
        <w:rPr>
          <w:noProof/>
          <w:lang w:val="vi-VN"/>
        </w:rPr>
        <w:t>Dòng sự kiện chính</w:t>
      </w:r>
    </w:p>
    <w:p w:rsidR="00BE1A05" w:rsidRPr="006A6365" w:rsidRDefault="00786D5B" w:rsidP="004337AD">
      <w:pPr>
        <w:pStyle w:val="ThnVnban"/>
        <w:numPr>
          <w:ilvl w:val="0"/>
          <w:numId w:val="1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mục </w:t>
      </w:r>
      <w:r w:rsidR="00BE1A05" w:rsidRPr="006A6365">
        <w:rPr>
          <w:rFonts w:asciiTheme="majorHAnsi" w:hAnsiTheme="majorHAnsi" w:cstheme="majorHAnsi"/>
          <w:noProof/>
          <w:szCs w:val="26"/>
          <w:lang w:val="vi-VN"/>
        </w:rPr>
        <w:t xml:space="preserve"> “</w:t>
      </w:r>
      <w:r w:rsidRPr="006A6365">
        <w:rPr>
          <w:rFonts w:asciiTheme="majorHAnsi" w:hAnsiTheme="majorHAnsi" w:cstheme="majorHAnsi"/>
          <w:noProof/>
          <w:szCs w:val="26"/>
          <w:lang w:val="vi-VN"/>
        </w:rPr>
        <w:t>Tài khoản</w:t>
      </w:r>
      <w:r w:rsidR="00BE1A05" w:rsidRPr="006A6365">
        <w:rPr>
          <w:rFonts w:asciiTheme="majorHAnsi" w:hAnsiTheme="majorHAnsi" w:cstheme="majorHAnsi"/>
          <w:noProof/>
          <w:szCs w:val="26"/>
          <w:lang w:val="vi-VN"/>
        </w:rPr>
        <w:t xml:space="preserve">” từ </w:t>
      </w:r>
      <w:r w:rsidRPr="006A6365">
        <w:rPr>
          <w:rFonts w:asciiTheme="majorHAnsi" w:hAnsiTheme="majorHAnsi" w:cstheme="majorHAnsi"/>
          <w:noProof/>
          <w:szCs w:val="26"/>
          <w:lang w:val="vi-VN"/>
        </w:rPr>
        <w:t xml:space="preserve">menu của </w:t>
      </w:r>
      <w:r w:rsidR="00BE1A05" w:rsidRPr="006A6365">
        <w:rPr>
          <w:rFonts w:asciiTheme="majorHAnsi" w:hAnsiTheme="majorHAnsi" w:cstheme="majorHAnsi"/>
          <w:noProof/>
          <w:szCs w:val="26"/>
          <w:lang w:val="vi-VN"/>
        </w:rPr>
        <w:t>màn hình chính</w:t>
      </w:r>
    </w:p>
    <w:p w:rsidR="00BE1A05" w:rsidRPr="006A6365" w:rsidRDefault="00BE1A05" w:rsidP="004337AD">
      <w:pPr>
        <w:pStyle w:val="ThnVnban"/>
        <w:numPr>
          <w:ilvl w:val="0"/>
          <w:numId w:val="1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chuyển sang màn </w:t>
      </w:r>
      <w:r w:rsidR="00786D5B" w:rsidRPr="006A6365">
        <w:rPr>
          <w:rFonts w:asciiTheme="majorHAnsi" w:hAnsiTheme="majorHAnsi" w:cstheme="majorHAnsi"/>
          <w:noProof/>
          <w:szCs w:val="26"/>
          <w:lang w:val="vi-VN"/>
        </w:rPr>
        <w:t>hình Tài khoản, hiển thị các tài khoản hiện có của người dùng</w:t>
      </w:r>
      <w:r w:rsidR="00103322" w:rsidRPr="006A6365">
        <w:rPr>
          <w:rFonts w:asciiTheme="majorHAnsi" w:hAnsiTheme="majorHAnsi" w:cstheme="majorHAnsi"/>
          <w:noProof/>
          <w:szCs w:val="26"/>
          <w:lang w:val="vi-VN"/>
        </w:rPr>
        <w:t xml:space="preserve"> v</w:t>
      </w:r>
      <w:r w:rsidR="005356C8" w:rsidRPr="006A6365">
        <w:rPr>
          <w:rFonts w:asciiTheme="majorHAnsi" w:hAnsiTheme="majorHAnsi" w:cstheme="majorHAnsi"/>
          <w:noProof/>
          <w:szCs w:val="26"/>
          <w:lang w:val="vi-VN"/>
        </w:rPr>
        <w:t xml:space="preserve">à </w:t>
      </w:r>
      <w:r w:rsidR="00103322" w:rsidRPr="006A6365">
        <w:rPr>
          <w:rFonts w:asciiTheme="majorHAnsi" w:hAnsiTheme="majorHAnsi" w:cstheme="majorHAnsi"/>
          <w:noProof/>
          <w:szCs w:val="26"/>
          <w:lang w:val="vi-VN"/>
        </w:rPr>
        <w:t>các thông tin của tài khoản</w:t>
      </w:r>
    </w:p>
    <w:p w:rsidR="00BE1A05" w:rsidRPr="006A6365" w:rsidRDefault="00BE1A05" w:rsidP="004337AD">
      <w:pPr>
        <w:pStyle w:val="ThnVnban"/>
        <w:numPr>
          <w:ilvl w:val="0"/>
          <w:numId w:val="1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w:t>
      </w:r>
      <w:r w:rsidR="005356C8" w:rsidRPr="006A6365">
        <w:rPr>
          <w:rFonts w:asciiTheme="majorHAnsi" w:hAnsiTheme="majorHAnsi" w:cstheme="majorHAnsi"/>
          <w:noProof/>
          <w:szCs w:val="26"/>
          <w:lang w:val="vi-VN"/>
        </w:rPr>
        <w:t>chọn chức năng</w:t>
      </w:r>
      <w:r w:rsidR="00F92FE3" w:rsidRPr="006A6365">
        <w:rPr>
          <w:rFonts w:asciiTheme="majorHAnsi" w:hAnsiTheme="majorHAnsi" w:cstheme="majorHAnsi"/>
          <w:noProof/>
          <w:szCs w:val="26"/>
          <w:lang w:val="vi-VN"/>
        </w:rPr>
        <w:t>: Thêm / Xóa/ Chỉnh sửa</w:t>
      </w:r>
    </w:p>
    <w:p w:rsidR="00F92FE3" w:rsidRPr="006A6365" w:rsidRDefault="00F92FE3" w:rsidP="004337AD">
      <w:pPr>
        <w:pStyle w:val="ThnVnban"/>
        <w:numPr>
          <w:ilvl w:val="0"/>
          <w:numId w:val="1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lưu các thông tin có thay đổi vào dữ liệu</w:t>
      </w:r>
    </w:p>
    <w:p w:rsidR="00BE1A05" w:rsidRPr="006A6365" w:rsidRDefault="00BE1A05" w:rsidP="004337AD">
      <w:pPr>
        <w:pStyle w:val="ThnVnban"/>
        <w:numPr>
          <w:ilvl w:val="0"/>
          <w:numId w:val="1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BE1A05" w:rsidRPr="006A6365" w:rsidRDefault="00BE1A05" w:rsidP="0027127A">
      <w:pPr>
        <w:pStyle w:val="u2"/>
        <w:rPr>
          <w:noProof/>
          <w:lang w:val="vi-VN"/>
        </w:rPr>
      </w:pPr>
      <w:r w:rsidRPr="006A6365">
        <w:rPr>
          <w:noProof/>
          <w:lang w:val="vi-VN"/>
        </w:rPr>
        <w:t xml:space="preserve">  </w:t>
      </w:r>
      <w:r w:rsidR="00001B61">
        <w:rPr>
          <w:noProof/>
          <w:lang w:val="vi-VN"/>
        </w:rPr>
        <w:t>Dòng sự kiện phụ</w:t>
      </w:r>
      <w:r w:rsidR="005C136F" w:rsidRPr="006A6365">
        <w:rPr>
          <w:noProof/>
          <w:lang w:val="vi-VN"/>
        </w:rPr>
        <w:t>:</w:t>
      </w:r>
    </w:p>
    <w:p w:rsidR="005C136F" w:rsidRPr="006A6365" w:rsidRDefault="005C136F" w:rsidP="006A6365">
      <w:pPr>
        <w:spacing w:line="360" w:lineRule="auto"/>
        <w:ind w:left="142"/>
        <w:rPr>
          <w:noProof/>
          <w:lang w:val="vi-VN"/>
        </w:rPr>
      </w:pPr>
      <w:r w:rsidRPr="006A6365">
        <w:rPr>
          <w:noProof/>
          <w:lang w:val="vi-VN"/>
        </w:rPr>
        <w:t>Không có.</w:t>
      </w:r>
    </w:p>
    <w:p w:rsidR="00BE1A05" w:rsidRPr="006A6365" w:rsidRDefault="00001B61" w:rsidP="0027127A">
      <w:pPr>
        <w:pStyle w:val="u2"/>
        <w:rPr>
          <w:noProof/>
          <w:lang w:val="vi-VN"/>
        </w:rPr>
      </w:pPr>
      <w:r>
        <w:rPr>
          <w:noProof/>
          <w:lang w:val="vi-VN"/>
        </w:rPr>
        <w:t>Sự kiện con</w:t>
      </w:r>
      <w:r w:rsidR="00BE1A05" w:rsidRPr="006A6365">
        <w:rPr>
          <w:noProof/>
          <w:lang w:val="vi-VN"/>
        </w:rPr>
        <w:t>:</w:t>
      </w:r>
    </w:p>
    <w:p w:rsidR="005C136F" w:rsidRPr="006A6365" w:rsidRDefault="005C136F" w:rsidP="006A6365">
      <w:pPr>
        <w:spacing w:line="360" w:lineRule="auto"/>
        <w:rPr>
          <w:b/>
          <w:noProof/>
          <w:lang w:val="vi-VN"/>
        </w:rPr>
      </w:pPr>
      <w:r w:rsidRPr="006A6365">
        <w:rPr>
          <w:b/>
          <w:noProof/>
          <w:lang w:val="vi-VN"/>
        </w:rPr>
        <w:t>Thêm tài khoản:</w:t>
      </w:r>
    </w:p>
    <w:p w:rsidR="005C136F" w:rsidRPr="006A6365" w:rsidRDefault="005C136F" w:rsidP="004337AD">
      <w:pPr>
        <w:pStyle w:val="oancuaDanhsach"/>
        <w:numPr>
          <w:ilvl w:val="0"/>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Thêm tài khoản</w:t>
      </w:r>
    </w:p>
    <w:p w:rsidR="005C136F" w:rsidRPr="006A6365" w:rsidRDefault="005C136F" w:rsidP="004337AD">
      <w:pPr>
        <w:pStyle w:val="oancuaDanhsach"/>
        <w:numPr>
          <w:ilvl w:val="0"/>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xuất hiện màn hình “ Thêm tài khoản”.</w:t>
      </w:r>
    </w:p>
    <w:p w:rsidR="005C136F" w:rsidRPr="006A6365" w:rsidRDefault="005C136F" w:rsidP="004337AD">
      <w:pPr>
        <w:pStyle w:val="oancuaDanhsach"/>
        <w:numPr>
          <w:ilvl w:val="0"/>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 các thông tin về tài khoản: Tên tài khoản, Loại tài khoản, Số tiền ban đầu</w:t>
      </w:r>
    </w:p>
    <w:p w:rsidR="005C136F" w:rsidRPr="006A6365" w:rsidRDefault="005C136F" w:rsidP="004337AD">
      <w:pPr>
        <w:pStyle w:val="oancuaDanhsach"/>
        <w:numPr>
          <w:ilvl w:val="0"/>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nhấp nút “Lưu” để hoàn thành việc thêm tài khoản mới</w:t>
      </w:r>
    </w:p>
    <w:p w:rsidR="005C136F" w:rsidRPr="006A6365" w:rsidRDefault="005C136F" w:rsidP="004337AD">
      <w:pPr>
        <w:pStyle w:val="oancuaDanhsach"/>
        <w:numPr>
          <w:ilvl w:val="0"/>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các thông tin cần điền: Tên tài khoản., Số tiền ban đầu</w:t>
      </w:r>
    </w:p>
    <w:p w:rsidR="005C136F" w:rsidRPr="006A6365" w:rsidRDefault="005C136F" w:rsidP="004337AD">
      <w:pPr>
        <w:pStyle w:val="oancuaDanhsach"/>
        <w:numPr>
          <w:ilvl w:val="1"/>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thông tin “Tên tài khoản” trống, hệ thống xuất thông báo “ Bạn chưa nhập tên tài khoản”</w:t>
      </w:r>
    </w:p>
    <w:p w:rsidR="005C136F" w:rsidRPr="006A6365" w:rsidRDefault="005C136F" w:rsidP="004337AD">
      <w:pPr>
        <w:pStyle w:val="oancuaDanhsach"/>
        <w:numPr>
          <w:ilvl w:val="1"/>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thông tin “Tên tài khoản” đã tồn tại, hệ thống xuất thông báo “ Tên tài khoản đã tồn tại”</w:t>
      </w:r>
    </w:p>
    <w:p w:rsidR="005C136F" w:rsidRPr="006A6365" w:rsidRDefault="005C136F" w:rsidP="004337AD">
      <w:pPr>
        <w:pStyle w:val="oancuaDanhsach"/>
        <w:numPr>
          <w:ilvl w:val="1"/>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thông tin “Số tiền ban đầu” không được nhập, hệ thống mặc định là 0.</w:t>
      </w:r>
    </w:p>
    <w:p w:rsidR="005C136F" w:rsidRPr="006A6365" w:rsidRDefault="005C136F" w:rsidP="004337AD">
      <w:pPr>
        <w:pStyle w:val="oancuaDanhsach"/>
        <w:numPr>
          <w:ilvl w:val="1"/>
          <w:numId w:val="15"/>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lastRenderedPageBreak/>
        <w:t>Ngươc lại, hệ thống lưu thông tin tài khoản vào dữ liệu</w:t>
      </w:r>
    </w:p>
    <w:p w:rsidR="005C136F" w:rsidRPr="006A6365" w:rsidRDefault="005C136F" w:rsidP="006A6365">
      <w:pPr>
        <w:spacing w:line="360" w:lineRule="auto"/>
        <w:rPr>
          <w:b/>
          <w:noProof/>
          <w:lang w:val="vi-VN"/>
        </w:rPr>
      </w:pPr>
      <w:r w:rsidRPr="006A6365">
        <w:rPr>
          <w:b/>
          <w:noProof/>
          <w:lang w:val="vi-VN"/>
        </w:rPr>
        <w:t>Xóa tài khoản:</w:t>
      </w:r>
    </w:p>
    <w:p w:rsidR="005C136F" w:rsidRPr="006A6365" w:rsidRDefault="005C136F" w:rsidP="004337AD">
      <w:pPr>
        <w:pStyle w:val="oancuaDanhsach"/>
        <w:numPr>
          <w:ilvl w:val="0"/>
          <w:numId w:val="16"/>
        </w:numPr>
        <w:spacing w:line="360" w:lineRule="auto"/>
        <w:rPr>
          <w:noProof/>
          <w:lang w:val="vi-VN"/>
        </w:rPr>
      </w:pPr>
      <w:r w:rsidRPr="006A6365">
        <w:rPr>
          <w:noProof/>
          <w:lang w:val="vi-VN"/>
        </w:rPr>
        <w:t>Người dùng chọn tài khoản cần xóa</w:t>
      </w:r>
    </w:p>
    <w:p w:rsidR="005C136F" w:rsidRPr="006A6365" w:rsidRDefault="005C136F" w:rsidP="004337AD">
      <w:pPr>
        <w:pStyle w:val="oancuaDanhsach"/>
        <w:numPr>
          <w:ilvl w:val="0"/>
          <w:numId w:val="16"/>
        </w:numPr>
        <w:spacing w:line="360" w:lineRule="auto"/>
        <w:rPr>
          <w:noProof/>
          <w:lang w:val="vi-VN"/>
        </w:rPr>
      </w:pPr>
      <w:r w:rsidRPr="006A6365">
        <w:rPr>
          <w:noProof/>
          <w:lang w:val="vi-VN"/>
        </w:rPr>
        <w:t>Hệ thống hiển thị thông tin tài khoản: Tên, Loại tài khoản, số tiền hiện tại</w:t>
      </w:r>
    </w:p>
    <w:p w:rsidR="005C136F" w:rsidRPr="006A6365" w:rsidRDefault="005C136F" w:rsidP="004337AD">
      <w:pPr>
        <w:pStyle w:val="oancuaDanhsach"/>
        <w:numPr>
          <w:ilvl w:val="0"/>
          <w:numId w:val="16"/>
        </w:numPr>
        <w:spacing w:line="360" w:lineRule="auto"/>
        <w:rPr>
          <w:noProof/>
          <w:lang w:val="vi-VN"/>
        </w:rPr>
      </w:pPr>
      <w:r w:rsidRPr="006A6365">
        <w:rPr>
          <w:noProof/>
          <w:lang w:val="vi-VN"/>
        </w:rPr>
        <w:t>Người dùng chọn chức năng “Xóa”</w:t>
      </w:r>
    </w:p>
    <w:p w:rsidR="005C136F" w:rsidRPr="006A6365" w:rsidRDefault="005C136F" w:rsidP="004337AD">
      <w:pPr>
        <w:pStyle w:val="oancuaDanhsach"/>
        <w:numPr>
          <w:ilvl w:val="0"/>
          <w:numId w:val="16"/>
        </w:numPr>
        <w:spacing w:line="360" w:lineRule="auto"/>
        <w:rPr>
          <w:noProof/>
          <w:lang w:val="vi-VN"/>
        </w:rPr>
      </w:pPr>
      <w:r w:rsidRPr="006A6365">
        <w:rPr>
          <w:noProof/>
          <w:lang w:val="vi-VN"/>
        </w:rPr>
        <w:t>Hệ thống hiển thị thông báo xác nhận xóa tài khoản.</w:t>
      </w:r>
    </w:p>
    <w:p w:rsidR="005C136F" w:rsidRPr="006A6365" w:rsidRDefault="005C136F" w:rsidP="004337AD">
      <w:pPr>
        <w:pStyle w:val="oancuaDanhsach"/>
        <w:numPr>
          <w:ilvl w:val="1"/>
          <w:numId w:val="12"/>
        </w:numPr>
        <w:spacing w:line="360" w:lineRule="auto"/>
        <w:rPr>
          <w:noProof/>
          <w:lang w:val="vi-VN"/>
        </w:rPr>
      </w:pPr>
      <w:r w:rsidRPr="006A6365">
        <w:rPr>
          <w:noProof/>
          <w:lang w:val="vi-VN"/>
        </w:rPr>
        <w:t>Nếu tài khoản có cài đặt mã bảo vệ, hệ thống yêu cầu người dùng nhập mã bảo vệ của tài khoản trước khi hiển thị thông báo xác nhận</w:t>
      </w:r>
    </w:p>
    <w:p w:rsidR="005C136F" w:rsidRPr="006A6365" w:rsidRDefault="005C136F" w:rsidP="004337AD">
      <w:pPr>
        <w:pStyle w:val="oancuaDanhsach"/>
        <w:numPr>
          <w:ilvl w:val="0"/>
          <w:numId w:val="12"/>
        </w:numPr>
        <w:spacing w:line="360" w:lineRule="auto"/>
        <w:rPr>
          <w:noProof/>
          <w:lang w:val="vi-VN"/>
        </w:rPr>
      </w:pPr>
      <w:r w:rsidRPr="006A6365">
        <w:rPr>
          <w:noProof/>
          <w:lang w:val="vi-VN"/>
        </w:rPr>
        <w:t>Người dùng xác nhận đồng ý xóa tài khoản, hệ thống thực hiện việc xóa thông tin tài khoản khỏi dữ liệu</w:t>
      </w:r>
    </w:p>
    <w:p w:rsidR="005C136F" w:rsidRPr="006A6365" w:rsidRDefault="005C136F" w:rsidP="006A6365">
      <w:pPr>
        <w:pStyle w:val="oancuaDanhsach"/>
        <w:spacing w:line="360" w:lineRule="auto"/>
        <w:ind w:left="1080"/>
        <w:rPr>
          <w:noProof/>
          <w:lang w:val="vi-VN"/>
        </w:rPr>
      </w:pPr>
      <w:r w:rsidRPr="006A6365">
        <w:rPr>
          <w:noProof/>
          <w:lang w:val="vi-VN"/>
        </w:rPr>
        <w:t xml:space="preserve">5.1 Nếu người dùng xác nhận không đồng ý xóa, hệ thống không thực hiện việc xóa, quay lại màn hình trước đó </w:t>
      </w:r>
    </w:p>
    <w:p w:rsidR="005C136F" w:rsidRPr="006A6365" w:rsidRDefault="005C136F" w:rsidP="006A6365">
      <w:pPr>
        <w:spacing w:line="360" w:lineRule="auto"/>
        <w:rPr>
          <w:b/>
          <w:noProof/>
          <w:lang w:val="vi-VN"/>
        </w:rPr>
      </w:pPr>
      <w:r w:rsidRPr="006A6365">
        <w:rPr>
          <w:b/>
          <w:noProof/>
          <w:lang w:val="vi-VN"/>
        </w:rPr>
        <w:t xml:space="preserve">Chỉnh sửa tài khoản: </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Người dùng chọn tài khoản cần chỉnh sửa</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Hệ thống hiển thị thông tin của các tài khoản hiện có: Tên tài khoản, Loại tài khoản, Số tiền hiện tại.</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Người dùng chỉnh sửa thông tin của các tài khoản và chọn “ Lưu” để hoàn thành việc chỉnh sửa</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Hệ thống kiểm tra thông tin về Tên tài khoản tương tự như bước 5 của mục III.2 ( Thêm tài khoản)</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Hệ thống hiển thị thông báo xác nhận chỉnh sửa tương tự bước 4 của mục III.3 (Xóa tài khoản)</w:t>
      </w:r>
    </w:p>
    <w:p w:rsidR="005C136F" w:rsidRPr="006A6365" w:rsidRDefault="005C136F" w:rsidP="004337AD">
      <w:pPr>
        <w:pStyle w:val="oancuaDanhsach"/>
        <w:numPr>
          <w:ilvl w:val="0"/>
          <w:numId w:val="17"/>
        </w:numPr>
        <w:spacing w:line="360" w:lineRule="auto"/>
        <w:rPr>
          <w:noProof/>
          <w:lang w:val="vi-VN"/>
        </w:rPr>
      </w:pPr>
      <w:r w:rsidRPr="006A6365">
        <w:rPr>
          <w:noProof/>
          <w:lang w:val="vi-VN"/>
        </w:rPr>
        <w:t>Người dùng xác nhận đồng ý chỉnh sửa tương tự bước 5 của mục III.3 (Xóa tài khoản)</w:t>
      </w:r>
    </w:p>
    <w:p w:rsidR="00BE1A05" w:rsidRPr="006A6365" w:rsidRDefault="00001B61" w:rsidP="0027127A">
      <w:pPr>
        <w:pStyle w:val="u2"/>
        <w:rPr>
          <w:noProof/>
          <w:lang w:val="vi-VN"/>
        </w:rPr>
      </w:pPr>
      <w:r>
        <w:rPr>
          <w:noProof/>
          <w:lang w:val="vi-VN"/>
        </w:rPr>
        <w:t>Ngữ cảnh chính</w:t>
      </w:r>
    </w:p>
    <w:p w:rsidR="00BE1A05" w:rsidRPr="006A6365" w:rsidRDefault="00957CC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quản lí các thông tin của tài khoản tiền của mình.</w:t>
      </w:r>
    </w:p>
    <w:p w:rsidR="00BE1A05" w:rsidRPr="006A6365" w:rsidRDefault="00001B61" w:rsidP="0027127A">
      <w:pPr>
        <w:pStyle w:val="u2"/>
        <w:rPr>
          <w:noProof/>
          <w:lang w:val="vi-VN"/>
        </w:rPr>
      </w:pPr>
      <w:r>
        <w:rPr>
          <w:noProof/>
          <w:lang w:val="vi-VN"/>
        </w:rPr>
        <w:t>Tiền điều kiện</w:t>
      </w:r>
    </w:p>
    <w:p w:rsidR="00BE1A05" w:rsidRPr="006A6365" w:rsidRDefault="00BE1A05"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BE1A05" w:rsidRPr="006A6365" w:rsidRDefault="00001B61" w:rsidP="0027127A">
      <w:pPr>
        <w:pStyle w:val="u2"/>
        <w:rPr>
          <w:noProof/>
          <w:lang w:val="vi-VN"/>
        </w:rPr>
      </w:pPr>
      <w:r>
        <w:rPr>
          <w:noProof/>
          <w:lang w:val="vi-VN"/>
        </w:rPr>
        <w:lastRenderedPageBreak/>
        <w:t>Hậu điều kiện</w:t>
      </w:r>
    </w:p>
    <w:p w:rsidR="00BE1A05" w:rsidRPr="006A6365" w:rsidRDefault="00BE1A05" w:rsidP="006A6365">
      <w:pPr>
        <w:pStyle w:val="ThnVnban"/>
        <w:spacing w:line="360" w:lineRule="auto"/>
        <w:rPr>
          <w:noProof/>
          <w:lang w:val="vi-VN"/>
        </w:rPr>
      </w:pPr>
      <w:r w:rsidRPr="006A6365">
        <w:rPr>
          <w:noProof/>
          <w:lang w:val="vi-VN"/>
        </w:rPr>
        <w:t xml:space="preserve">Hệ thống lưu </w:t>
      </w:r>
      <w:r w:rsidR="00957CC2" w:rsidRPr="006A6365">
        <w:rPr>
          <w:noProof/>
          <w:lang w:val="vi-VN"/>
        </w:rPr>
        <w:t>những thay đổi về tài khoản</w:t>
      </w:r>
      <w:r w:rsidRPr="006A6365">
        <w:rPr>
          <w:noProof/>
          <w:lang w:val="vi-VN"/>
        </w:rPr>
        <w:t xml:space="preserve"> của người dùng</w:t>
      </w:r>
      <w:r w:rsidR="00957CC2" w:rsidRPr="006A6365">
        <w:rPr>
          <w:noProof/>
          <w:lang w:val="vi-VN"/>
        </w:rPr>
        <w:t xml:space="preserve"> vào dữ liệu.</w:t>
      </w:r>
    </w:p>
    <w:p w:rsidR="00BE1A05" w:rsidRPr="006A6365" w:rsidRDefault="00001B61" w:rsidP="0027127A">
      <w:pPr>
        <w:pStyle w:val="u2"/>
        <w:rPr>
          <w:noProof/>
          <w:lang w:val="vi-VN"/>
        </w:rPr>
      </w:pPr>
      <w:r>
        <w:rPr>
          <w:noProof/>
          <w:lang w:val="vi-VN"/>
        </w:rPr>
        <w:t>Điểm mở rộng</w:t>
      </w:r>
    </w:p>
    <w:p w:rsidR="00BE1A05" w:rsidRPr="006A6365" w:rsidRDefault="00BE1A05" w:rsidP="006A6365">
      <w:pPr>
        <w:pStyle w:val="ThnVnban"/>
        <w:spacing w:line="360" w:lineRule="auto"/>
        <w:rPr>
          <w:noProof/>
          <w:lang w:val="vi-VN"/>
        </w:rPr>
      </w:pPr>
      <w:r w:rsidRPr="006A6365">
        <w:rPr>
          <w:noProof/>
          <w:lang w:val="vi-VN"/>
        </w:rPr>
        <w:t>Không có.</w:t>
      </w:r>
    </w:p>
    <w:p w:rsidR="00BE1A05" w:rsidRPr="006A6365" w:rsidRDefault="00001B61" w:rsidP="0027127A">
      <w:pPr>
        <w:pStyle w:val="u2"/>
        <w:rPr>
          <w:noProof/>
          <w:lang w:val="vi-VN"/>
        </w:rPr>
      </w:pPr>
      <w:r>
        <w:rPr>
          <w:noProof/>
          <w:lang w:val="vi-VN"/>
        </w:rPr>
        <w:t>Yêu cầu phi chức năng</w:t>
      </w:r>
    </w:p>
    <w:p w:rsidR="00BE1A05" w:rsidRPr="006A6365" w:rsidRDefault="00957CC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đọc</w:t>
      </w:r>
      <w:r w:rsidR="00BE1A05" w:rsidRPr="006A6365">
        <w:rPr>
          <w:rFonts w:asciiTheme="majorHAnsi" w:hAnsiTheme="majorHAnsi" w:cstheme="majorHAnsi"/>
          <w:i w:val="0"/>
          <w:noProof/>
          <w:color w:val="auto"/>
          <w:szCs w:val="26"/>
          <w:lang w:val="vi-VN"/>
        </w:rPr>
        <w:t xml:space="preserve"> dữ liệu thực hiện không quá 1s.</w:t>
      </w:r>
    </w:p>
    <w:p w:rsidR="00BE1A05" w:rsidRPr="006A6365" w:rsidRDefault="00001B61" w:rsidP="0027127A">
      <w:pPr>
        <w:pStyle w:val="u2"/>
        <w:rPr>
          <w:noProof/>
          <w:lang w:val="vi-VN"/>
        </w:rPr>
      </w:pPr>
      <w:r>
        <w:rPr>
          <w:noProof/>
          <w:lang w:val="vi-VN"/>
        </w:rPr>
        <w:t>Thông tin khác</w:t>
      </w:r>
    </w:p>
    <w:p w:rsidR="006B6C5F" w:rsidRPr="006A6365" w:rsidRDefault="00BE1A05"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5F10EF" w:rsidRPr="006A6365" w:rsidRDefault="006B6C5F" w:rsidP="00093449">
      <w:pPr>
        <w:pStyle w:val="u1"/>
      </w:pPr>
      <w:r w:rsidRPr="006A6365">
        <w:rPr>
          <w:i/>
        </w:rPr>
        <w:br w:type="column"/>
      </w:r>
      <w:fldSimple w:instr="title  \* Mergeformat ">
        <w:bookmarkStart w:id="21" w:name="_Toc470967505"/>
        <w:r w:rsidR="006A6365">
          <w:t>Đặc tả usecase</w:t>
        </w:r>
        <w:r w:rsidR="005F10EF" w:rsidRPr="006A6365">
          <w:t xml:space="preserve">: </w:t>
        </w:r>
        <w:r w:rsidR="00406E38" w:rsidRPr="006A6365">
          <w:t>Đăng ký</w:t>
        </w:r>
        <w:bookmarkEnd w:id="21"/>
      </w:fldSimple>
    </w:p>
    <w:p w:rsidR="005F10EF" w:rsidRPr="0027127A" w:rsidRDefault="005F10EF" w:rsidP="0027127A">
      <w:pPr>
        <w:pStyle w:val="u2"/>
        <w:numPr>
          <w:ilvl w:val="0"/>
          <w:numId w:val="41"/>
        </w:numPr>
        <w:rPr>
          <w:noProof/>
          <w:lang w:val="vi-VN"/>
        </w:rPr>
      </w:pPr>
      <w:r w:rsidRPr="0027127A">
        <w:rPr>
          <w:noProof/>
          <w:lang w:val="vi-VN"/>
        </w:rPr>
        <w:t xml:space="preserve">  </w:t>
      </w:r>
      <w:r w:rsidR="00001B61" w:rsidRPr="0027127A">
        <w:rPr>
          <w:noProof/>
          <w:lang w:val="vi-VN"/>
        </w:rPr>
        <w:t>Mô tả</w:t>
      </w:r>
    </w:p>
    <w:p w:rsidR="005F10EF" w:rsidRPr="006A6365" w:rsidRDefault="005F10EF"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 case mô tả </w:t>
      </w:r>
      <w:r w:rsidR="00406E38" w:rsidRPr="006A6365">
        <w:rPr>
          <w:rFonts w:asciiTheme="majorHAnsi" w:hAnsiTheme="majorHAnsi" w:cstheme="majorHAnsi"/>
          <w:noProof/>
          <w:szCs w:val="26"/>
          <w:lang w:val="vi-VN"/>
        </w:rPr>
        <w:t xml:space="preserve">quy trình đăng ký tài </w:t>
      </w:r>
      <w:r w:rsidR="00F14733" w:rsidRPr="006A6365">
        <w:rPr>
          <w:rFonts w:asciiTheme="majorHAnsi" w:hAnsiTheme="majorHAnsi" w:cstheme="majorHAnsi"/>
          <w:noProof/>
          <w:szCs w:val="26"/>
          <w:lang w:val="vi-VN"/>
        </w:rPr>
        <w:t>khoản sử dụng phần mềm.</w:t>
      </w:r>
    </w:p>
    <w:p w:rsidR="005F10EF" w:rsidRPr="006A6365" w:rsidRDefault="005F10EF" w:rsidP="0027127A">
      <w:pPr>
        <w:pStyle w:val="u2"/>
        <w:rPr>
          <w:noProof/>
          <w:lang w:val="vi-VN"/>
        </w:rPr>
      </w:pPr>
      <w:r w:rsidRPr="006A6365">
        <w:rPr>
          <w:noProof/>
          <w:lang w:val="vi-VN"/>
        </w:rPr>
        <w:t xml:space="preserve">  </w:t>
      </w:r>
      <w:r w:rsidR="00001B61">
        <w:rPr>
          <w:noProof/>
          <w:lang w:val="vi-VN"/>
        </w:rPr>
        <w:t>Dòng sự kiện chính</w:t>
      </w:r>
    </w:p>
    <w:p w:rsidR="00F14733" w:rsidRPr="006A6365" w:rsidRDefault="005F10EF" w:rsidP="004337AD">
      <w:pPr>
        <w:pStyle w:val="ThnVnban"/>
        <w:numPr>
          <w:ilvl w:val="0"/>
          <w:numId w:val="1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mục</w:t>
      </w:r>
      <w:r w:rsidR="00F14733" w:rsidRPr="006A6365">
        <w:rPr>
          <w:rFonts w:asciiTheme="majorHAnsi" w:hAnsiTheme="majorHAnsi" w:cstheme="majorHAnsi"/>
          <w:noProof/>
          <w:szCs w:val="26"/>
          <w:lang w:val="vi-VN"/>
        </w:rPr>
        <w:t xml:space="preserve"> “Đăng ký” từ màn hình đăng nhập</w:t>
      </w:r>
      <w:r w:rsidRPr="006A6365">
        <w:rPr>
          <w:rFonts w:asciiTheme="majorHAnsi" w:hAnsiTheme="majorHAnsi" w:cstheme="majorHAnsi"/>
          <w:noProof/>
          <w:szCs w:val="26"/>
          <w:lang w:val="vi-VN"/>
        </w:rPr>
        <w:t xml:space="preserve">  </w:t>
      </w:r>
    </w:p>
    <w:p w:rsidR="005F10EF" w:rsidRPr="006A6365" w:rsidRDefault="005F10EF" w:rsidP="004337AD">
      <w:pPr>
        <w:pStyle w:val="ThnVnban"/>
        <w:numPr>
          <w:ilvl w:val="0"/>
          <w:numId w:val="1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chuyển sang màn hình </w:t>
      </w:r>
      <w:r w:rsidR="00F14733" w:rsidRPr="006A6365">
        <w:rPr>
          <w:rFonts w:asciiTheme="majorHAnsi" w:hAnsiTheme="majorHAnsi" w:cstheme="majorHAnsi"/>
          <w:noProof/>
          <w:szCs w:val="26"/>
          <w:lang w:val="vi-VN"/>
        </w:rPr>
        <w:t>Đăng ký</w:t>
      </w:r>
    </w:p>
    <w:p w:rsidR="005F10EF" w:rsidRPr="006A6365" w:rsidRDefault="005F10EF" w:rsidP="004337AD">
      <w:pPr>
        <w:pStyle w:val="ThnVnban"/>
        <w:numPr>
          <w:ilvl w:val="0"/>
          <w:numId w:val="1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w:t>
      </w:r>
      <w:r w:rsidR="00F14733" w:rsidRPr="006A6365">
        <w:rPr>
          <w:rFonts w:asciiTheme="majorHAnsi" w:hAnsiTheme="majorHAnsi" w:cstheme="majorHAnsi"/>
          <w:noProof/>
          <w:szCs w:val="26"/>
          <w:lang w:val="vi-VN"/>
        </w:rPr>
        <w:t>nhập thông tin: Tên tài khoản, mật khẩu và nhấp nút đăng ký.</w:t>
      </w:r>
    </w:p>
    <w:p w:rsidR="005F10EF" w:rsidRPr="006A6365" w:rsidRDefault="00F14733" w:rsidP="004337AD">
      <w:pPr>
        <w:pStyle w:val="ThnVnban"/>
        <w:numPr>
          <w:ilvl w:val="0"/>
          <w:numId w:val="1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thông tin:</w:t>
      </w:r>
    </w:p>
    <w:p w:rsidR="00F14733" w:rsidRPr="006A6365" w:rsidRDefault="00F14733" w:rsidP="004337AD">
      <w:pPr>
        <w:pStyle w:val="ThnVnban"/>
        <w:numPr>
          <w:ilvl w:val="1"/>
          <w:numId w:val="18"/>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Nếu “Tên tài khoản” hoặc </w:t>
      </w:r>
      <w:r w:rsidR="005C136F" w:rsidRPr="006A6365">
        <w:rPr>
          <w:rFonts w:asciiTheme="majorHAnsi" w:hAnsiTheme="majorHAnsi" w:cstheme="majorHAnsi"/>
          <w:noProof/>
          <w:szCs w:val="26"/>
          <w:lang w:val="vi-VN"/>
        </w:rPr>
        <w:t>“Mật khẩu” bị bỏ trống</w:t>
      </w:r>
      <w:r w:rsidRPr="006A6365">
        <w:rPr>
          <w:rFonts w:asciiTheme="majorHAnsi" w:hAnsiTheme="majorHAnsi" w:cstheme="majorHAnsi"/>
          <w:noProof/>
          <w:szCs w:val="26"/>
          <w:lang w:val="vi-VN"/>
        </w:rPr>
        <w:t>, hệ thống thông báo “ Bạn chưa điền đủ thông tin. Mời nhập lại”.</w:t>
      </w:r>
    </w:p>
    <w:p w:rsidR="00F14733" w:rsidRPr="006A6365" w:rsidRDefault="00F14733" w:rsidP="004337AD">
      <w:pPr>
        <w:pStyle w:val="ThnVnban"/>
        <w:numPr>
          <w:ilvl w:val="1"/>
          <w:numId w:val="18"/>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“Tên tài khoản” đã tồn tại, hệ thống hiển thị thông báo “ Tài khoản đã tồn tại, mời nhập tên tài khoản khác”</w:t>
      </w:r>
    </w:p>
    <w:p w:rsidR="00602B07" w:rsidRPr="00602B07" w:rsidRDefault="00F14733" w:rsidP="004337AD">
      <w:pPr>
        <w:pStyle w:val="ThnVnban"/>
        <w:numPr>
          <w:ilvl w:val="1"/>
          <w:numId w:val="18"/>
        </w:numPr>
        <w:spacing w:line="360" w:lineRule="auto"/>
        <w:rPr>
          <w:rFonts w:asciiTheme="majorHAnsi" w:hAnsiTheme="majorHAnsi" w:cstheme="majorHAnsi"/>
          <w:noProof/>
          <w:szCs w:val="26"/>
          <w:lang w:val="vi-VN"/>
        </w:rPr>
      </w:pPr>
      <w:r w:rsidRPr="00602B07">
        <w:rPr>
          <w:rFonts w:asciiTheme="majorHAnsi" w:hAnsiTheme="majorHAnsi" w:cstheme="majorHAnsi"/>
          <w:noProof/>
          <w:szCs w:val="26"/>
          <w:lang w:val="vi-VN"/>
        </w:rPr>
        <w:t>Kiểm tra thông tin mật khẩu</w:t>
      </w:r>
      <w:r w:rsidR="00602B07">
        <w:rPr>
          <w:rFonts w:asciiTheme="majorHAnsi" w:hAnsiTheme="majorHAnsi" w:cstheme="majorHAnsi"/>
          <w:noProof/>
          <w:szCs w:val="26"/>
        </w:rPr>
        <w:t xml:space="preserve">: </w:t>
      </w:r>
    </w:p>
    <w:p w:rsidR="00F14733" w:rsidRDefault="00526086" w:rsidP="00526086">
      <w:pPr>
        <w:pStyle w:val="ThnVnban"/>
        <w:numPr>
          <w:ilvl w:val="2"/>
          <w:numId w:val="18"/>
        </w:numPr>
        <w:spacing w:line="360" w:lineRule="auto"/>
        <w:ind w:left="2268"/>
        <w:rPr>
          <w:rFonts w:asciiTheme="majorHAnsi" w:hAnsiTheme="majorHAnsi" w:cstheme="majorHAnsi"/>
          <w:noProof/>
          <w:szCs w:val="26"/>
          <w:lang w:val="vi-VN"/>
        </w:rPr>
      </w:pPr>
      <w:r w:rsidRPr="00526086">
        <w:rPr>
          <w:rFonts w:asciiTheme="majorHAnsi" w:hAnsiTheme="majorHAnsi" w:cstheme="majorHAnsi"/>
          <w:noProof/>
          <w:szCs w:val="26"/>
          <w:lang w:val="vi-VN"/>
        </w:rPr>
        <w:t>Nếu mật khẩu có ít nhất 8 ký từ:</w:t>
      </w:r>
      <w:r w:rsidR="00F14733" w:rsidRPr="00526086">
        <w:rPr>
          <w:rFonts w:asciiTheme="majorHAnsi" w:hAnsiTheme="majorHAnsi" w:cstheme="majorHAnsi"/>
          <w:noProof/>
          <w:szCs w:val="26"/>
          <w:lang w:val="vi-VN"/>
        </w:rPr>
        <w:t xml:space="preserve"> hệ thống hiển thị đăng ký thành công</w:t>
      </w:r>
      <w:r w:rsidR="001568DB" w:rsidRPr="00526086">
        <w:rPr>
          <w:rFonts w:asciiTheme="majorHAnsi" w:hAnsiTheme="majorHAnsi" w:cstheme="majorHAnsi"/>
          <w:noProof/>
          <w:szCs w:val="26"/>
          <w:lang w:val="vi-VN"/>
        </w:rPr>
        <w:t>.</w:t>
      </w:r>
    </w:p>
    <w:p w:rsidR="00526086" w:rsidRPr="00526086" w:rsidRDefault="00526086" w:rsidP="00526086">
      <w:pPr>
        <w:pStyle w:val="ThnVnban"/>
        <w:numPr>
          <w:ilvl w:val="2"/>
          <w:numId w:val="18"/>
        </w:numPr>
        <w:spacing w:line="360" w:lineRule="auto"/>
        <w:ind w:left="2268"/>
        <w:rPr>
          <w:rFonts w:asciiTheme="majorHAnsi" w:hAnsiTheme="majorHAnsi" w:cstheme="majorHAnsi"/>
          <w:noProof/>
          <w:szCs w:val="26"/>
          <w:lang w:val="vi-VN"/>
        </w:rPr>
      </w:pPr>
      <w:r w:rsidRPr="00526086">
        <w:rPr>
          <w:rFonts w:asciiTheme="majorHAnsi" w:hAnsiTheme="majorHAnsi" w:cstheme="majorHAnsi"/>
          <w:noProof/>
          <w:szCs w:val="26"/>
          <w:lang w:val="vi-VN"/>
        </w:rPr>
        <w:t>Ngược lại, hệ thống thông báo “ Mật khẩu phải có ít nhất 8 ký tự”</w:t>
      </w:r>
    </w:p>
    <w:p w:rsidR="005F10EF" w:rsidRPr="006A6365" w:rsidRDefault="005F10EF" w:rsidP="004337AD">
      <w:pPr>
        <w:pStyle w:val="ThnVnban"/>
        <w:numPr>
          <w:ilvl w:val="0"/>
          <w:numId w:val="1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5F10EF" w:rsidRPr="006A6365" w:rsidRDefault="005F10EF" w:rsidP="0027127A">
      <w:pPr>
        <w:pStyle w:val="u2"/>
        <w:rPr>
          <w:noProof/>
          <w:lang w:val="vi-VN"/>
        </w:rPr>
      </w:pPr>
      <w:r w:rsidRPr="006A6365">
        <w:rPr>
          <w:noProof/>
          <w:lang w:val="vi-VN"/>
        </w:rPr>
        <w:t xml:space="preserve">  </w:t>
      </w:r>
      <w:r w:rsidR="00001B61">
        <w:rPr>
          <w:noProof/>
          <w:lang w:val="vi-VN"/>
        </w:rPr>
        <w:t>Dòng sự kiện phụ</w:t>
      </w:r>
    </w:p>
    <w:p w:rsidR="005F10EF" w:rsidRPr="006A6365" w:rsidRDefault="00A4525E" w:rsidP="006A6365">
      <w:pPr>
        <w:spacing w:line="360" w:lineRule="auto"/>
        <w:rPr>
          <w:noProof/>
          <w:lang w:val="vi-VN"/>
        </w:rPr>
      </w:pPr>
      <w:r w:rsidRPr="006A6365">
        <w:rPr>
          <w:noProof/>
          <w:lang w:val="vi-VN"/>
        </w:rPr>
        <w:t>Không có.</w:t>
      </w:r>
    </w:p>
    <w:p w:rsidR="005F10EF" w:rsidRPr="006A6365" w:rsidRDefault="00001B61" w:rsidP="0027127A">
      <w:pPr>
        <w:pStyle w:val="u2"/>
        <w:rPr>
          <w:noProof/>
          <w:lang w:val="vi-VN"/>
        </w:rPr>
      </w:pPr>
      <w:r>
        <w:rPr>
          <w:noProof/>
          <w:lang w:val="vi-VN"/>
        </w:rPr>
        <w:t>Sự kiện con</w:t>
      </w:r>
      <w:r w:rsidR="005F10EF" w:rsidRPr="006A6365">
        <w:rPr>
          <w:noProof/>
          <w:lang w:val="vi-VN"/>
        </w:rPr>
        <w:t>:</w:t>
      </w:r>
    </w:p>
    <w:p w:rsidR="005F10EF" w:rsidRPr="006A6365" w:rsidRDefault="005F10EF" w:rsidP="006A6365">
      <w:pPr>
        <w:spacing w:line="360" w:lineRule="auto"/>
        <w:rPr>
          <w:noProof/>
          <w:lang w:val="vi-VN"/>
        </w:rPr>
      </w:pPr>
      <w:r w:rsidRPr="006A6365">
        <w:rPr>
          <w:noProof/>
          <w:lang w:val="vi-VN"/>
        </w:rPr>
        <w:t>Không có.</w:t>
      </w:r>
    </w:p>
    <w:p w:rsidR="005F10EF" w:rsidRPr="006A6365" w:rsidRDefault="00001B61" w:rsidP="0027127A">
      <w:pPr>
        <w:pStyle w:val="u2"/>
        <w:rPr>
          <w:noProof/>
          <w:lang w:val="vi-VN"/>
        </w:rPr>
      </w:pPr>
      <w:r>
        <w:rPr>
          <w:noProof/>
          <w:lang w:val="vi-VN"/>
        </w:rPr>
        <w:t>Ngữ cảnh chính</w:t>
      </w:r>
    </w:p>
    <w:p w:rsidR="005F10EF" w:rsidRPr="006A6365" w:rsidRDefault="005F10EF"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A4525E" w:rsidRPr="006A6365">
        <w:rPr>
          <w:rFonts w:asciiTheme="majorHAnsi" w:hAnsiTheme="majorHAnsi" w:cstheme="majorHAnsi"/>
          <w:i w:val="0"/>
          <w:noProof/>
          <w:color w:val="auto"/>
          <w:szCs w:val="26"/>
          <w:lang w:val="vi-VN"/>
        </w:rPr>
        <w:t>đăng ký tài khoản để sử dụng phần mềm.</w:t>
      </w:r>
    </w:p>
    <w:p w:rsidR="005F10EF" w:rsidRPr="006A6365" w:rsidRDefault="00001B61" w:rsidP="0027127A">
      <w:pPr>
        <w:pStyle w:val="u2"/>
        <w:rPr>
          <w:noProof/>
          <w:lang w:val="vi-VN"/>
        </w:rPr>
      </w:pPr>
      <w:r>
        <w:rPr>
          <w:noProof/>
          <w:lang w:val="vi-VN"/>
        </w:rPr>
        <w:t>Tiền điều kiện</w:t>
      </w:r>
    </w:p>
    <w:p w:rsidR="00A4525E" w:rsidRPr="006A6365" w:rsidRDefault="00A4525E" w:rsidP="006A6365">
      <w:pPr>
        <w:spacing w:line="360" w:lineRule="auto"/>
        <w:ind w:firstLine="567"/>
        <w:rPr>
          <w:noProof/>
          <w:lang w:val="vi-VN"/>
        </w:rPr>
      </w:pPr>
      <w:r w:rsidRPr="006A6365">
        <w:rPr>
          <w:noProof/>
          <w:lang w:val="vi-VN"/>
        </w:rPr>
        <w:t>Không có</w:t>
      </w:r>
    </w:p>
    <w:p w:rsidR="005F10EF" w:rsidRPr="006A6365" w:rsidRDefault="00001B61" w:rsidP="0027127A">
      <w:pPr>
        <w:pStyle w:val="u2"/>
        <w:rPr>
          <w:noProof/>
          <w:lang w:val="vi-VN"/>
        </w:rPr>
      </w:pPr>
      <w:r>
        <w:rPr>
          <w:noProof/>
          <w:lang w:val="vi-VN"/>
        </w:rPr>
        <w:lastRenderedPageBreak/>
        <w:t>Hậu điều kiện</w:t>
      </w:r>
    </w:p>
    <w:p w:rsidR="005F10EF" w:rsidRPr="006A6365" w:rsidRDefault="005F10EF" w:rsidP="006A6365">
      <w:pPr>
        <w:pStyle w:val="ThnVnban"/>
        <w:spacing w:line="360" w:lineRule="auto"/>
        <w:ind w:hanging="153"/>
        <w:rPr>
          <w:noProof/>
          <w:lang w:val="vi-VN"/>
        </w:rPr>
      </w:pPr>
      <w:r w:rsidRPr="006A6365">
        <w:rPr>
          <w:noProof/>
          <w:lang w:val="vi-VN"/>
        </w:rPr>
        <w:t xml:space="preserve">Hệ thống lưu những </w:t>
      </w:r>
      <w:r w:rsidR="00A4525E" w:rsidRPr="006A6365">
        <w:rPr>
          <w:noProof/>
          <w:lang w:val="vi-VN"/>
        </w:rPr>
        <w:t>thông tin tài khoản</w:t>
      </w:r>
    </w:p>
    <w:p w:rsidR="005F10EF" w:rsidRPr="006A6365" w:rsidRDefault="00001B61" w:rsidP="0027127A">
      <w:pPr>
        <w:pStyle w:val="u2"/>
        <w:rPr>
          <w:noProof/>
          <w:lang w:val="vi-VN"/>
        </w:rPr>
      </w:pPr>
      <w:r>
        <w:rPr>
          <w:noProof/>
          <w:lang w:val="vi-VN"/>
        </w:rPr>
        <w:t>Điểm mở rộng</w:t>
      </w:r>
    </w:p>
    <w:p w:rsidR="005F10EF" w:rsidRPr="006A6365" w:rsidRDefault="005F10EF" w:rsidP="006A6365">
      <w:pPr>
        <w:pStyle w:val="ThnVnban"/>
        <w:spacing w:line="360" w:lineRule="auto"/>
        <w:ind w:hanging="153"/>
        <w:rPr>
          <w:noProof/>
          <w:lang w:val="vi-VN"/>
        </w:rPr>
      </w:pPr>
      <w:r w:rsidRPr="006A6365">
        <w:rPr>
          <w:noProof/>
          <w:lang w:val="vi-VN"/>
        </w:rPr>
        <w:t>Không có.</w:t>
      </w:r>
    </w:p>
    <w:p w:rsidR="005F10EF" w:rsidRPr="006A6365" w:rsidRDefault="00001B61" w:rsidP="0027127A">
      <w:pPr>
        <w:pStyle w:val="u2"/>
        <w:rPr>
          <w:noProof/>
          <w:lang w:val="vi-VN"/>
        </w:rPr>
      </w:pPr>
      <w:r>
        <w:rPr>
          <w:noProof/>
          <w:lang w:val="vi-VN"/>
        </w:rPr>
        <w:t>Yêu cầu phi chức năng</w:t>
      </w:r>
    </w:p>
    <w:p w:rsidR="005F10EF" w:rsidRPr="006A6365" w:rsidRDefault="00A4525E" w:rsidP="00D835E8">
      <w:pPr>
        <w:pStyle w:val="InfoBlue"/>
        <w:numPr>
          <w:ilvl w:val="0"/>
          <w:numId w:val="23"/>
        </w:numPr>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nhận</w:t>
      </w:r>
      <w:r w:rsidR="00DA166A" w:rsidRPr="006A6365">
        <w:rPr>
          <w:rFonts w:asciiTheme="majorHAnsi" w:hAnsiTheme="majorHAnsi" w:cstheme="majorHAnsi"/>
          <w:i w:val="0"/>
          <w:noProof/>
          <w:color w:val="auto"/>
          <w:szCs w:val="26"/>
          <w:lang w:val="vi-VN"/>
        </w:rPr>
        <w:t xml:space="preserve">, phản hồi thông báo </w:t>
      </w:r>
      <w:r w:rsidR="005F10EF" w:rsidRPr="006A6365">
        <w:rPr>
          <w:rFonts w:asciiTheme="majorHAnsi" w:hAnsiTheme="majorHAnsi" w:cstheme="majorHAnsi"/>
          <w:i w:val="0"/>
          <w:noProof/>
          <w:color w:val="auto"/>
          <w:szCs w:val="26"/>
          <w:lang w:val="vi-VN"/>
        </w:rPr>
        <w:t>thực hiện không quá 1s.</w:t>
      </w:r>
    </w:p>
    <w:p w:rsidR="00867264" w:rsidRPr="006A6365" w:rsidRDefault="00867264" w:rsidP="00D835E8">
      <w:pPr>
        <w:pStyle w:val="ThnVnban"/>
        <w:numPr>
          <w:ilvl w:val="0"/>
          <w:numId w:val="23"/>
        </w:numPr>
        <w:spacing w:line="360" w:lineRule="auto"/>
        <w:rPr>
          <w:noProof/>
          <w:lang w:val="vi-VN"/>
        </w:rPr>
      </w:pPr>
      <w:r w:rsidRPr="006A6365">
        <w:rPr>
          <w:noProof/>
          <w:lang w:val="vi-VN"/>
        </w:rPr>
        <w:t>Mật khẩu phải được mã hóa khi lưu trữ</w:t>
      </w:r>
    </w:p>
    <w:p w:rsidR="00867264" w:rsidRPr="006A6365" w:rsidRDefault="00867264" w:rsidP="00D835E8">
      <w:pPr>
        <w:pStyle w:val="ThnVnban"/>
        <w:numPr>
          <w:ilvl w:val="0"/>
          <w:numId w:val="23"/>
        </w:numPr>
        <w:spacing w:line="360" w:lineRule="auto"/>
        <w:rPr>
          <w:noProof/>
          <w:lang w:val="vi-VN"/>
        </w:rPr>
      </w:pPr>
      <w:r w:rsidRPr="006A6365">
        <w:rPr>
          <w:noProof/>
          <w:lang w:val="vi-VN"/>
        </w:rPr>
        <w:t>Khi đánh mật khẩu phải hiện ở dạng *********</w:t>
      </w:r>
    </w:p>
    <w:p w:rsidR="005F10EF" w:rsidRPr="006A6365" w:rsidRDefault="00001B61" w:rsidP="0027127A">
      <w:pPr>
        <w:pStyle w:val="u2"/>
        <w:rPr>
          <w:noProof/>
          <w:lang w:val="vi-VN"/>
        </w:rPr>
      </w:pPr>
      <w:r>
        <w:rPr>
          <w:noProof/>
          <w:lang w:val="vi-VN"/>
        </w:rPr>
        <w:t>Thông tin khác</w:t>
      </w:r>
    </w:p>
    <w:p w:rsidR="0027127A" w:rsidRDefault="005F10EF"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27127A" w:rsidRPr="006A6365" w:rsidRDefault="0027127A" w:rsidP="0027127A">
      <w:pPr>
        <w:pStyle w:val="u1"/>
      </w:pPr>
      <w:r>
        <w:rPr>
          <w:i/>
          <w:color w:val="auto"/>
          <w:szCs w:val="26"/>
        </w:rPr>
        <w:br w:type="column"/>
      </w:r>
      <w:fldSimple w:instr="title  \* Mergeformat ">
        <w:bookmarkStart w:id="22" w:name="_Toc470967506"/>
        <w:r>
          <w:t>Đặc tả usecase</w:t>
        </w:r>
        <w:r w:rsidRPr="006A6365">
          <w:t xml:space="preserve">: Đăng </w:t>
        </w:r>
        <w:r>
          <w:rPr>
            <w:lang w:val="en-US"/>
          </w:rPr>
          <w:t>nhập</w:t>
        </w:r>
        <w:bookmarkEnd w:id="22"/>
      </w:fldSimple>
    </w:p>
    <w:p w:rsidR="0027127A" w:rsidRPr="0027127A" w:rsidRDefault="0027127A" w:rsidP="0027127A">
      <w:pPr>
        <w:pStyle w:val="u2"/>
        <w:numPr>
          <w:ilvl w:val="0"/>
          <w:numId w:val="72"/>
        </w:numPr>
        <w:rPr>
          <w:noProof/>
          <w:lang w:val="vi-VN"/>
        </w:rPr>
      </w:pPr>
      <w:r w:rsidRPr="0027127A">
        <w:rPr>
          <w:noProof/>
          <w:lang w:val="vi-VN"/>
        </w:rPr>
        <w:t xml:space="preserve">  Mô tả</w:t>
      </w:r>
    </w:p>
    <w:p w:rsidR="0027127A" w:rsidRPr="006A6365" w:rsidRDefault="0027127A" w:rsidP="0027127A">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đăng ký tài khoản sử dụng phần mềm.</w:t>
      </w:r>
    </w:p>
    <w:p w:rsidR="0027127A" w:rsidRPr="006A6365" w:rsidRDefault="0027127A" w:rsidP="0027127A">
      <w:pPr>
        <w:pStyle w:val="u2"/>
        <w:rPr>
          <w:noProof/>
          <w:lang w:val="vi-VN"/>
        </w:rPr>
      </w:pPr>
      <w:r w:rsidRPr="006A6365">
        <w:rPr>
          <w:noProof/>
          <w:lang w:val="vi-VN"/>
        </w:rPr>
        <w:t xml:space="preserve">  </w:t>
      </w:r>
      <w:r>
        <w:rPr>
          <w:noProof/>
          <w:lang w:val="vi-VN"/>
        </w:rPr>
        <w:t>Dòng sự kiện chính</w:t>
      </w:r>
    </w:p>
    <w:p w:rsidR="0027127A" w:rsidRPr="006A6365" w:rsidRDefault="0027127A" w:rsidP="0027127A">
      <w:pPr>
        <w:pStyle w:val="ThnVnban"/>
        <w:numPr>
          <w:ilvl w:val="0"/>
          <w:numId w:val="7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w:t>
      </w:r>
      <w:r w:rsidRPr="0027127A">
        <w:rPr>
          <w:rFonts w:asciiTheme="majorHAnsi" w:hAnsiTheme="majorHAnsi" w:cstheme="majorHAnsi"/>
          <w:noProof/>
          <w:szCs w:val="26"/>
          <w:lang w:val="vi-VN"/>
        </w:rPr>
        <w:t>vào ứng dụng</w:t>
      </w:r>
      <w:r w:rsidRPr="006A6365">
        <w:rPr>
          <w:rFonts w:asciiTheme="majorHAnsi" w:hAnsiTheme="majorHAnsi" w:cstheme="majorHAnsi"/>
          <w:noProof/>
          <w:szCs w:val="26"/>
          <w:lang w:val="vi-VN"/>
        </w:rPr>
        <w:t xml:space="preserve">  </w:t>
      </w:r>
    </w:p>
    <w:p w:rsidR="0027127A" w:rsidRPr="006A6365" w:rsidRDefault="0027127A" w:rsidP="0027127A">
      <w:pPr>
        <w:pStyle w:val="ThnVnban"/>
        <w:numPr>
          <w:ilvl w:val="0"/>
          <w:numId w:val="7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w:t>
      </w:r>
      <w:r w:rsidRPr="0027127A">
        <w:rPr>
          <w:rFonts w:asciiTheme="majorHAnsi" w:hAnsiTheme="majorHAnsi" w:cstheme="majorHAnsi"/>
          <w:noProof/>
          <w:szCs w:val="26"/>
          <w:lang w:val="vi-VN"/>
        </w:rPr>
        <w:t>hiển thị màn hình “</w:t>
      </w:r>
      <w:r>
        <w:rPr>
          <w:rFonts w:asciiTheme="majorHAnsi" w:hAnsiTheme="majorHAnsi" w:cstheme="majorHAnsi"/>
          <w:noProof/>
          <w:szCs w:val="26"/>
          <w:lang w:val="vi-VN"/>
        </w:rPr>
        <w:t>Đăng nhập”</w:t>
      </w:r>
    </w:p>
    <w:p w:rsidR="0027127A" w:rsidRPr="006A6365" w:rsidRDefault="0027127A" w:rsidP="0027127A">
      <w:pPr>
        <w:pStyle w:val="ThnVnban"/>
        <w:numPr>
          <w:ilvl w:val="0"/>
          <w:numId w:val="7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nhập thông tin: Tên tài khoả</w:t>
      </w:r>
      <w:r>
        <w:rPr>
          <w:rFonts w:asciiTheme="majorHAnsi" w:hAnsiTheme="majorHAnsi" w:cstheme="majorHAnsi"/>
          <w:noProof/>
          <w:szCs w:val="26"/>
          <w:lang w:val="vi-VN"/>
        </w:rPr>
        <w:t>n, mật khẩu và nhấp nút đăng nhập</w:t>
      </w:r>
    </w:p>
    <w:p w:rsidR="0027127A" w:rsidRPr="006A6365" w:rsidRDefault="0027127A" w:rsidP="0027127A">
      <w:pPr>
        <w:pStyle w:val="ThnVnban"/>
        <w:numPr>
          <w:ilvl w:val="0"/>
          <w:numId w:val="7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thông tin:</w:t>
      </w:r>
    </w:p>
    <w:p w:rsidR="0027127A" w:rsidRDefault="0027127A" w:rsidP="0027127A">
      <w:pPr>
        <w:pStyle w:val="ThnVnban"/>
        <w:numPr>
          <w:ilvl w:val="1"/>
          <w:numId w:val="73"/>
        </w:numPr>
        <w:spacing w:line="360" w:lineRule="auto"/>
        <w:rPr>
          <w:rFonts w:asciiTheme="majorHAnsi" w:hAnsiTheme="majorHAnsi" w:cstheme="majorHAnsi"/>
          <w:noProof/>
          <w:szCs w:val="26"/>
          <w:lang w:val="vi-VN"/>
        </w:rPr>
      </w:pPr>
      <w:r w:rsidRPr="0027127A">
        <w:rPr>
          <w:rFonts w:asciiTheme="majorHAnsi" w:hAnsiTheme="majorHAnsi" w:cstheme="majorHAnsi"/>
          <w:noProof/>
          <w:szCs w:val="26"/>
          <w:lang w:val="vi-VN"/>
        </w:rPr>
        <w:t>Nếu thông tin tài khoản tồn tại ( người dùng đăng nhập thành công): hệ thống hiển thị màn hình chính.</w:t>
      </w:r>
    </w:p>
    <w:p w:rsidR="0027127A" w:rsidRPr="006A6365" w:rsidRDefault="0027127A" w:rsidP="0027127A">
      <w:pPr>
        <w:pStyle w:val="ThnVnban"/>
        <w:numPr>
          <w:ilvl w:val="1"/>
          <w:numId w:val="73"/>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“Tên tài khoản” hoặc “Mật khẩu” bị bỏ trống, hệ thống thông báo “ Bạn chưa điền đủ thông tin. Mời nhập lại”.</w:t>
      </w:r>
    </w:p>
    <w:p w:rsidR="0027127A" w:rsidRPr="00526086" w:rsidRDefault="0027127A" w:rsidP="0027127A">
      <w:pPr>
        <w:pStyle w:val="ThnVnban"/>
        <w:numPr>
          <w:ilvl w:val="1"/>
          <w:numId w:val="73"/>
        </w:numPr>
        <w:spacing w:line="360" w:lineRule="auto"/>
        <w:rPr>
          <w:rFonts w:asciiTheme="majorHAnsi" w:hAnsiTheme="majorHAnsi" w:cstheme="majorHAnsi"/>
          <w:noProof/>
          <w:szCs w:val="26"/>
          <w:lang w:val="vi-VN"/>
        </w:rPr>
      </w:pPr>
      <w:r>
        <w:rPr>
          <w:rFonts w:asciiTheme="majorHAnsi" w:hAnsiTheme="majorHAnsi" w:cstheme="majorHAnsi"/>
          <w:noProof/>
          <w:szCs w:val="26"/>
          <w:lang w:val="vi-VN"/>
        </w:rPr>
        <w:t>Nếu tài khoản không tồn tại: hệ thống hiển thị thông báo lỗi “</w:t>
      </w:r>
      <w:r w:rsidRPr="0027127A">
        <w:rPr>
          <w:rFonts w:asciiTheme="majorHAnsi" w:hAnsiTheme="majorHAnsi" w:cstheme="majorHAnsi"/>
          <w:noProof/>
          <w:szCs w:val="26"/>
          <w:lang w:val="vi-VN"/>
        </w:rPr>
        <w:t>Tài khoản không tồn tại”</w:t>
      </w:r>
    </w:p>
    <w:p w:rsidR="0027127A" w:rsidRPr="006A6365" w:rsidRDefault="0027127A" w:rsidP="0027127A">
      <w:pPr>
        <w:pStyle w:val="ThnVnban"/>
        <w:numPr>
          <w:ilvl w:val="0"/>
          <w:numId w:val="73"/>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Kết thúc quy trình</w:t>
      </w:r>
    </w:p>
    <w:p w:rsidR="0027127A" w:rsidRPr="006A6365" w:rsidRDefault="0027127A" w:rsidP="0027127A">
      <w:pPr>
        <w:pStyle w:val="u2"/>
        <w:rPr>
          <w:noProof/>
          <w:lang w:val="vi-VN"/>
        </w:rPr>
      </w:pPr>
      <w:r w:rsidRPr="006A6365">
        <w:rPr>
          <w:noProof/>
          <w:lang w:val="vi-VN"/>
        </w:rPr>
        <w:t xml:space="preserve">  </w:t>
      </w:r>
      <w:r>
        <w:rPr>
          <w:noProof/>
          <w:lang w:val="vi-VN"/>
        </w:rPr>
        <w:t>Dòng sự kiện phụ</w:t>
      </w:r>
    </w:p>
    <w:p w:rsidR="0027127A" w:rsidRPr="006A6365" w:rsidRDefault="0027127A" w:rsidP="0027127A">
      <w:pPr>
        <w:spacing w:line="360" w:lineRule="auto"/>
        <w:ind w:firstLine="720"/>
        <w:rPr>
          <w:noProof/>
          <w:lang w:val="vi-VN"/>
        </w:rPr>
      </w:pPr>
      <w:r w:rsidRPr="006A6365">
        <w:rPr>
          <w:noProof/>
          <w:lang w:val="vi-VN"/>
        </w:rPr>
        <w:t>Không có.</w:t>
      </w:r>
    </w:p>
    <w:p w:rsidR="0027127A" w:rsidRPr="006A6365" w:rsidRDefault="0027127A" w:rsidP="0027127A">
      <w:pPr>
        <w:pStyle w:val="u2"/>
        <w:rPr>
          <w:noProof/>
          <w:lang w:val="vi-VN"/>
        </w:rPr>
      </w:pPr>
      <w:r>
        <w:rPr>
          <w:noProof/>
          <w:lang w:val="vi-VN"/>
        </w:rPr>
        <w:t>Sự kiện con</w:t>
      </w:r>
      <w:r w:rsidRPr="006A6365">
        <w:rPr>
          <w:noProof/>
          <w:lang w:val="vi-VN"/>
        </w:rPr>
        <w:t>:</w:t>
      </w:r>
    </w:p>
    <w:p w:rsidR="0027127A" w:rsidRPr="0027127A" w:rsidRDefault="0027127A" w:rsidP="0027127A">
      <w:pPr>
        <w:spacing w:line="360" w:lineRule="auto"/>
        <w:ind w:firstLine="426"/>
        <w:rPr>
          <w:b/>
          <w:noProof/>
          <w:lang w:val="vi-VN"/>
        </w:rPr>
      </w:pPr>
      <w:r w:rsidRPr="0027127A">
        <w:rPr>
          <w:b/>
          <w:noProof/>
          <w:lang w:val="vi-VN"/>
        </w:rPr>
        <w:t>Đăng nhập bằng tài khoản Facebook</w:t>
      </w:r>
    </w:p>
    <w:p w:rsidR="0027127A" w:rsidRPr="0027127A" w:rsidRDefault="0027127A" w:rsidP="0027127A">
      <w:pPr>
        <w:pStyle w:val="oancuaDanhsach"/>
        <w:numPr>
          <w:ilvl w:val="0"/>
          <w:numId w:val="74"/>
        </w:numPr>
        <w:spacing w:line="360" w:lineRule="auto"/>
        <w:ind w:left="993"/>
        <w:rPr>
          <w:noProof/>
          <w:lang w:val="vi-VN"/>
        </w:rPr>
      </w:pPr>
      <w:r w:rsidRPr="0027127A">
        <w:rPr>
          <w:noProof/>
          <w:lang w:val="vi-VN"/>
        </w:rPr>
        <w:t>Người dùng nhấp chọn đăng nhập bằng Facebook</w:t>
      </w:r>
    </w:p>
    <w:p w:rsidR="0027127A" w:rsidRDefault="004C7C6D" w:rsidP="0027127A">
      <w:pPr>
        <w:pStyle w:val="oancuaDanhsach"/>
        <w:numPr>
          <w:ilvl w:val="0"/>
          <w:numId w:val="74"/>
        </w:numPr>
        <w:spacing w:line="360" w:lineRule="auto"/>
        <w:ind w:left="993"/>
        <w:rPr>
          <w:noProof/>
          <w:lang w:val="vi-VN"/>
        </w:rPr>
      </w:pPr>
      <w:r>
        <w:rPr>
          <w:noProof/>
          <w:lang w:val="vi-VN"/>
        </w:rPr>
        <w:t>Hệ thống hiển thị trang đăng nhập Facebook</w:t>
      </w:r>
    </w:p>
    <w:p w:rsidR="004C7C6D" w:rsidRPr="004C7C6D" w:rsidRDefault="004C7C6D" w:rsidP="0027127A">
      <w:pPr>
        <w:pStyle w:val="oancuaDanhsach"/>
        <w:numPr>
          <w:ilvl w:val="0"/>
          <w:numId w:val="74"/>
        </w:numPr>
        <w:spacing w:line="360" w:lineRule="auto"/>
        <w:ind w:left="993"/>
        <w:rPr>
          <w:noProof/>
          <w:lang w:val="vi-VN"/>
        </w:rPr>
      </w:pPr>
      <w:r w:rsidRPr="004C7C6D">
        <w:rPr>
          <w:noProof/>
          <w:lang w:val="vi-VN"/>
        </w:rPr>
        <w:t>Người dùng điền tên đăng nhập và mật khẩu tài khoản Facebook</w:t>
      </w:r>
    </w:p>
    <w:p w:rsidR="004C7C6D" w:rsidRDefault="004C7C6D" w:rsidP="004C7C6D">
      <w:pPr>
        <w:pStyle w:val="oancuaDanhsach"/>
        <w:numPr>
          <w:ilvl w:val="0"/>
          <w:numId w:val="74"/>
        </w:numPr>
        <w:spacing w:line="360" w:lineRule="auto"/>
        <w:ind w:left="993"/>
        <w:rPr>
          <w:noProof/>
          <w:lang w:val="vi-VN"/>
        </w:rPr>
      </w:pPr>
      <w:r w:rsidRPr="004C7C6D">
        <w:rPr>
          <w:noProof/>
          <w:lang w:val="vi-VN"/>
        </w:rPr>
        <w:t>Hệ thốn</w:t>
      </w:r>
      <w:r>
        <w:rPr>
          <w:noProof/>
          <w:lang w:val="vi-VN"/>
        </w:rPr>
        <w:t>g Facebook kiểm tra và phản hồi đăng nhập thành công hay không thành công cho người dùng.</w:t>
      </w:r>
    </w:p>
    <w:p w:rsidR="004C7C6D" w:rsidRDefault="004C7C6D" w:rsidP="004C7C6D">
      <w:pPr>
        <w:spacing w:line="360" w:lineRule="auto"/>
        <w:ind w:left="633"/>
        <w:rPr>
          <w:b/>
          <w:noProof/>
          <w:lang w:val="vi-VN"/>
        </w:rPr>
      </w:pPr>
      <w:r w:rsidRPr="004C7C6D">
        <w:rPr>
          <w:b/>
          <w:noProof/>
          <w:lang w:val="vi-VN"/>
        </w:rPr>
        <w:t>Đăng nhập bằng tài khoản Google:</w:t>
      </w:r>
    </w:p>
    <w:p w:rsidR="004C7C6D" w:rsidRPr="0027127A" w:rsidRDefault="004C7C6D" w:rsidP="004C7C6D">
      <w:pPr>
        <w:pStyle w:val="oancuaDanhsach"/>
        <w:numPr>
          <w:ilvl w:val="0"/>
          <w:numId w:val="75"/>
        </w:numPr>
        <w:spacing w:line="360" w:lineRule="auto"/>
        <w:ind w:left="993"/>
        <w:rPr>
          <w:noProof/>
          <w:lang w:val="vi-VN"/>
        </w:rPr>
      </w:pPr>
      <w:r w:rsidRPr="0027127A">
        <w:rPr>
          <w:noProof/>
          <w:lang w:val="vi-VN"/>
        </w:rPr>
        <w:t xml:space="preserve">Người dùng nhấp chọn đăng nhập bằng </w:t>
      </w:r>
      <w:r>
        <w:rPr>
          <w:noProof/>
          <w:lang w:val="vi-VN"/>
        </w:rPr>
        <w:t>Google</w:t>
      </w:r>
    </w:p>
    <w:p w:rsidR="004C7C6D" w:rsidRDefault="004C7C6D" w:rsidP="004C7C6D">
      <w:pPr>
        <w:pStyle w:val="oancuaDanhsach"/>
        <w:numPr>
          <w:ilvl w:val="0"/>
          <w:numId w:val="75"/>
        </w:numPr>
        <w:spacing w:line="360" w:lineRule="auto"/>
        <w:ind w:left="993"/>
        <w:rPr>
          <w:noProof/>
          <w:lang w:val="vi-VN"/>
        </w:rPr>
      </w:pPr>
      <w:r>
        <w:rPr>
          <w:noProof/>
          <w:lang w:val="vi-VN"/>
        </w:rPr>
        <w:lastRenderedPageBreak/>
        <w:t xml:space="preserve">Hệ thống hiển thị trang đăng nhập </w:t>
      </w:r>
      <w:r>
        <w:rPr>
          <w:noProof/>
          <w:lang w:val="vi-VN"/>
        </w:rPr>
        <w:t>Google</w:t>
      </w:r>
    </w:p>
    <w:p w:rsidR="004C7C6D" w:rsidRDefault="004C7C6D" w:rsidP="004C7C6D">
      <w:pPr>
        <w:pStyle w:val="oancuaDanhsach"/>
        <w:numPr>
          <w:ilvl w:val="0"/>
          <w:numId w:val="75"/>
        </w:numPr>
        <w:spacing w:line="360" w:lineRule="auto"/>
        <w:ind w:left="993"/>
        <w:rPr>
          <w:noProof/>
          <w:lang w:val="vi-VN"/>
        </w:rPr>
      </w:pPr>
      <w:r w:rsidRPr="004C7C6D">
        <w:rPr>
          <w:noProof/>
          <w:lang w:val="vi-VN"/>
        </w:rPr>
        <w:t xml:space="preserve">Người dùng điền tên đăng nhập và mật khẩu tài khoản </w:t>
      </w:r>
      <w:r>
        <w:rPr>
          <w:noProof/>
          <w:lang w:val="vi-VN"/>
        </w:rPr>
        <w:t>Google</w:t>
      </w:r>
    </w:p>
    <w:p w:rsidR="004C7C6D" w:rsidRPr="004C7C6D" w:rsidRDefault="004C7C6D" w:rsidP="004C7C6D">
      <w:pPr>
        <w:pStyle w:val="oancuaDanhsach"/>
        <w:numPr>
          <w:ilvl w:val="0"/>
          <w:numId w:val="75"/>
        </w:numPr>
        <w:spacing w:line="360" w:lineRule="auto"/>
        <w:ind w:left="993"/>
        <w:rPr>
          <w:noProof/>
          <w:lang w:val="vi-VN"/>
        </w:rPr>
      </w:pPr>
      <w:r w:rsidRPr="004C7C6D">
        <w:rPr>
          <w:noProof/>
          <w:lang w:val="vi-VN"/>
        </w:rPr>
        <w:t xml:space="preserve">Hệ thống </w:t>
      </w:r>
      <w:r>
        <w:rPr>
          <w:noProof/>
          <w:lang w:val="vi-VN"/>
        </w:rPr>
        <w:t>Google</w:t>
      </w:r>
      <w:r w:rsidRPr="004C7C6D">
        <w:rPr>
          <w:noProof/>
          <w:lang w:val="vi-VN"/>
        </w:rPr>
        <w:t xml:space="preserve"> kiểm tra và phản hồi đăng nhập thành công hay không thành công cho người dùng</w:t>
      </w:r>
    </w:p>
    <w:p w:rsidR="0027127A" w:rsidRPr="006A6365" w:rsidRDefault="0027127A" w:rsidP="0027127A">
      <w:pPr>
        <w:pStyle w:val="u2"/>
        <w:rPr>
          <w:noProof/>
          <w:lang w:val="vi-VN"/>
        </w:rPr>
      </w:pPr>
      <w:r>
        <w:rPr>
          <w:noProof/>
          <w:lang w:val="vi-VN"/>
        </w:rPr>
        <w:t>Ngữ cảnh chính</w:t>
      </w:r>
    </w:p>
    <w:p w:rsidR="0027127A" w:rsidRPr="006A6365" w:rsidRDefault="0027127A" w:rsidP="0027127A">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đăng ký tài khoản để sử dụng phần mềm.</w:t>
      </w:r>
    </w:p>
    <w:p w:rsidR="0027127A" w:rsidRPr="006A6365" w:rsidRDefault="0027127A" w:rsidP="0027127A">
      <w:pPr>
        <w:pStyle w:val="u2"/>
        <w:rPr>
          <w:noProof/>
          <w:lang w:val="vi-VN"/>
        </w:rPr>
      </w:pPr>
      <w:r>
        <w:rPr>
          <w:noProof/>
          <w:lang w:val="vi-VN"/>
        </w:rPr>
        <w:t>Tiền điều kiện</w:t>
      </w:r>
    </w:p>
    <w:p w:rsidR="0027127A" w:rsidRPr="006A6365" w:rsidRDefault="0027127A" w:rsidP="0027127A">
      <w:pPr>
        <w:spacing w:line="360" w:lineRule="auto"/>
        <w:ind w:firstLine="720"/>
        <w:rPr>
          <w:noProof/>
          <w:lang w:val="vi-VN"/>
        </w:rPr>
      </w:pPr>
      <w:r w:rsidRPr="006A6365">
        <w:rPr>
          <w:noProof/>
          <w:lang w:val="vi-VN"/>
        </w:rPr>
        <w:t>Không có</w:t>
      </w:r>
    </w:p>
    <w:p w:rsidR="0027127A" w:rsidRPr="006A6365" w:rsidRDefault="0027127A" w:rsidP="0027127A">
      <w:pPr>
        <w:pStyle w:val="u2"/>
        <w:rPr>
          <w:noProof/>
          <w:lang w:val="vi-VN"/>
        </w:rPr>
      </w:pPr>
      <w:r>
        <w:rPr>
          <w:noProof/>
          <w:lang w:val="vi-VN"/>
        </w:rPr>
        <w:t>Hậu điều kiện</w:t>
      </w:r>
    </w:p>
    <w:p w:rsidR="0027127A" w:rsidRPr="006A6365" w:rsidRDefault="0027127A" w:rsidP="0027127A">
      <w:pPr>
        <w:pStyle w:val="ThnVnban"/>
        <w:spacing w:line="360" w:lineRule="auto"/>
        <w:rPr>
          <w:noProof/>
          <w:lang w:val="vi-VN"/>
        </w:rPr>
      </w:pPr>
      <w:r w:rsidRPr="006A6365">
        <w:rPr>
          <w:noProof/>
          <w:lang w:val="vi-VN"/>
        </w:rPr>
        <w:t>Hệ thống lưu những thông tin tài khoản</w:t>
      </w:r>
    </w:p>
    <w:p w:rsidR="0027127A" w:rsidRPr="006A6365" w:rsidRDefault="0027127A" w:rsidP="0027127A">
      <w:pPr>
        <w:pStyle w:val="u2"/>
        <w:rPr>
          <w:noProof/>
          <w:lang w:val="vi-VN"/>
        </w:rPr>
      </w:pPr>
      <w:r>
        <w:rPr>
          <w:noProof/>
          <w:lang w:val="vi-VN"/>
        </w:rPr>
        <w:t>Điểm mở rộng</w:t>
      </w:r>
    </w:p>
    <w:p w:rsidR="0027127A" w:rsidRPr="006A6365" w:rsidRDefault="0027127A" w:rsidP="0027127A">
      <w:pPr>
        <w:pStyle w:val="ThnVnban"/>
        <w:spacing w:line="360" w:lineRule="auto"/>
        <w:ind w:hanging="153"/>
        <w:rPr>
          <w:noProof/>
          <w:lang w:val="vi-VN"/>
        </w:rPr>
      </w:pPr>
      <w:r w:rsidRPr="006A6365">
        <w:rPr>
          <w:noProof/>
          <w:lang w:val="vi-VN"/>
        </w:rPr>
        <w:t>Không có.</w:t>
      </w:r>
    </w:p>
    <w:p w:rsidR="0027127A" w:rsidRPr="006A6365" w:rsidRDefault="0027127A" w:rsidP="0027127A">
      <w:pPr>
        <w:pStyle w:val="u2"/>
        <w:rPr>
          <w:noProof/>
          <w:lang w:val="vi-VN"/>
        </w:rPr>
      </w:pPr>
      <w:r>
        <w:rPr>
          <w:noProof/>
          <w:lang w:val="vi-VN"/>
        </w:rPr>
        <w:t>Yêu cầu phi chức năng</w:t>
      </w:r>
    </w:p>
    <w:p w:rsidR="0027127A" w:rsidRPr="006A6365" w:rsidRDefault="0027127A" w:rsidP="0027127A">
      <w:pPr>
        <w:pStyle w:val="InfoBlue"/>
        <w:numPr>
          <w:ilvl w:val="0"/>
          <w:numId w:val="23"/>
        </w:numPr>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nhận, phản hồi thông báo thực hiện không quá 1s.</w:t>
      </w:r>
    </w:p>
    <w:p w:rsidR="0027127A" w:rsidRPr="006A6365" w:rsidRDefault="0027127A" w:rsidP="0027127A">
      <w:pPr>
        <w:pStyle w:val="ThnVnban"/>
        <w:numPr>
          <w:ilvl w:val="0"/>
          <w:numId w:val="23"/>
        </w:numPr>
        <w:spacing w:line="360" w:lineRule="auto"/>
        <w:rPr>
          <w:noProof/>
          <w:lang w:val="vi-VN"/>
        </w:rPr>
      </w:pPr>
      <w:r w:rsidRPr="006A6365">
        <w:rPr>
          <w:noProof/>
          <w:lang w:val="vi-VN"/>
        </w:rPr>
        <w:t>Mật khẩu phải được mã hóa khi lưu trữ</w:t>
      </w:r>
    </w:p>
    <w:p w:rsidR="0027127A" w:rsidRPr="006A6365" w:rsidRDefault="0027127A" w:rsidP="0027127A">
      <w:pPr>
        <w:pStyle w:val="ThnVnban"/>
        <w:numPr>
          <w:ilvl w:val="0"/>
          <w:numId w:val="23"/>
        </w:numPr>
        <w:spacing w:line="360" w:lineRule="auto"/>
        <w:rPr>
          <w:noProof/>
          <w:lang w:val="vi-VN"/>
        </w:rPr>
      </w:pPr>
      <w:r w:rsidRPr="006A6365">
        <w:rPr>
          <w:noProof/>
          <w:lang w:val="vi-VN"/>
        </w:rPr>
        <w:t>Khi đánh mật khẩu phải hiện ở dạng *********</w:t>
      </w:r>
    </w:p>
    <w:p w:rsidR="0027127A" w:rsidRPr="006A6365" w:rsidRDefault="0027127A" w:rsidP="0027127A">
      <w:pPr>
        <w:pStyle w:val="u2"/>
        <w:rPr>
          <w:noProof/>
          <w:lang w:val="vi-VN"/>
        </w:rPr>
      </w:pPr>
      <w:r>
        <w:rPr>
          <w:noProof/>
          <w:lang w:val="vi-VN"/>
        </w:rPr>
        <w:t>Thông tin khác</w:t>
      </w:r>
    </w:p>
    <w:p w:rsidR="0027127A" w:rsidRPr="006A6365" w:rsidRDefault="0027127A" w:rsidP="0027127A">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5F10EF" w:rsidRPr="006A6365" w:rsidRDefault="005F10EF" w:rsidP="006A6365">
      <w:pPr>
        <w:pStyle w:val="InfoBlue"/>
        <w:spacing w:line="360" w:lineRule="auto"/>
        <w:ind w:left="0"/>
        <w:rPr>
          <w:rFonts w:asciiTheme="majorHAnsi" w:hAnsiTheme="majorHAnsi" w:cstheme="majorHAnsi"/>
          <w:i w:val="0"/>
          <w:noProof/>
          <w:color w:val="auto"/>
          <w:szCs w:val="26"/>
          <w:lang w:val="vi-VN"/>
        </w:rPr>
      </w:pPr>
    </w:p>
    <w:p w:rsidR="00A4525E" w:rsidRPr="006A6365" w:rsidRDefault="00A4525E" w:rsidP="00093449">
      <w:pPr>
        <w:pStyle w:val="u1"/>
      </w:pPr>
      <w:r w:rsidRPr="006A6365">
        <w:rPr>
          <w:i/>
        </w:rPr>
        <w:br w:type="column"/>
      </w:r>
      <w:fldSimple w:instr="title  \* Mergeformat ">
        <w:bookmarkStart w:id="23" w:name="_Toc470967507"/>
        <w:r w:rsidR="006A6365">
          <w:t>Đặc tả usecase</w:t>
        </w:r>
        <w:r w:rsidRPr="006A6365">
          <w:t>: Quên mật khẩu</w:t>
        </w:r>
        <w:bookmarkEnd w:id="23"/>
      </w:fldSimple>
    </w:p>
    <w:p w:rsidR="00A4525E" w:rsidRPr="0027127A" w:rsidRDefault="00A4525E" w:rsidP="0027127A">
      <w:pPr>
        <w:pStyle w:val="u2"/>
        <w:numPr>
          <w:ilvl w:val="0"/>
          <w:numId w:val="42"/>
        </w:numPr>
        <w:rPr>
          <w:noProof/>
          <w:lang w:val="vi-VN"/>
        </w:rPr>
      </w:pPr>
      <w:r w:rsidRPr="0027127A">
        <w:rPr>
          <w:noProof/>
          <w:lang w:val="vi-VN"/>
        </w:rPr>
        <w:t xml:space="preserve">  </w:t>
      </w:r>
      <w:r w:rsidR="00001B61" w:rsidRPr="0027127A">
        <w:rPr>
          <w:noProof/>
          <w:lang w:val="vi-VN"/>
        </w:rPr>
        <w:t>Mô tả</w:t>
      </w:r>
    </w:p>
    <w:p w:rsidR="00A4525E" w:rsidRPr="006A6365" w:rsidRDefault="00A4525E"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lấy lại mật khẩu tài khoản sử dụng phần mềm.</w:t>
      </w:r>
    </w:p>
    <w:p w:rsidR="00A4525E" w:rsidRPr="006A6365" w:rsidRDefault="00A4525E" w:rsidP="0027127A">
      <w:pPr>
        <w:pStyle w:val="u2"/>
        <w:rPr>
          <w:noProof/>
          <w:lang w:val="vi-VN"/>
        </w:rPr>
      </w:pPr>
      <w:r w:rsidRPr="006A6365">
        <w:rPr>
          <w:noProof/>
          <w:lang w:val="vi-VN"/>
        </w:rPr>
        <w:t xml:space="preserve">  </w:t>
      </w:r>
      <w:r w:rsidR="00001B61">
        <w:rPr>
          <w:noProof/>
          <w:lang w:val="vi-VN"/>
        </w:rPr>
        <w:t>Dòng sự kiện chính</w:t>
      </w:r>
    </w:p>
    <w:p w:rsidR="00A4525E" w:rsidRPr="006A6365" w:rsidRDefault="00A4525E" w:rsidP="004337AD">
      <w:pPr>
        <w:pStyle w:val="ThnVnban"/>
        <w:numPr>
          <w:ilvl w:val="0"/>
          <w:numId w:val="1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mục “Quên mật khẩu” từ màn hình đăng nhập  </w:t>
      </w:r>
    </w:p>
    <w:p w:rsidR="00A4525E" w:rsidRPr="006A6365" w:rsidRDefault="00A4525E" w:rsidP="004337AD">
      <w:pPr>
        <w:pStyle w:val="ThnVnban"/>
        <w:numPr>
          <w:ilvl w:val="0"/>
          <w:numId w:val="1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chuyển sang màn hình Quên mật khẩu</w:t>
      </w:r>
    </w:p>
    <w:p w:rsidR="00A4525E" w:rsidRPr="006A6365" w:rsidRDefault="00A4525E" w:rsidP="004337AD">
      <w:pPr>
        <w:pStyle w:val="ThnVnban"/>
        <w:numPr>
          <w:ilvl w:val="0"/>
          <w:numId w:val="1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w:t>
      </w:r>
      <w:r w:rsidR="001E5244" w:rsidRPr="006A6365">
        <w:rPr>
          <w:rFonts w:asciiTheme="majorHAnsi" w:hAnsiTheme="majorHAnsi" w:cstheme="majorHAnsi"/>
          <w:noProof/>
          <w:szCs w:val="26"/>
          <w:lang w:val="vi-VN"/>
        </w:rPr>
        <w:t>nhập thông tin: Tên tài khoản và nhấp nút “Lấy lại mật khẩu”</w:t>
      </w:r>
    </w:p>
    <w:p w:rsidR="00A4525E" w:rsidRPr="006A6365" w:rsidRDefault="00A4525E" w:rsidP="004337AD">
      <w:pPr>
        <w:pStyle w:val="ThnVnban"/>
        <w:numPr>
          <w:ilvl w:val="0"/>
          <w:numId w:val="1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thông tin:</w:t>
      </w:r>
    </w:p>
    <w:p w:rsidR="00A4525E" w:rsidRPr="006A6365" w:rsidRDefault="00896593" w:rsidP="004337AD">
      <w:pPr>
        <w:pStyle w:val="ThnVnban"/>
        <w:numPr>
          <w:ilvl w:val="1"/>
          <w:numId w:val="19"/>
        </w:numPr>
        <w:spacing w:line="360" w:lineRule="auto"/>
        <w:rPr>
          <w:rFonts w:asciiTheme="majorHAnsi" w:hAnsiTheme="majorHAnsi" w:cstheme="majorHAnsi"/>
          <w:noProof/>
          <w:szCs w:val="26"/>
          <w:lang w:val="vi-VN"/>
        </w:rPr>
      </w:pPr>
      <w:r w:rsidRPr="00896593">
        <w:rPr>
          <w:rFonts w:asciiTheme="majorHAnsi" w:hAnsiTheme="majorHAnsi" w:cstheme="majorHAnsi"/>
          <w:noProof/>
          <w:szCs w:val="26"/>
          <w:lang w:val="vi-VN"/>
        </w:rPr>
        <w:t xml:space="preserve"> </w:t>
      </w:r>
      <w:r w:rsidR="00A4525E" w:rsidRPr="006A6365">
        <w:rPr>
          <w:rFonts w:asciiTheme="majorHAnsi" w:hAnsiTheme="majorHAnsi" w:cstheme="majorHAnsi"/>
          <w:noProof/>
          <w:szCs w:val="26"/>
          <w:lang w:val="vi-VN"/>
        </w:rPr>
        <w:t>Nếu</w:t>
      </w:r>
      <w:r w:rsidR="004C612D" w:rsidRPr="006A6365">
        <w:rPr>
          <w:rFonts w:asciiTheme="majorHAnsi" w:hAnsiTheme="majorHAnsi" w:cstheme="majorHAnsi"/>
          <w:noProof/>
          <w:szCs w:val="26"/>
          <w:lang w:val="vi-VN"/>
        </w:rPr>
        <w:t xml:space="preserve"> tên tài khoản</w:t>
      </w:r>
      <w:r w:rsidR="009C6EB0" w:rsidRPr="006A6365">
        <w:rPr>
          <w:rFonts w:asciiTheme="majorHAnsi" w:hAnsiTheme="majorHAnsi" w:cstheme="majorHAnsi"/>
          <w:noProof/>
          <w:szCs w:val="26"/>
          <w:lang w:val="vi-VN"/>
        </w:rPr>
        <w:t xml:space="preserve"> tồn tại</w:t>
      </w:r>
      <w:r w:rsidR="00A4525E" w:rsidRPr="006A6365">
        <w:rPr>
          <w:rFonts w:asciiTheme="majorHAnsi" w:hAnsiTheme="majorHAnsi" w:cstheme="majorHAnsi"/>
          <w:noProof/>
          <w:szCs w:val="26"/>
          <w:lang w:val="vi-VN"/>
        </w:rPr>
        <w:t xml:space="preserve">, hệ thống </w:t>
      </w:r>
      <w:r w:rsidR="009C6EB0" w:rsidRPr="006A6365">
        <w:rPr>
          <w:rFonts w:asciiTheme="majorHAnsi" w:hAnsiTheme="majorHAnsi" w:cstheme="majorHAnsi"/>
          <w:noProof/>
          <w:szCs w:val="26"/>
          <w:lang w:val="vi-VN"/>
        </w:rPr>
        <w:t>gửi mật khẩu về email cho người dùng.</w:t>
      </w:r>
    </w:p>
    <w:p w:rsidR="00A4525E" w:rsidRPr="006A6365" w:rsidRDefault="00896593" w:rsidP="004337AD">
      <w:pPr>
        <w:pStyle w:val="ThnVnban"/>
        <w:numPr>
          <w:ilvl w:val="1"/>
          <w:numId w:val="19"/>
        </w:numPr>
        <w:spacing w:line="360" w:lineRule="auto"/>
        <w:rPr>
          <w:rFonts w:asciiTheme="majorHAnsi" w:hAnsiTheme="majorHAnsi" w:cstheme="majorHAnsi"/>
          <w:noProof/>
          <w:szCs w:val="26"/>
          <w:lang w:val="vi-VN"/>
        </w:rPr>
      </w:pPr>
      <w:r w:rsidRPr="00896593">
        <w:rPr>
          <w:rFonts w:asciiTheme="majorHAnsi" w:hAnsiTheme="majorHAnsi" w:cstheme="majorHAnsi"/>
          <w:noProof/>
          <w:szCs w:val="26"/>
          <w:lang w:val="vi-VN"/>
        </w:rPr>
        <w:t xml:space="preserve"> </w:t>
      </w:r>
      <w:r w:rsidR="00A4525E" w:rsidRPr="006A6365">
        <w:rPr>
          <w:rFonts w:asciiTheme="majorHAnsi" w:hAnsiTheme="majorHAnsi" w:cstheme="majorHAnsi"/>
          <w:noProof/>
          <w:szCs w:val="26"/>
          <w:lang w:val="vi-VN"/>
        </w:rPr>
        <w:t>Ngược lại, hệ t</w:t>
      </w:r>
      <w:r w:rsidR="004C612D" w:rsidRPr="006A6365">
        <w:rPr>
          <w:rFonts w:asciiTheme="majorHAnsi" w:hAnsiTheme="majorHAnsi" w:cstheme="majorHAnsi"/>
          <w:noProof/>
          <w:szCs w:val="26"/>
          <w:lang w:val="vi-VN"/>
        </w:rPr>
        <w:t>hống hiển thị thông báo “Tài khoản</w:t>
      </w:r>
      <w:r w:rsidR="009C6EB0" w:rsidRPr="006A6365">
        <w:rPr>
          <w:rFonts w:asciiTheme="majorHAnsi" w:hAnsiTheme="majorHAnsi" w:cstheme="majorHAnsi"/>
          <w:noProof/>
          <w:szCs w:val="26"/>
          <w:lang w:val="vi-VN"/>
        </w:rPr>
        <w:t xml:space="preserve"> không chính xác. Mời nhập lại”</w:t>
      </w:r>
      <w:r w:rsidR="00A4525E" w:rsidRPr="006A6365">
        <w:rPr>
          <w:rFonts w:asciiTheme="majorHAnsi" w:hAnsiTheme="majorHAnsi" w:cstheme="majorHAnsi"/>
          <w:noProof/>
          <w:szCs w:val="26"/>
          <w:lang w:val="vi-VN"/>
        </w:rPr>
        <w:t>.</w:t>
      </w:r>
    </w:p>
    <w:p w:rsidR="00A4525E" w:rsidRPr="006A6365" w:rsidRDefault="00A4525E" w:rsidP="0027127A">
      <w:pPr>
        <w:pStyle w:val="u2"/>
        <w:rPr>
          <w:noProof/>
          <w:lang w:val="vi-VN"/>
        </w:rPr>
      </w:pPr>
      <w:r w:rsidRPr="006A6365">
        <w:rPr>
          <w:noProof/>
          <w:lang w:val="vi-VN"/>
        </w:rPr>
        <w:t xml:space="preserve">  </w:t>
      </w:r>
      <w:r w:rsidR="00001B61">
        <w:rPr>
          <w:noProof/>
          <w:lang w:val="vi-VN"/>
        </w:rPr>
        <w:t>Dòng sự kiện phụ</w:t>
      </w:r>
    </w:p>
    <w:p w:rsidR="00A4525E" w:rsidRPr="006A6365" w:rsidRDefault="00A4525E" w:rsidP="0024753A">
      <w:pPr>
        <w:spacing w:line="360" w:lineRule="auto"/>
        <w:ind w:firstLine="720"/>
        <w:rPr>
          <w:noProof/>
          <w:lang w:val="vi-VN"/>
        </w:rPr>
      </w:pPr>
      <w:r w:rsidRPr="006A6365">
        <w:rPr>
          <w:noProof/>
          <w:lang w:val="vi-VN"/>
        </w:rPr>
        <w:t>Không có.</w:t>
      </w:r>
    </w:p>
    <w:p w:rsidR="00A4525E" w:rsidRPr="006A6365" w:rsidRDefault="00001B61" w:rsidP="0027127A">
      <w:pPr>
        <w:pStyle w:val="u2"/>
        <w:rPr>
          <w:noProof/>
          <w:lang w:val="vi-VN"/>
        </w:rPr>
      </w:pPr>
      <w:r>
        <w:rPr>
          <w:noProof/>
          <w:lang w:val="vi-VN"/>
        </w:rPr>
        <w:t>Sự kiện con</w:t>
      </w:r>
      <w:r w:rsidR="00A4525E" w:rsidRPr="006A6365">
        <w:rPr>
          <w:noProof/>
          <w:lang w:val="vi-VN"/>
        </w:rPr>
        <w:t>:</w:t>
      </w:r>
    </w:p>
    <w:p w:rsidR="00A4525E" w:rsidRPr="006A6365" w:rsidRDefault="00A4525E" w:rsidP="0024753A">
      <w:pPr>
        <w:spacing w:line="360" w:lineRule="auto"/>
        <w:ind w:firstLine="720"/>
        <w:rPr>
          <w:noProof/>
          <w:lang w:val="vi-VN"/>
        </w:rPr>
      </w:pPr>
      <w:r w:rsidRPr="006A6365">
        <w:rPr>
          <w:noProof/>
          <w:lang w:val="vi-VN"/>
        </w:rPr>
        <w:t>Không có.</w:t>
      </w:r>
    </w:p>
    <w:p w:rsidR="00A4525E" w:rsidRPr="006A6365" w:rsidRDefault="00001B61" w:rsidP="0027127A">
      <w:pPr>
        <w:pStyle w:val="u2"/>
        <w:rPr>
          <w:noProof/>
          <w:lang w:val="vi-VN"/>
        </w:rPr>
      </w:pPr>
      <w:r>
        <w:rPr>
          <w:noProof/>
          <w:lang w:val="vi-VN"/>
        </w:rPr>
        <w:t>Ngữ cảnh chính</w:t>
      </w:r>
    </w:p>
    <w:p w:rsidR="00A4525E" w:rsidRPr="006A6365" w:rsidRDefault="009C6EB0"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quên mật khẩu và muốn lấy lại mật khẩu đăng nhập.</w:t>
      </w:r>
    </w:p>
    <w:p w:rsidR="00A4525E" w:rsidRPr="006A6365" w:rsidRDefault="00001B61" w:rsidP="0027127A">
      <w:pPr>
        <w:pStyle w:val="u2"/>
        <w:rPr>
          <w:noProof/>
          <w:lang w:val="vi-VN"/>
        </w:rPr>
      </w:pPr>
      <w:r>
        <w:rPr>
          <w:noProof/>
          <w:lang w:val="vi-VN"/>
        </w:rPr>
        <w:t>Tiền điều kiện</w:t>
      </w:r>
    </w:p>
    <w:p w:rsidR="00A4525E" w:rsidRPr="006A6365" w:rsidRDefault="009C6EB0"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A4525E" w:rsidRPr="006A6365" w:rsidRDefault="00001B61" w:rsidP="0027127A">
      <w:pPr>
        <w:pStyle w:val="u2"/>
        <w:rPr>
          <w:noProof/>
          <w:lang w:val="vi-VN"/>
        </w:rPr>
      </w:pPr>
      <w:r>
        <w:rPr>
          <w:noProof/>
          <w:lang w:val="vi-VN"/>
        </w:rPr>
        <w:t>Hậu điều kiện</w:t>
      </w:r>
    </w:p>
    <w:p w:rsidR="00A4525E" w:rsidRPr="006A6365" w:rsidRDefault="009C6EB0" w:rsidP="006A6365">
      <w:pPr>
        <w:pStyle w:val="ThnVnban"/>
        <w:spacing w:line="360" w:lineRule="auto"/>
        <w:rPr>
          <w:noProof/>
          <w:lang w:val="vi-VN"/>
        </w:rPr>
      </w:pPr>
      <w:r w:rsidRPr="006A6365">
        <w:rPr>
          <w:noProof/>
          <w:lang w:val="vi-VN"/>
        </w:rPr>
        <w:t>Không có.</w:t>
      </w:r>
    </w:p>
    <w:p w:rsidR="00A4525E" w:rsidRPr="006A6365" w:rsidRDefault="00001B61" w:rsidP="0027127A">
      <w:pPr>
        <w:pStyle w:val="u2"/>
        <w:rPr>
          <w:noProof/>
          <w:lang w:val="vi-VN"/>
        </w:rPr>
      </w:pPr>
      <w:r>
        <w:rPr>
          <w:noProof/>
          <w:lang w:val="vi-VN"/>
        </w:rPr>
        <w:t>Điểm mở rộng</w:t>
      </w:r>
    </w:p>
    <w:p w:rsidR="00A4525E" w:rsidRPr="006A6365" w:rsidRDefault="00A4525E" w:rsidP="006A6365">
      <w:pPr>
        <w:pStyle w:val="ThnVnban"/>
        <w:spacing w:line="360" w:lineRule="auto"/>
        <w:rPr>
          <w:noProof/>
          <w:lang w:val="vi-VN"/>
        </w:rPr>
      </w:pPr>
      <w:r w:rsidRPr="006A6365">
        <w:rPr>
          <w:noProof/>
          <w:lang w:val="vi-VN"/>
        </w:rPr>
        <w:t>Không có.</w:t>
      </w:r>
    </w:p>
    <w:p w:rsidR="00A4525E" w:rsidRPr="006A6365" w:rsidRDefault="00001B61" w:rsidP="0027127A">
      <w:pPr>
        <w:pStyle w:val="u2"/>
        <w:rPr>
          <w:noProof/>
          <w:lang w:val="vi-VN"/>
        </w:rPr>
      </w:pPr>
      <w:r>
        <w:rPr>
          <w:noProof/>
          <w:lang w:val="vi-VN"/>
        </w:rPr>
        <w:t>Yêu cầu phi chức năng</w:t>
      </w:r>
    </w:p>
    <w:p w:rsidR="00A4525E" w:rsidRPr="006A6365" w:rsidRDefault="00A4525E"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Việc </w:t>
      </w:r>
      <w:r w:rsidR="00DA166A" w:rsidRPr="006A6365">
        <w:rPr>
          <w:rFonts w:asciiTheme="majorHAnsi" w:hAnsiTheme="majorHAnsi" w:cstheme="majorHAnsi"/>
          <w:i w:val="0"/>
          <w:noProof/>
          <w:color w:val="auto"/>
          <w:szCs w:val="26"/>
          <w:lang w:val="vi-VN"/>
        </w:rPr>
        <w:t>phản hồi email không quá 1s</w:t>
      </w:r>
    </w:p>
    <w:p w:rsidR="00A4525E" w:rsidRPr="006A6365" w:rsidRDefault="00001B61" w:rsidP="0027127A">
      <w:pPr>
        <w:pStyle w:val="u2"/>
        <w:rPr>
          <w:noProof/>
          <w:lang w:val="vi-VN"/>
        </w:rPr>
      </w:pPr>
      <w:r>
        <w:rPr>
          <w:noProof/>
          <w:lang w:val="vi-VN"/>
        </w:rPr>
        <w:lastRenderedPageBreak/>
        <w:t>Thông tin khác</w:t>
      </w:r>
    </w:p>
    <w:p w:rsidR="00665D92" w:rsidRPr="006A6365" w:rsidRDefault="00A4525E"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665D92" w:rsidRPr="006A6365" w:rsidRDefault="00665D92" w:rsidP="00093449">
      <w:pPr>
        <w:pStyle w:val="u1"/>
        <w:rPr>
          <w:color w:val="FF0000"/>
        </w:rPr>
      </w:pPr>
      <w:r w:rsidRPr="006A6365">
        <w:rPr>
          <w:i/>
        </w:rPr>
        <w:br w:type="column"/>
      </w:r>
      <w:fldSimple w:instr="title  \* Mergeformat ">
        <w:bookmarkStart w:id="24" w:name="_Toc470967508"/>
        <w:r w:rsidR="006A6365">
          <w:t>Đặc tả usecase</w:t>
        </w:r>
        <w:r w:rsidRPr="006A6365">
          <w:t xml:space="preserve">: </w:t>
        </w:r>
        <w:r w:rsidR="00511450" w:rsidRPr="00DA2C1D">
          <w:t>Xem ghi chép chi tiêu</w:t>
        </w:r>
        <w:bookmarkEnd w:id="24"/>
      </w:fldSimple>
      <w:r w:rsidR="0059425F" w:rsidRPr="006A6365">
        <w:t xml:space="preserve"> </w:t>
      </w:r>
    </w:p>
    <w:p w:rsidR="00665D92" w:rsidRPr="0027127A" w:rsidRDefault="00665D92" w:rsidP="0027127A">
      <w:pPr>
        <w:pStyle w:val="u2"/>
        <w:numPr>
          <w:ilvl w:val="0"/>
          <w:numId w:val="43"/>
        </w:numPr>
        <w:rPr>
          <w:noProof/>
          <w:lang w:val="vi-VN"/>
        </w:rPr>
      </w:pPr>
      <w:r w:rsidRPr="0027127A">
        <w:rPr>
          <w:noProof/>
          <w:lang w:val="vi-VN"/>
        </w:rPr>
        <w:t xml:space="preserve">  </w:t>
      </w:r>
      <w:r w:rsidR="00001B61" w:rsidRPr="0027127A">
        <w:rPr>
          <w:noProof/>
          <w:lang w:val="vi-VN"/>
        </w:rPr>
        <w:t>Mô tả</w:t>
      </w:r>
    </w:p>
    <w:p w:rsidR="00665D92" w:rsidRPr="00DA2C1D" w:rsidRDefault="00981A26"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00DA2C1D" w:rsidRPr="00DA2C1D">
        <w:rPr>
          <w:rFonts w:asciiTheme="majorHAnsi" w:hAnsiTheme="majorHAnsi" w:cstheme="majorHAnsi"/>
          <w:noProof/>
          <w:szCs w:val="26"/>
          <w:lang w:val="vi-VN"/>
        </w:rPr>
        <w:t xml:space="preserve">quản lí </w:t>
      </w:r>
      <w:r w:rsidR="00DA2C1D">
        <w:rPr>
          <w:rFonts w:asciiTheme="majorHAnsi" w:hAnsiTheme="majorHAnsi" w:cstheme="majorHAnsi"/>
          <w:noProof/>
          <w:szCs w:val="26"/>
          <w:lang w:val="vi-VN"/>
        </w:rPr>
        <w:t>(tìm kiếm</w:t>
      </w:r>
      <w:r w:rsidR="00DA2C1D" w:rsidRPr="00DA2C1D">
        <w:rPr>
          <w:rFonts w:asciiTheme="majorHAnsi" w:hAnsiTheme="majorHAnsi" w:cstheme="majorHAnsi"/>
          <w:noProof/>
          <w:szCs w:val="26"/>
          <w:lang w:val="vi-VN"/>
        </w:rPr>
        <w:t xml:space="preserve"> / xóa/ sửa) các khoản đã chi tiêu</w:t>
      </w:r>
    </w:p>
    <w:p w:rsidR="00665D92" w:rsidRPr="006A6365" w:rsidRDefault="00665D92" w:rsidP="0027127A">
      <w:pPr>
        <w:pStyle w:val="u2"/>
        <w:rPr>
          <w:noProof/>
          <w:lang w:val="vi-VN"/>
        </w:rPr>
      </w:pPr>
      <w:r w:rsidRPr="006A6365">
        <w:rPr>
          <w:noProof/>
          <w:lang w:val="vi-VN"/>
        </w:rPr>
        <w:t xml:space="preserve">  </w:t>
      </w:r>
      <w:r w:rsidR="00001B61">
        <w:rPr>
          <w:noProof/>
          <w:lang w:val="vi-VN"/>
        </w:rPr>
        <w:t>Dòng sự kiện chính</w:t>
      </w:r>
    </w:p>
    <w:p w:rsidR="00665D92" w:rsidRPr="006A6365" w:rsidRDefault="00981A26" w:rsidP="004337AD">
      <w:pPr>
        <w:pStyle w:val="ThnVnban"/>
        <w:numPr>
          <w:ilvl w:val="0"/>
          <w:numId w:val="2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icon Daghi tại màn hình chính.</w:t>
      </w:r>
      <w:r w:rsidR="00665D92" w:rsidRPr="006A6365">
        <w:rPr>
          <w:rFonts w:asciiTheme="majorHAnsi" w:hAnsiTheme="majorHAnsi" w:cstheme="majorHAnsi"/>
          <w:noProof/>
          <w:szCs w:val="26"/>
          <w:lang w:val="vi-VN"/>
        </w:rPr>
        <w:t xml:space="preserve"> </w:t>
      </w:r>
      <w:r w:rsidR="005C136F" w:rsidRPr="006A6365">
        <w:rPr>
          <w:rFonts w:asciiTheme="majorHAnsi" w:hAnsiTheme="majorHAnsi" w:cstheme="majorHAnsi"/>
          <w:noProof/>
          <w:szCs w:val="26"/>
          <w:lang w:val="vi-VN"/>
        </w:rPr>
        <w:t>( màn hình “Ghi chép”)</w:t>
      </w:r>
    </w:p>
    <w:p w:rsidR="00665D92" w:rsidRPr="006A6365" w:rsidRDefault="00665D92" w:rsidP="004337AD">
      <w:pPr>
        <w:pStyle w:val="ThnVnban"/>
        <w:numPr>
          <w:ilvl w:val="0"/>
          <w:numId w:val="2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w:t>
      </w:r>
      <w:r w:rsidR="00981A26" w:rsidRPr="006A6365">
        <w:rPr>
          <w:rFonts w:asciiTheme="majorHAnsi" w:hAnsiTheme="majorHAnsi" w:cstheme="majorHAnsi"/>
          <w:noProof/>
          <w:szCs w:val="26"/>
          <w:lang w:val="vi-VN"/>
        </w:rPr>
        <w:t>hiển thị các mục đã thu chi theo từng ngày</w:t>
      </w:r>
    </w:p>
    <w:p w:rsidR="00665D92" w:rsidRDefault="00665D92" w:rsidP="004337AD">
      <w:pPr>
        <w:pStyle w:val="ThnVnban"/>
        <w:numPr>
          <w:ilvl w:val="0"/>
          <w:numId w:val="2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w:t>
      </w:r>
      <w:r w:rsidR="00DA2C1D" w:rsidRPr="00DA2C1D">
        <w:rPr>
          <w:rFonts w:asciiTheme="majorHAnsi" w:hAnsiTheme="majorHAnsi" w:cstheme="majorHAnsi"/>
          <w:noProof/>
          <w:szCs w:val="26"/>
          <w:lang w:val="vi-VN"/>
        </w:rPr>
        <w:t>chọn chức năng: Tìm kiếm / Sửa / Xóa</w:t>
      </w:r>
    </w:p>
    <w:p w:rsidR="00DA2C1D" w:rsidRPr="00DA2C1D" w:rsidRDefault="00DA2C1D" w:rsidP="004337AD">
      <w:pPr>
        <w:pStyle w:val="ThnVnban"/>
        <w:numPr>
          <w:ilvl w:val="0"/>
          <w:numId w:val="20"/>
        </w:numPr>
        <w:spacing w:line="360" w:lineRule="auto"/>
        <w:ind w:left="709"/>
        <w:rPr>
          <w:rFonts w:asciiTheme="majorHAnsi" w:hAnsiTheme="majorHAnsi" w:cstheme="majorHAnsi"/>
          <w:noProof/>
          <w:szCs w:val="26"/>
          <w:lang w:val="vi-VN"/>
        </w:rPr>
      </w:pPr>
      <w:r w:rsidRPr="00DA2C1D">
        <w:rPr>
          <w:rFonts w:asciiTheme="majorHAnsi" w:hAnsiTheme="majorHAnsi" w:cstheme="majorHAnsi"/>
          <w:noProof/>
          <w:szCs w:val="26"/>
          <w:lang w:val="vi-VN"/>
        </w:rPr>
        <w:t>Hệ thống thực hiện chức năng, lưu những thay đổi nếu có</w:t>
      </w:r>
    </w:p>
    <w:p w:rsidR="00DA2C1D" w:rsidRPr="006A6365" w:rsidRDefault="00DA2C1D" w:rsidP="004337AD">
      <w:pPr>
        <w:pStyle w:val="ThnVnban"/>
        <w:numPr>
          <w:ilvl w:val="0"/>
          <w:numId w:val="20"/>
        </w:numPr>
        <w:spacing w:line="360" w:lineRule="auto"/>
        <w:ind w:left="709"/>
        <w:rPr>
          <w:rFonts w:asciiTheme="majorHAnsi" w:hAnsiTheme="majorHAnsi" w:cstheme="majorHAnsi"/>
          <w:noProof/>
          <w:szCs w:val="26"/>
          <w:lang w:val="vi-VN"/>
        </w:rPr>
      </w:pPr>
      <w:r>
        <w:rPr>
          <w:rFonts w:asciiTheme="majorHAnsi" w:hAnsiTheme="majorHAnsi" w:cstheme="majorHAnsi"/>
          <w:noProof/>
          <w:szCs w:val="26"/>
        </w:rPr>
        <w:t>Kết thúc quy trình</w:t>
      </w:r>
    </w:p>
    <w:p w:rsidR="00665D92" w:rsidRPr="006A6365" w:rsidRDefault="00665D92" w:rsidP="0027127A">
      <w:pPr>
        <w:pStyle w:val="u2"/>
        <w:rPr>
          <w:noProof/>
          <w:lang w:val="vi-VN"/>
        </w:rPr>
      </w:pPr>
      <w:r w:rsidRPr="006A6365">
        <w:rPr>
          <w:noProof/>
          <w:lang w:val="vi-VN"/>
        </w:rPr>
        <w:t xml:space="preserve">  </w:t>
      </w:r>
      <w:r w:rsidR="00001B61">
        <w:rPr>
          <w:noProof/>
          <w:lang w:val="vi-VN"/>
        </w:rPr>
        <w:t>Dòng sự kiện phụ</w:t>
      </w:r>
    </w:p>
    <w:p w:rsidR="007F7141" w:rsidRPr="006A6365" w:rsidRDefault="007F7141" w:rsidP="00511450">
      <w:pPr>
        <w:spacing w:line="360" w:lineRule="auto"/>
        <w:ind w:left="142" w:firstLine="578"/>
        <w:rPr>
          <w:noProof/>
          <w:lang w:val="vi-VN"/>
        </w:rPr>
      </w:pPr>
      <w:r w:rsidRPr="006A6365">
        <w:rPr>
          <w:noProof/>
          <w:lang w:val="vi-VN"/>
        </w:rPr>
        <w:t>Không có.</w:t>
      </w:r>
    </w:p>
    <w:p w:rsidR="00665D92" w:rsidRPr="006A6365" w:rsidRDefault="00001B61" w:rsidP="0027127A">
      <w:pPr>
        <w:pStyle w:val="u2"/>
        <w:rPr>
          <w:noProof/>
          <w:lang w:val="vi-VN"/>
        </w:rPr>
      </w:pPr>
      <w:r>
        <w:rPr>
          <w:noProof/>
          <w:lang w:val="vi-VN"/>
        </w:rPr>
        <w:t>Sự kiện con</w:t>
      </w:r>
      <w:r w:rsidR="00665D92" w:rsidRPr="006A6365">
        <w:rPr>
          <w:noProof/>
          <w:lang w:val="vi-VN"/>
        </w:rPr>
        <w:t>:</w:t>
      </w:r>
    </w:p>
    <w:p w:rsidR="00DA2C1D" w:rsidRPr="00AF6476" w:rsidRDefault="007F7141" w:rsidP="00DA2C1D">
      <w:pPr>
        <w:spacing w:line="360" w:lineRule="auto"/>
        <w:ind w:left="426"/>
        <w:rPr>
          <w:b/>
          <w:noProof/>
        </w:rPr>
      </w:pPr>
      <w:r w:rsidRPr="006A6365">
        <w:rPr>
          <w:b/>
          <w:noProof/>
          <w:lang w:val="vi-VN"/>
        </w:rPr>
        <w:t xml:space="preserve">Tìm kiếm thu chi </w:t>
      </w:r>
    </w:p>
    <w:p w:rsidR="00DA2C1D" w:rsidRDefault="00DA2C1D" w:rsidP="00D835E8">
      <w:pPr>
        <w:pStyle w:val="oancuaDanhsach"/>
        <w:numPr>
          <w:ilvl w:val="1"/>
          <w:numId w:val="59"/>
        </w:numPr>
        <w:spacing w:line="360" w:lineRule="auto"/>
        <w:ind w:left="1276" w:hanging="468"/>
        <w:rPr>
          <w:noProof/>
          <w:lang w:val="vi-VN"/>
        </w:rPr>
      </w:pPr>
      <w:r w:rsidRPr="00DA2C1D">
        <w:rPr>
          <w:noProof/>
          <w:lang w:val="vi-VN"/>
        </w:rPr>
        <w:t>N</w:t>
      </w:r>
      <w:r>
        <w:rPr>
          <w:noProof/>
          <w:lang w:val="vi-VN"/>
        </w:rPr>
        <w:t>gười dùng nhập tên t</w:t>
      </w:r>
      <w:r w:rsidR="00791F4B">
        <w:rPr>
          <w:noProof/>
          <w:lang w:val="vi-VN"/>
        </w:rPr>
        <w:t>hu chi mục thu chi cần tìm kiế</w:t>
      </w:r>
      <w:r>
        <w:rPr>
          <w:noProof/>
          <w:lang w:val="vi-VN"/>
        </w:rPr>
        <w:t>m.</w:t>
      </w:r>
    </w:p>
    <w:p w:rsidR="00AF6476" w:rsidRPr="00DA2C1D" w:rsidRDefault="00AF6476" w:rsidP="00D835E8">
      <w:pPr>
        <w:pStyle w:val="oancuaDanhsach"/>
        <w:numPr>
          <w:ilvl w:val="2"/>
          <w:numId w:val="59"/>
        </w:numPr>
        <w:spacing w:line="360" w:lineRule="auto"/>
        <w:ind w:left="1985"/>
        <w:rPr>
          <w:noProof/>
          <w:lang w:val="vi-VN"/>
        </w:rPr>
      </w:pPr>
      <w:r>
        <w:rPr>
          <w:noProof/>
          <w:lang w:val="vi-VN"/>
        </w:rPr>
        <w:t>Người dùng chọn icon “Lịch”( tìm kiếm chi tiêu theo ngày): hiển thị mà hình “</w:t>
      </w:r>
      <w:r w:rsidRPr="00AF6476">
        <w:rPr>
          <w:noProof/>
          <w:lang w:val="vi-VN"/>
        </w:rPr>
        <w:t>Lịch</w:t>
      </w:r>
      <w:r>
        <w:rPr>
          <w:noProof/>
          <w:lang w:val="vi-VN"/>
        </w:rPr>
        <w:t>”</w:t>
      </w:r>
      <w:r w:rsidRPr="00AF6476">
        <w:rPr>
          <w:noProof/>
          <w:lang w:val="vi-VN"/>
        </w:rPr>
        <w:t xml:space="preserve"> để người dùng chọn ngày</w:t>
      </w:r>
    </w:p>
    <w:p w:rsidR="00AF6476" w:rsidRDefault="00DA2C1D" w:rsidP="00D835E8">
      <w:pPr>
        <w:pStyle w:val="oancuaDanhsach"/>
        <w:numPr>
          <w:ilvl w:val="1"/>
          <w:numId w:val="59"/>
        </w:numPr>
        <w:spacing w:line="360" w:lineRule="auto"/>
        <w:ind w:left="1276" w:hanging="468"/>
        <w:rPr>
          <w:noProof/>
          <w:lang w:val="vi-VN"/>
        </w:rPr>
      </w:pPr>
      <w:r w:rsidRPr="00DA2C1D">
        <w:rPr>
          <w:noProof/>
          <w:lang w:val="vi-VN"/>
        </w:rPr>
        <w:t xml:space="preserve">Hệ thống hiển thị các khoản thu/ chi </w:t>
      </w:r>
      <w:r w:rsidR="00AF6476" w:rsidRPr="00AF6476">
        <w:rPr>
          <w:noProof/>
          <w:lang w:val="vi-VN"/>
        </w:rPr>
        <w:t>tương ứng</w:t>
      </w:r>
    </w:p>
    <w:p w:rsidR="00AF6476" w:rsidRPr="00AF6476" w:rsidRDefault="00AF6476" w:rsidP="00AF6476">
      <w:pPr>
        <w:spacing w:line="360" w:lineRule="auto"/>
        <w:ind w:left="360"/>
        <w:rPr>
          <w:b/>
          <w:noProof/>
          <w:lang w:val="vi-VN"/>
        </w:rPr>
      </w:pPr>
      <w:r w:rsidRPr="00AF6476">
        <w:rPr>
          <w:b/>
          <w:noProof/>
          <w:lang w:val="vi-VN"/>
        </w:rPr>
        <w:t>Chỉnh sửa các khoản thu / chi:</w:t>
      </w:r>
    </w:p>
    <w:p w:rsidR="00AF6476" w:rsidRPr="00AF6476" w:rsidRDefault="00AF6476" w:rsidP="00D835E8">
      <w:pPr>
        <w:pStyle w:val="oancuaDanhsach"/>
        <w:numPr>
          <w:ilvl w:val="0"/>
          <w:numId w:val="60"/>
        </w:numPr>
        <w:spacing w:line="360" w:lineRule="auto"/>
        <w:rPr>
          <w:b/>
          <w:noProof/>
          <w:lang w:val="vi-VN"/>
        </w:rPr>
      </w:pPr>
      <w:r w:rsidRPr="00AF6476">
        <w:rPr>
          <w:noProof/>
          <w:lang w:val="vi-VN"/>
        </w:rPr>
        <w:t>Người dùng chọn chức năng chỉnh sửa của khoản thu/ chi mong muốn.</w:t>
      </w:r>
    </w:p>
    <w:p w:rsidR="00AF6476" w:rsidRPr="00AF6476" w:rsidRDefault="00AF6476" w:rsidP="00D835E8">
      <w:pPr>
        <w:pStyle w:val="oancuaDanhsach"/>
        <w:numPr>
          <w:ilvl w:val="0"/>
          <w:numId w:val="60"/>
        </w:numPr>
        <w:spacing w:line="360" w:lineRule="auto"/>
        <w:rPr>
          <w:b/>
          <w:noProof/>
          <w:lang w:val="vi-VN"/>
        </w:rPr>
      </w:pPr>
      <w:r w:rsidRPr="00AF6476">
        <w:rPr>
          <w:noProof/>
          <w:lang w:val="vi-VN"/>
        </w:rPr>
        <w:t>Hệ thống hiển thị thông tin chi tiết: “Số tiền”, “ Tài khoản”, “Ngày”, “Diễn giải”</w:t>
      </w:r>
    </w:p>
    <w:p w:rsidR="00AF6476" w:rsidRPr="00AF6476" w:rsidRDefault="00AF6476" w:rsidP="00D835E8">
      <w:pPr>
        <w:pStyle w:val="oancuaDanhsach"/>
        <w:numPr>
          <w:ilvl w:val="0"/>
          <w:numId w:val="60"/>
        </w:numPr>
        <w:spacing w:line="360" w:lineRule="auto"/>
        <w:rPr>
          <w:b/>
          <w:noProof/>
          <w:lang w:val="vi-VN"/>
        </w:rPr>
      </w:pPr>
      <w:r w:rsidRPr="00AF6476">
        <w:rPr>
          <w:noProof/>
          <w:lang w:val="vi-VN"/>
        </w:rPr>
        <w:t>Người dùng tiến hành chỉnh sửa thông tin khoản thu/chi.</w:t>
      </w:r>
    </w:p>
    <w:p w:rsidR="00AF6476" w:rsidRPr="00FA0612" w:rsidRDefault="00AF6476" w:rsidP="00D835E8">
      <w:pPr>
        <w:pStyle w:val="oancuaDanhsach"/>
        <w:numPr>
          <w:ilvl w:val="0"/>
          <w:numId w:val="60"/>
        </w:numPr>
        <w:spacing w:line="360" w:lineRule="auto"/>
        <w:rPr>
          <w:b/>
          <w:noProof/>
          <w:lang w:val="vi-VN"/>
        </w:rPr>
      </w:pPr>
      <w:r w:rsidRPr="00AF6476">
        <w:rPr>
          <w:noProof/>
          <w:lang w:val="vi-VN"/>
        </w:rPr>
        <w:t>Hệ thống kiểm tra các thông tin tương tự như usecase “Ghi chép thu(chi) tiền”</w:t>
      </w:r>
    </w:p>
    <w:p w:rsidR="00FA0612" w:rsidRDefault="00FA0612" w:rsidP="00FA0612">
      <w:pPr>
        <w:spacing w:line="360" w:lineRule="auto"/>
        <w:ind w:left="360"/>
        <w:rPr>
          <w:b/>
          <w:noProof/>
        </w:rPr>
      </w:pPr>
      <w:r>
        <w:rPr>
          <w:b/>
          <w:noProof/>
        </w:rPr>
        <w:t>Xóa thông tin các khoản thu chi:</w:t>
      </w:r>
    </w:p>
    <w:p w:rsidR="00FA0612" w:rsidRDefault="00FA0612" w:rsidP="00D835E8">
      <w:pPr>
        <w:pStyle w:val="oancuaDanhsach"/>
        <w:numPr>
          <w:ilvl w:val="0"/>
          <w:numId w:val="61"/>
        </w:numPr>
        <w:spacing w:line="360" w:lineRule="auto"/>
        <w:rPr>
          <w:noProof/>
        </w:rPr>
      </w:pPr>
      <w:r>
        <w:rPr>
          <w:noProof/>
        </w:rPr>
        <w:t>Người dùng chọn tài khoản cần xóa</w:t>
      </w:r>
    </w:p>
    <w:p w:rsidR="00FA0612" w:rsidRDefault="00FA0612" w:rsidP="00D835E8">
      <w:pPr>
        <w:pStyle w:val="oancuaDanhsach"/>
        <w:numPr>
          <w:ilvl w:val="0"/>
          <w:numId w:val="61"/>
        </w:numPr>
        <w:spacing w:line="360" w:lineRule="auto"/>
        <w:rPr>
          <w:noProof/>
        </w:rPr>
      </w:pPr>
      <w:r>
        <w:rPr>
          <w:noProof/>
        </w:rPr>
        <w:t>Hệ thống hiển thị thông báo: Chắc chắc xóa khoản thu/chi</w:t>
      </w:r>
    </w:p>
    <w:p w:rsidR="00FA0612" w:rsidRDefault="00FA0612" w:rsidP="00D835E8">
      <w:pPr>
        <w:pStyle w:val="oancuaDanhsach"/>
        <w:numPr>
          <w:ilvl w:val="0"/>
          <w:numId w:val="61"/>
        </w:numPr>
        <w:spacing w:line="360" w:lineRule="auto"/>
        <w:rPr>
          <w:noProof/>
        </w:rPr>
      </w:pPr>
      <w:r>
        <w:rPr>
          <w:noProof/>
        </w:rPr>
        <w:t>Người dùng nhấn OK, đồng ý xóa: hệ thống xóa khoản thu/chi</w:t>
      </w:r>
    </w:p>
    <w:p w:rsidR="00FA0612" w:rsidRDefault="00FA0612" w:rsidP="00FA0612">
      <w:pPr>
        <w:spacing w:line="360" w:lineRule="auto"/>
        <w:ind w:left="1080"/>
        <w:rPr>
          <w:noProof/>
        </w:rPr>
      </w:pPr>
      <w:r>
        <w:rPr>
          <w:noProof/>
        </w:rPr>
        <w:lastRenderedPageBreak/>
        <w:t>3.1 Người nhấp chọn “ Cancle” để hủy: Hệ thống không thay đổi dữ liệ, quay lại màn hình “Daghi”</w:t>
      </w:r>
    </w:p>
    <w:p w:rsidR="00665D92" w:rsidRPr="006A6365" w:rsidRDefault="00001B61" w:rsidP="0027127A">
      <w:pPr>
        <w:pStyle w:val="u2"/>
        <w:rPr>
          <w:noProof/>
          <w:lang w:val="vi-VN"/>
        </w:rPr>
      </w:pPr>
      <w:r>
        <w:rPr>
          <w:noProof/>
          <w:lang w:val="vi-VN"/>
        </w:rPr>
        <w:t>Ngữ cảnh chính</w:t>
      </w:r>
    </w:p>
    <w:p w:rsidR="00665D92" w:rsidRPr="00AF6476" w:rsidRDefault="00665D9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w:t>
      </w:r>
      <w:r w:rsidR="00981A26" w:rsidRPr="006A6365">
        <w:rPr>
          <w:rFonts w:asciiTheme="majorHAnsi" w:hAnsiTheme="majorHAnsi" w:cstheme="majorHAnsi"/>
          <w:i w:val="0"/>
          <w:noProof/>
          <w:color w:val="auto"/>
          <w:szCs w:val="26"/>
          <w:lang w:val="vi-VN"/>
        </w:rPr>
        <w:t xml:space="preserve">muốn </w:t>
      </w:r>
      <w:r w:rsidR="00AF6476" w:rsidRPr="00AF6476">
        <w:rPr>
          <w:rFonts w:asciiTheme="majorHAnsi" w:hAnsiTheme="majorHAnsi" w:cstheme="majorHAnsi"/>
          <w:i w:val="0"/>
          <w:noProof/>
          <w:color w:val="auto"/>
          <w:szCs w:val="26"/>
          <w:lang w:val="vi-VN"/>
        </w:rPr>
        <w:t>xem, quản lí danh sách các khoản đã thu/ chi</w:t>
      </w:r>
    </w:p>
    <w:p w:rsidR="00665D92" w:rsidRPr="006A6365" w:rsidRDefault="00001B61" w:rsidP="0027127A">
      <w:pPr>
        <w:pStyle w:val="u2"/>
        <w:rPr>
          <w:noProof/>
          <w:lang w:val="vi-VN"/>
        </w:rPr>
      </w:pPr>
      <w:r>
        <w:rPr>
          <w:noProof/>
          <w:lang w:val="vi-VN"/>
        </w:rPr>
        <w:t>Tiền điều kiện</w:t>
      </w:r>
    </w:p>
    <w:p w:rsidR="00665D92" w:rsidRPr="006A6365" w:rsidRDefault="004E32AF"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665D92" w:rsidRPr="006A6365" w:rsidRDefault="00001B61" w:rsidP="0027127A">
      <w:pPr>
        <w:pStyle w:val="u2"/>
        <w:rPr>
          <w:noProof/>
          <w:lang w:val="vi-VN"/>
        </w:rPr>
      </w:pPr>
      <w:r>
        <w:rPr>
          <w:noProof/>
          <w:lang w:val="vi-VN"/>
        </w:rPr>
        <w:t>Hậu điều kiện</w:t>
      </w:r>
    </w:p>
    <w:p w:rsidR="00665D92" w:rsidRPr="006A6365" w:rsidRDefault="00665D92" w:rsidP="006A6365">
      <w:pPr>
        <w:pStyle w:val="ThnVnban"/>
        <w:spacing w:line="360" w:lineRule="auto"/>
        <w:rPr>
          <w:noProof/>
          <w:lang w:val="vi-VN"/>
        </w:rPr>
      </w:pPr>
      <w:r w:rsidRPr="006A6365">
        <w:rPr>
          <w:noProof/>
          <w:lang w:val="vi-VN"/>
        </w:rPr>
        <w:t>Không có.</w:t>
      </w:r>
    </w:p>
    <w:p w:rsidR="00665D92" w:rsidRPr="006A6365" w:rsidRDefault="00001B61" w:rsidP="0027127A">
      <w:pPr>
        <w:pStyle w:val="u2"/>
        <w:rPr>
          <w:noProof/>
          <w:lang w:val="vi-VN"/>
        </w:rPr>
      </w:pPr>
      <w:r>
        <w:rPr>
          <w:noProof/>
          <w:lang w:val="vi-VN"/>
        </w:rPr>
        <w:t>Điểm mở rộng</w:t>
      </w:r>
    </w:p>
    <w:p w:rsidR="00665D92" w:rsidRPr="006A6365" w:rsidRDefault="00665D92" w:rsidP="006A6365">
      <w:pPr>
        <w:pStyle w:val="ThnVnban"/>
        <w:spacing w:line="360" w:lineRule="auto"/>
        <w:rPr>
          <w:noProof/>
          <w:lang w:val="vi-VN"/>
        </w:rPr>
      </w:pPr>
      <w:r w:rsidRPr="006A6365">
        <w:rPr>
          <w:noProof/>
          <w:lang w:val="vi-VN"/>
        </w:rPr>
        <w:t>Không có.</w:t>
      </w:r>
    </w:p>
    <w:p w:rsidR="00665D92" w:rsidRPr="006A6365" w:rsidRDefault="00001B61" w:rsidP="0027127A">
      <w:pPr>
        <w:pStyle w:val="u2"/>
        <w:rPr>
          <w:noProof/>
          <w:lang w:val="vi-VN"/>
        </w:rPr>
      </w:pPr>
      <w:r>
        <w:rPr>
          <w:noProof/>
          <w:lang w:val="vi-VN"/>
        </w:rPr>
        <w:t>Yêu cầu phi chức năng</w:t>
      </w:r>
    </w:p>
    <w:p w:rsidR="00665D92" w:rsidRPr="006A6365" w:rsidRDefault="00665D9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Việc phản hồi </w:t>
      </w:r>
      <w:r w:rsidR="004E32AF" w:rsidRPr="006A6365">
        <w:rPr>
          <w:rFonts w:asciiTheme="majorHAnsi" w:hAnsiTheme="majorHAnsi" w:cstheme="majorHAnsi"/>
          <w:i w:val="0"/>
          <w:noProof/>
          <w:color w:val="auto"/>
          <w:szCs w:val="26"/>
          <w:lang w:val="vi-VN"/>
        </w:rPr>
        <w:t xml:space="preserve">thông tin cần tìm không quá 2s </w:t>
      </w:r>
      <w:r w:rsidR="004E32AF" w:rsidRPr="006A6365">
        <w:rPr>
          <w:rFonts w:asciiTheme="majorHAnsi" w:hAnsiTheme="majorHAnsi" w:cstheme="majorHAnsi"/>
          <w:i w:val="0"/>
          <w:noProof/>
          <w:color w:val="FF0000"/>
          <w:szCs w:val="26"/>
          <w:lang w:val="vi-VN"/>
        </w:rPr>
        <w:t>( tài liệu chất lượng không mô tả</w:t>
      </w:r>
      <w:r w:rsidR="004E32AF" w:rsidRPr="006A6365">
        <w:rPr>
          <w:rFonts w:asciiTheme="majorHAnsi" w:hAnsiTheme="majorHAnsi" w:cstheme="majorHAnsi"/>
          <w:i w:val="0"/>
          <w:noProof/>
          <w:color w:val="auto"/>
          <w:szCs w:val="26"/>
          <w:lang w:val="vi-VN"/>
        </w:rPr>
        <w:t>)</w:t>
      </w:r>
    </w:p>
    <w:p w:rsidR="00665D92" w:rsidRPr="006A6365" w:rsidRDefault="00001B61" w:rsidP="0027127A">
      <w:pPr>
        <w:pStyle w:val="u2"/>
        <w:rPr>
          <w:noProof/>
          <w:lang w:val="vi-VN"/>
        </w:rPr>
      </w:pPr>
      <w:r>
        <w:rPr>
          <w:noProof/>
          <w:lang w:val="vi-VN"/>
        </w:rPr>
        <w:t>Thông tin khác</w:t>
      </w:r>
    </w:p>
    <w:p w:rsidR="00FA0612" w:rsidRDefault="00665D92" w:rsidP="00FA0612">
      <w:pPr>
        <w:pStyle w:val="InfoBlue"/>
        <w:spacing w:line="360" w:lineRule="auto"/>
        <w:ind w:left="0"/>
        <w:rPr>
          <w:lang w:val="vi-VN"/>
        </w:rPr>
      </w:pPr>
      <w:r w:rsidRPr="006A6365">
        <w:rPr>
          <w:rFonts w:asciiTheme="majorHAnsi" w:hAnsiTheme="majorHAnsi" w:cstheme="majorHAnsi"/>
          <w:i w:val="0"/>
          <w:noProof/>
          <w:color w:val="auto"/>
          <w:szCs w:val="26"/>
          <w:lang w:val="vi-VN"/>
        </w:rPr>
        <w:t>Không có.</w:t>
      </w:r>
      <w:r w:rsidR="00FA0612">
        <w:rPr>
          <w:rFonts w:asciiTheme="majorHAnsi" w:hAnsiTheme="majorHAnsi" w:cstheme="majorHAnsi"/>
          <w:b/>
          <w:noProof/>
          <w:color w:val="FF0066"/>
          <w:sz w:val="36"/>
          <w:szCs w:val="36"/>
          <w:lang w:val="vi-VN"/>
        </w:rPr>
        <w:t xml:space="preserve"> </w:t>
      </w:r>
    </w:p>
    <w:p w:rsidR="00602372" w:rsidRPr="006A6365" w:rsidRDefault="00602372" w:rsidP="00093449">
      <w:pPr>
        <w:pStyle w:val="u1"/>
      </w:pPr>
    </w:p>
    <w:p w:rsidR="00602372" w:rsidRPr="006A6365" w:rsidRDefault="00602372" w:rsidP="00093449">
      <w:pPr>
        <w:pStyle w:val="u1"/>
        <w:rPr>
          <w:color w:val="FF0000"/>
        </w:rPr>
      </w:pPr>
      <w:r w:rsidRPr="006A6365">
        <w:rPr>
          <w:i/>
        </w:rPr>
        <w:br w:type="column"/>
      </w:r>
      <w:fldSimple w:instr="title  \* Mergeformat ">
        <w:bookmarkStart w:id="25" w:name="_Toc470967509"/>
        <w:r w:rsidR="006A6365">
          <w:t>Đặc tả usecase</w:t>
        </w:r>
        <w:r w:rsidRPr="006A6365">
          <w:t xml:space="preserve">: </w:t>
        </w:r>
      </w:fldSimple>
      <w:r w:rsidRPr="006A6365">
        <w:t>Xem báo cáo</w:t>
      </w:r>
      <w:bookmarkEnd w:id="25"/>
    </w:p>
    <w:p w:rsidR="00602372" w:rsidRPr="0027127A" w:rsidRDefault="00602372" w:rsidP="0027127A">
      <w:pPr>
        <w:pStyle w:val="u2"/>
        <w:numPr>
          <w:ilvl w:val="0"/>
          <w:numId w:val="44"/>
        </w:numPr>
        <w:rPr>
          <w:noProof/>
          <w:lang w:val="vi-VN"/>
        </w:rPr>
      </w:pPr>
      <w:r w:rsidRPr="0027127A">
        <w:rPr>
          <w:noProof/>
          <w:lang w:val="vi-VN"/>
        </w:rPr>
        <w:t xml:space="preserve">  </w:t>
      </w:r>
      <w:r w:rsidR="00001B61" w:rsidRPr="0027127A">
        <w:rPr>
          <w:noProof/>
          <w:lang w:val="vi-VN"/>
        </w:rPr>
        <w:t>Mô tả</w:t>
      </w:r>
    </w:p>
    <w:p w:rsidR="00602372" w:rsidRPr="006A6365" w:rsidRDefault="00602372"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xem báo cáo thu chi của người dùng</w:t>
      </w:r>
    </w:p>
    <w:p w:rsidR="00602372" w:rsidRPr="006A6365" w:rsidRDefault="00602372" w:rsidP="0027127A">
      <w:pPr>
        <w:pStyle w:val="u2"/>
        <w:rPr>
          <w:noProof/>
          <w:lang w:val="vi-VN"/>
        </w:rPr>
      </w:pPr>
      <w:r w:rsidRPr="006A6365">
        <w:rPr>
          <w:noProof/>
          <w:lang w:val="vi-VN"/>
        </w:rPr>
        <w:t xml:space="preserve">  </w:t>
      </w:r>
      <w:r w:rsidR="00001B61">
        <w:rPr>
          <w:noProof/>
          <w:lang w:val="vi-VN"/>
        </w:rPr>
        <w:t>Dòng sự kiện chính</w:t>
      </w:r>
    </w:p>
    <w:p w:rsidR="00602372" w:rsidRPr="006A6365" w:rsidRDefault="00602372" w:rsidP="00D835E8">
      <w:pPr>
        <w:pStyle w:val="ThnVnban"/>
        <w:numPr>
          <w:ilvl w:val="0"/>
          <w:numId w:val="21"/>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“Báo cáo” từ màn hình chính</w:t>
      </w:r>
    </w:p>
    <w:p w:rsidR="00602372" w:rsidRPr="006A6365" w:rsidRDefault="00602372" w:rsidP="00D835E8">
      <w:pPr>
        <w:pStyle w:val="ThnVnban"/>
        <w:numPr>
          <w:ilvl w:val="0"/>
          <w:numId w:val="21"/>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tổng thu, chi theo ngày.</w:t>
      </w:r>
    </w:p>
    <w:p w:rsidR="00602372" w:rsidRPr="006A6365" w:rsidRDefault="00602372" w:rsidP="006A6365">
      <w:pPr>
        <w:pStyle w:val="ThnVnban"/>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2.1 Nếu người dùng chọn Theo dõi vay nợ, hệ thống hiển thị chi tiết các khoản mượn và cho mượn</w:t>
      </w:r>
      <w:r w:rsidR="00DC7E91" w:rsidRPr="006A6365">
        <w:rPr>
          <w:rFonts w:asciiTheme="majorHAnsi" w:hAnsiTheme="majorHAnsi" w:cstheme="majorHAnsi"/>
          <w:noProof/>
          <w:szCs w:val="26"/>
          <w:lang w:val="vi-VN"/>
        </w:rPr>
        <w:t xml:space="preserve"> ( số tiền , người mượn/ người cho mượn)</w:t>
      </w:r>
      <w:r w:rsidRPr="006A6365">
        <w:rPr>
          <w:rFonts w:asciiTheme="majorHAnsi" w:hAnsiTheme="majorHAnsi" w:cstheme="majorHAnsi"/>
          <w:noProof/>
          <w:szCs w:val="26"/>
          <w:lang w:val="vi-VN"/>
        </w:rPr>
        <w:t xml:space="preserve"> </w:t>
      </w:r>
    </w:p>
    <w:p w:rsidR="00602372" w:rsidRPr="006A6365" w:rsidRDefault="00602372" w:rsidP="0027127A">
      <w:pPr>
        <w:pStyle w:val="u2"/>
        <w:rPr>
          <w:noProof/>
          <w:lang w:val="vi-VN"/>
        </w:rPr>
      </w:pPr>
      <w:r w:rsidRPr="006A6365">
        <w:rPr>
          <w:noProof/>
          <w:lang w:val="vi-VN"/>
        </w:rPr>
        <w:t xml:space="preserve">  </w:t>
      </w:r>
      <w:r w:rsidR="00001B61">
        <w:rPr>
          <w:noProof/>
          <w:lang w:val="vi-VN"/>
        </w:rPr>
        <w:t>Dòng sự kiện phụ</w:t>
      </w:r>
    </w:p>
    <w:p w:rsidR="00602372" w:rsidRPr="006A6365" w:rsidRDefault="00602372" w:rsidP="006A6365">
      <w:pPr>
        <w:spacing w:line="360" w:lineRule="auto"/>
        <w:rPr>
          <w:noProof/>
          <w:lang w:val="vi-VN"/>
        </w:rPr>
      </w:pPr>
      <w:r w:rsidRPr="006A6365">
        <w:rPr>
          <w:noProof/>
          <w:lang w:val="vi-VN"/>
        </w:rPr>
        <w:t>Không có.</w:t>
      </w:r>
    </w:p>
    <w:p w:rsidR="00602372" w:rsidRPr="006A6365" w:rsidRDefault="00001B61" w:rsidP="0027127A">
      <w:pPr>
        <w:pStyle w:val="u2"/>
        <w:rPr>
          <w:noProof/>
          <w:lang w:val="vi-VN"/>
        </w:rPr>
      </w:pPr>
      <w:r>
        <w:rPr>
          <w:noProof/>
          <w:lang w:val="vi-VN"/>
        </w:rPr>
        <w:t>Sự kiện con</w:t>
      </w:r>
      <w:r w:rsidR="00602372" w:rsidRPr="006A6365">
        <w:rPr>
          <w:noProof/>
          <w:lang w:val="vi-VN"/>
        </w:rPr>
        <w:t>:</w:t>
      </w:r>
    </w:p>
    <w:p w:rsidR="00602372" w:rsidRPr="006A6365" w:rsidRDefault="00602372" w:rsidP="006A6365">
      <w:pPr>
        <w:spacing w:line="360" w:lineRule="auto"/>
        <w:rPr>
          <w:noProof/>
          <w:lang w:val="vi-VN"/>
        </w:rPr>
      </w:pPr>
      <w:r w:rsidRPr="006A6365">
        <w:rPr>
          <w:noProof/>
          <w:lang w:val="vi-VN"/>
        </w:rPr>
        <w:t>Không có.</w:t>
      </w:r>
    </w:p>
    <w:p w:rsidR="00602372" w:rsidRPr="006A6365" w:rsidRDefault="00001B61" w:rsidP="0027127A">
      <w:pPr>
        <w:pStyle w:val="u2"/>
        <w:rPr>
          <w:noProof/>
          <w:lang w:val="vi-VN"/>
        </w:rPr>
      </w:pPr>
      <w:r>
        <w:rPr>
          <w:noProof/>
          <w:lang w:val="vi-VN"/>
        </w:rPr>
        <w:t>Ngữ cảnh chính</w:t>
      </w:r>
    </w:p>
    <w:p w:rsidR="00602372" w:rsidRPr="006A6365" w:rsidRDefault="0060237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w:t>
      </w:r>
      <w:r w:rsidR="00DC7E91" w:rsidRPr="006A6365">
        <w:rPr>
          <w:rFonts w:asciiTheme="majorHAnsi" w:hAnsiTheme="majorHAnsi" w:cstheme="majorHAnsi"/>
          <w:i w:val="0"/>
          <w:noProof/>
          <w:color w:val="auto"/>
          <w:szCs w:val="26"/>
          <w:lang w:val="vi-VN"/>
        </w:rPr>
        <w:t>muốn thống kê lại các mục đã thu chi</w:t>
      </w:r>
    </w:p>
    <w:p w:rsidR="00602372" w:rsidRPr="006A6365" w:rsidRDefault="00001B61" w:rsidP="0027127A">
      <w:pPr>
        <w:pStyle w:val="u2"/>
        <w:rPr>
          <w:noProof/>
          <w:lang w:val="vi-VN"/>
        </w:rPr>
      </w:pPr>
      <w:r>
        <w:rPr>
          <w:noProof/>
          <w:lang w:val="vi-VN"/>
        </w:rPr>
        <w:t>Tiền điều kiện</w:t>
      </w:r>
    </w:p>
    <w:p w:rsidR="00602372" w:rsidRPr="006A6365" w:rsidRDefault="0060237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602372" w:rsidRPr="006A6365" w:rsidRDefault="00001B61" w:rsidP="0027127A">
      <w:pPr>
        <w:pStyle w:val="u2"/>
        <w:rPr>
          <w:noProof/>
          <w:lang w:val="vi-VN"/>
        </w:rPr>
      </w:pPr>
      <w:r>
        <w:rPr>
          <w:noProof/>
          <w:lang w:val="vi-VN"/>
        </w:rPr>
        <w:t>Hậu điều kiện</w:t>
      </w:r>
    </w:p>
    <w:p w:rsidR="00602372" w:rsidRPr="006A6365" w:rsidRDefault="00602372" w:rsidP="006A6365">
      <w:pPr>
        <w:pStyle w:val="ThnVnban"/>
        <w:spacing w:line="360" w:lineRule="auto"/>
        <w:rPr>
          <w:noProof/>
          <w:lang w:val="vi-VN"/>
        </w:rPr>
      </w:pPr>
      <w:r w:rsidRPr="006A6365">
        <w:rPr>
          <w:noProof/>
          <w:lang w:val="vi-VN"/>
        </w:rPr>
        <w:t>Không có.</w:t>
      </w:r>
    </w:p>
    <w:p w:rsidR="00602372" w:rsidRPr="006A6365" w:rsidRDefault="00001B61" w:rsidP="0027127A">
      <w:pPr>
        <w:pStyle w:val="u2"/>
        <w:rPr>
          <w:noProof/>
          <w:lang w:val="vi-VN"/>
        </w:rPr>
      </w:pPr>
      <w:r>
        <w:rPr>
          <w:noProof/>
          <w:lang w:val="vi-VN"/>
        </w:rPr>
        <w:t>Điểm mở rộng</w:t>
      </w:r>
    </w:p>
    <w:p w:rsidR="00602372" w:rsidRPr="006A6365" w:rsidRDefault="00602372" w:rsidP="006A6365">
      <w:pPr>
        <w:pStyle w:val="ThnVnban"/>
        <w:spacing w:line="360" w:lineRule="auto"/>
        <w:rPr>
          <w:noProof/>
          <w:lang w:val="vi-VN"/>
        </w:rPr>
      </w:pPr>
      <w:r w:rsidRPr="006A6365">
        <w:rPr>
          <w:noProof/>
          <w:lang w:val="vi-VN"/>
        </w:rPr>
        <w:t>Không có.</w:t>
      </w:r>
    </w:p>
    <w:p w:rsidR="00602372" w:rsidRPr="006A6365" w:rsidRDefault="00001B61" w:rsidP="0027127A">
      <w:pPr>
        <w:pStyle w:val="u2"/>
        <w:rPr>
          <w:noProof/>
          <w:lang w:val="vi-VN"/>
        </w:rPr>
      </w:pPr>
      <w:r>
        <w:rPr>
          <w:noProof/>
          <w:lang w:val="vi-VN"/>
        </w:rPr>
        <w:t>Yêu cầu phi chức năng</w:t>
      </w:r>
    </w:p>
    <w:p w:rsidR="00602372" w:rsidRPr="006A6365" w:rsidRDefault="0060237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Việc </w:t>
      </w:r>
      <w:r w:rsidR="00DC7E91" w:rsidRPr="006A6365">
        <w:rPr>
          <w:rFonts w:asciiTheme="majorHAnsi" w:hAnsiTheme="majorHAnsi" w:cstheme="majorHAnsi"/>
          <w:i w:val="0"/>
          <w:noProof/>
          <w:color w:val="auto"/>
          <w:szCs w:val="26"/>
          <w:lang w:val="vi-VN"/>
        </w:rPr>
        <w:t>đọc dữ liệu không quá 2s.</w:t>
      </w:r>
    </w:p>
    <w:p w:rsidR="00602372" w:rsidRPr="006A6365" w:rsidRDefault="00001B61" w:rsidP="0027127A">
      <w:pPr>
        <w:pStyle w:val="u2"/>
        <w:rPr>
          <w:noProof/>
          <w:lang w:val="vi-VN"/>
        </w:rPr>
      </w:pPr>
      <w:r>
        <w:rPr>
          <w:noProof/>
          <w:lang w:val="vi-VN"/>
        </w:rPr>
        <w:t>Thông tin khác</w:t>
      </w:r>
    </w:p>
    <w:p w:rsidR="007732AB" w:rsidRPr="006A6365" w:rsidRDefault="0060237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7732AB" w:rsidRPr="006A6365" w:rsidRDefault="007732AB" w:rsidP="006A6365">
      <w:pPr>
        <w:pStyle w:val="Tiu"/>
        <w:spacing w:line="360" w:lineRule="auto"/>
        <w:jc w:val="left"/>
        <w:rPr>
          <w:rFonts w:asciiTheme="majorHAnsi" w:hAnsiTheme="majorHAnsi" w:cstheme="majorHAnsi"/>
          <w:i/>
          <w:noProof/>
          <w:szCs w:val="26"/>
          <w:lang w:val="vi-VN"/>
        </w:rPr>
      </w:pPr>
    </w:p>
    <w:p w:rsidR="007732AB" w:rsidRPr="006A6365" w:rsidRDefault="007732AB" w:rsidP="00093449">
      <w:pPr>
        <w:pStyle w:val="u1"/>
      </w:pPr>
      <w:r w:rsidRPr="006A6365">
        <w:rPr>
          <w:i/>
        </w:rPr>
        <w:br w:type="column"/>
      </w:r>
      <w:fldSimple w:instr="title  \* Mergeformat ">
        <w:bookmarkStart w:id="26" w:name="_Toc470967510"/>
        <w:r w:rsidR="006A6365">
          <w:t>Đặc tả usecase</w:t>
        </w:r>
        <w:r w:rsidRPr="006A6365">
          <w:t>: Lập kế hoạch mua sắm ngày mai</w:t>
        </w:r>
        <w:bookmarkEnd w:id="26"/>
      </w:fldSimple>
    </w:p>
    <w:p w:rsidR="007732AB" w:rsidRPr="0027127A" w:rsidRDefault="007732AB" w:rsidP="0027127A">
      <w:pPr>
        <w:pStyle w:val="u2"/>
        <w:numPr>
          <w:ilvl w:val="0"/>
          <w:numId w:val="45"/>
        </w:numPr>
        <w:rPr>
          <w:noProof/>
          <w:lang w:val="vi-VN"/>
        </w:rPr>
      </w:pPr>
      <w:r w:rsidRPr="0027127A">
        <w:rPr>
          <w:noProof/>
          <w:lang w:val="vi-VN"/>
        </w:rPr>
        <w:t xml:space="preserve">  </w:t>
      </w:r>
      <w:r w:rsidR="00001B61" w:rsidRPr="0027127A">
        <w:rPr>
          <w:noProof/>
          <w:lang w:val="vi-VN"/>
        </w:rPr>
        <w:t>Mô tả</w:t>
      </w:r>
    </w:p>
    <w:p w:rsidR="007732AB" w:rsidRPr="006A6365" w:rsidRDefault="007732AB"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00DE2ACE" w:rsidRPr="006A6365">
        <w:rPr>
          <w:rFonts w:asciiTheme="majorHAnsi" w:hAnsiTheme="majorHAnsi" w:cstheme="majorHAnsi"/>
          <w:noProof/>
          <w:szCs w:val="26"/>
          <w:lang w:val="vi-VN"/>
        </w:rPr>
        <w:t>lập kế hoạch mua sắm cho ngày mai. Khi kết thúc quy trình, hệ thống sẽ lưu lại các mục cần mua sắm của người dùng.</w:t>
      </w:r>
    </w:p>
    <w:p w:rsidR="007732AB" w:rsidRPr="006A6365" w:rsidRDefault="007732AB" w:rsidP="0027127A">
      <w:pPr>
        <w:pStyle w:val="u2"/>
        <w:rPr>
          <w:noProof/>
          <w:lang w:val="vi-VN"/>
        </w:rPr>
      </w:pPr>
      <w:r w:rsidRPr="006A6365">
        <w:rPr>
          <w:noProof/>
          <w:lang w:val="vi-VN"/>
        </w:rPr>
        <w:t xml:space="preserve">  </w:t>
      </w:r>
      <w:r w:rsidR="00001B61">
        <w:rPr>
          <w:noProof/>
          <w:lang w:val="vi-VN"/>
        </w:rPr>
        <w:t>Dòng sự kiện chính</w:t>
      </w:r>
    </w:p>
    <w:p w:rsidR="007732AB"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Từ màn hình chính, người dùng chọn “Tiện ích” rồi chọn “Kế hoạch chi tiêu ngày  mai”</w:t>
      </w:r>
    </w:p>
    <w:p w:rsidR="00F61EA2"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trang “ Kế hoạch ngày mai”.</w:t>
      </w:r>
    </w:p>
    <w:p w:rsidR="00F61EA2"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icon “Thêm” để thêm mục cần mua sắm.</w:t>
      </w:r>
    </w:p>
    <w:p w:rsidR="00F61EA2"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màn hình “ Thêm chi tiêu ngày mai”</w:t>
      </w:r>
    </w:p>
    <w:p w:rsidR="00F61EA2"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điền các thông tin như việc ghi chép chi tiền ( Được mô tả ở usecase “Ghi chép chi tiền”)</w:t>
      </w:r>
    </w:p>
    <w:p w:rsidR="00F61EA2" w:rsidRPr="006A6365" w:rsidRDefault="00F61EA2" w:rsidP="00D835E8">
      <w:pPr>
        <w:pStyle w:val="ThnVnban"/>
        <w:numPr>
          <w:ilvl w:val="0"/>
          <w:numId w:val="27"/>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thực hiện tương tự usecase “Ghi chép chi tiền”</w:t>
      </w:r>
    </w:p>
    <w:p w:rsidR="007732AB" w:rsidRPr="006A6365" w:rsidRDefault="007732AB" w:rsidP="0027127A">
      <w:pPr>
        <w:pStyle w:val="u2"/>
        <w:rPr>
          <w:noProof/>
          <w:lang w:val="vi-VN"/>
        </w:rPr>
      </w:pPr>
      <w:r w:rsidRPr="006A6365">
        <w:rPr>
          <w:noProof/>
          <w:lang w:val="vi-VN"/>
        </w:rPr>
        <w:t xml:space="preserve">  </w:t>
      </w:r>
      <w:r w:rsidR="00001B61">
        <w:rPr>
          <w:noProof/>
          <w:lang w:val="vi-VN"/>
        </w:rPr>
        <w:t>Dòng sự kiện phụ</w:t>
      </w:r>
    </w:p>
    <w:p w:rsidR="007732AB" w:rsidRPr="006A6365" w:rsidRDefault="007732AB" w:rsidP="00E62C40">
      <w:pPr>
        <w:spacing w:line="360" w:lineRule="auto"/>
        <w:ind w:firstLine="720"/>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Sự kiện con</w:t>
      </w:r>
      <w:r w:rsidR="007732AB" w:rsidRPr="006A6365">
        <w:rPr>
          <w:noProof/>
          <w:lang w:val="vi-VN"/>
        </w:rPr>
        <w:t>:</w:t>
      </w:r>
    </w:p>
    <w:p w:rsidR="007732AB" w:rsidRDefault="00E62C40" w:rsidP="00E62C40">
      <w:pPr>
        <w:spacing w:line="360" w:lineRule="auto"/>
        <w:ind w:firstLine="360"/>
        <w:rPr>
          <w:noProof/>
        </w:rPr>
      </w:pPr>
      <w:r>
        <w:rPr>
          <w:noProof/>
        </w:rPr>
        <w:t>Sửa thông tin  kế hoạch:</w:t>
      </w:r>
    </w:p>
    <w:p w:rsidR="00E62C40" w:rsidRDefault="00E62C40" w:rsidP="00D835E8">
      <w:pPr>
        <w:pStyle w:val="oancuaDanhsach"/>
        <w:numPr>
          <w:ilvl w:val="0"/>
          <w:numId w:val="62"/>
        </w:numPr>
        <w:spacing w:line="360" w:lineRule="auto"/>
        <w:rPr>
          <w:noProof/>
        </w:rPr>
      </w:pPr>
      <w:r>
        <w:rPr>
          <w:noProof/>
        </w:rPr>
        <w:t>Người dùng chọn chỉnh sửa thông tin số tiền tại một mục kế hoạch.</w:t>
      </w:r>
    </w:p>
    <w:p w:rsidR="00E62C40" w:rsidRPr="00E62C40" w:rsidRDefault="00E62C40" w:rsidP="00D835E8">
      <w:pPr>
        <w:pStyle w:val="oancuaDanhsach"/>
        <w:numPr>
          <w:ilvl w:val="0"/>
          <w:numId w:val="62"/>
        </w:numPr>
        <w:spacing w:line="360" w:lineRule="auto"/>
        <w:rPr>
          <w:noProof/>
        </w:rPr>
      </w:pPr>
      <w:r>
        <w:rPr>
          <w:noProof/>
        </w:rPr>
        <w:t>Hệ thống kiểm tra tính hợp lệ của số tiền tương tự như usecase “Ghi chép thu tiền”</w:t>
      </w:r>
    </w:p>
    <w:p w:rsidR="007732AB" w:rsidRPr="006A6365" w:rsidRDefault="00001B61" w:rsidP="0027127A">
      <w:pPr>
        <w:pStyle w:val="u2"/>
        <w:rPr>
          <w:noProof/>
          <w:lang w:val="vi-VN"/>
        </w:rPr>
      </w:pPr>
      <w:r>
        <w:rPr>
          <w:noProof/>
          <w:lang w:val="vi-VN"/>
        </w:rPr>
        <w:t>Ngữ cảnh chính</w:t>
      </w:r>
    </w:p>
    <w:p w:rsidR="007732AB" w:rsidRPr="006A6365" w:rsidRDefault="007732AB"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w:t>
      </w:r>
      <w:r w:rsidR="00F61EA2" w:rsidRPr="006A6365">
        <w:rPr>
          <w:rFonts w:asciiTheme="majorHAnsi" w:hAnsiTheme="majorHAnsi" w:cstheme="majorHAnsi"/>
          <w:i w:val="0"/>
          <w:noProof/>
          <w:color w:val="auto"/>
          <w:szCs w:val="26"/>
          <w:lang w:val="vi-VN"/>
        </w:rPr>
        <w:t>lập kế hoạch cho các chi tiêu vào ngày mai.</w:t>
      </w:r>
    </w:p>
    <w:p w:rsidR="007732AB" w:rsidRPr="006A6365" w:rsidRDefault="00001B61" w:rsidP="0027127A">
      <w:pPr>
        <w:pStyle w:val="u2"/>
        <w:rPr>
          <w:noProof/>
          <w:lang w:val="vi-VN"/>
        </w:rPr>
      </w:pPr>
      <w:r>
        <w:rPr>
          <w:noProof/>
          <w:lang w:val="vi-VN"/>
        </w:rPr>
        <w:t>Tiền điều kiện</w:t>
      </w:r>
    </w:p>
    <w:p w:rsidR="007732AB" w:rsidRPr="006A6365" w:rsidRDefault="007732AB"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7732AB" w:rsidRPr="006A6365" w:rsidRDefault="00001B61" w:rsidP="0027127A">
      <w:pPr>
        <w:pStyle w:val="u2"/>
        <w:rPr>
          <w:noProof/>
          <w:lang w:val="vi-VN"/>
        </w:rPr>
      </w:pPr>
      <w:r>
        <w:rPr>
          <w:noProof/>
          <w:lang w:val="vi-VN"/>
        </w:rPr>
        <w:t>Hậu điều kiện</w:t>
      </w:r>
    </w:p>
    <w:p w:rsidR="007732AB" w:rsidRPr="006A6365" w:rsidRDefault="007732AB" w:rsidP="006A6365">
      <w:pPr>
        <w:pStyle w:val="ThnVnban"/>
        <w:spacing w:line="360" w:lineRule="auto"/>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lastRenderedPageBreak/>
        <w:t>Điểm mở rộng</w:t>
      </w:r>
    </w:p>
    <w:p w:rsidR="007732AB" w:rsidRPr="006A6365" w:rsidRDefault="007732AB" w:rsidP="006A6365">
      <w:pPr>
        <w:pStyle w:val="ThnVnban"/>
        <w:spacing w:line="360" w:lineRule="auto"/>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Yêu cầu phi chức năng</w:t>
      </w:r>
    </w:p>
    <w:p w:rsidR="007732AB" w:rsidRPr="006A6365" w:rsidRDefault="007732AB"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Việc </w:t>
      </w:r>
      <w:r w:rsidR="00F61EA2" w:rsidRPr="006A6365">
        <w:rPr>
          <w:rFonts w:asciiTheme="majorHAnsi" w:hAnsiTheme="majorHAnsi" w:cstheme="majorHAnsi"/>
          <w:i w:val="0"/>
          <w:noProof/>
          <w:color w:val="auto"/>
          <w:szCs w:val="26"/>
          <w:lang w:val="vi-VN"/>
        </w:rPr>
        <w:t>lưu thông tin thực hiện không quá 1</w:t>
      </w:r>
      <w:r w:rsidRPr="006A6365">
        <w:rPr>
          <w:rFonts w:asciiTheme="majorHAnsi" w:hAnsiTheme="majorHAnsi" w:cstheme="majorHAnsi"/>
          <w:i w:val="0"/>
          <w:noProof/>
          <w:color w:val="auto"/>
          <w:szCs w:val="26"/>
          <w:lang w:val="vi-VN"/>
        </w:rPr>
        <w:t xml:space="preserve">s </w:t>
      </w:r>
    </w:p>
    <w:p w:rsidR="007732AB" w:rsidRPr="006A6365" w:rsidRDefault="00001B61" w:rsidP="0027127A">
      <w:pPr>
        <w:pStyle w:val="u2"/>
        <w:rPr>
          <w:noProof/>
          <w:lang w:val="vi-VN"/>
        </w:rPr>
      </w:pPr>
      <w:r>
        <w:rPr>
          <w:noProof/>
          <w:lang w:val="vi-VN"/>
        </w:rPr>
        <w:t>Thông tin khác</w:t>
      </w:r>
    </w:p>
    <w:p w:rsidR="007732AB" w:rsidRPr="006A6365" w:rsidRDefault="007732AB"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7732AB" w:rsidRPr="006A6365" w:rsidRDefault="007732AB" w:rsidP="00093449">
      <w:pPr>
        <w:pStyle w:val="u1"/>
      </w:pPr>
      <w:r w:rsidRPr="006A6365">
        <w:rPr>
          <w:i/>
        </w:rPr>
        <w:br w:type="column"/>
      </w:r>
      <w:fldSimple w:instr="title  \* Mergeformat ">
        <w:bookmarkStart w:id="27" w:name="_Toc470967511"/>
        <w:r w:rsidR="006A6365">
          <w:t>Đặc tả usecase</w:t>
        </w:r>
        <w:r w:rsidRPr="006A6365">
          <w:t>: Thêm thu chi định kỳ</w:t>
        </w:r>
        <w:bookmarkEnd w:id="27"/>
      </w:fldSimple>
    </w:p>
    <w:p w:rsidR="007732AB" w:rsidRPr="0027127A" w:rsidRDefault="007732AB" w:rsidP="0027127A">
      <w:pPr>
        <w:pStyle w:val="u2"/>
        <w:numPr>
          <w:ilvl w:val="0"/>
          <w:numId w:val="46"/>
        </w:numPr>
        <w:rPr>
          <w:noProof/>
          <w:lang w:val="vi-VN"/>
        </w:rPr>
      </w:pPr>
      <w:r w:rsidRPr="0027127A">
        <w:rPr>
          <w:noProof/>
          <w:lang w:val="vi-VN"/>
        </w:rPr>
        <w:t xml:space="preserve">  </w:t>
      </w:r>
      <w:r w:rsidR="00001B61" w:rsidRPr="0027127A">
        <w:rPr>
          <w:noProof/>
          <w:lang w:val="vi-VN"/>
        </w:rPr>
        <w:t>Mô tả</w:t>
      </w:r>
    </w:p>
    <w:p w:rsidR="007732AB" w:rsidRPr="006A6365" w:rsidRDefault="007732AB"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00502E73" w:rsidRPr="006A6365">
        <w:rPr>
          <w:rFonts w:asciiTheme="majorHAnsi" w:hAnsiTheme="majorHAnsi" w:cstheme="majorHAnsi"/>
          <w:noProof/>
          <w:szCs w:val="26"/>
          <w:lang w:val="vi-VN"/>
        </w:rPr>
        <w:t>thêm thu chi định kỳ của người dùng. Sau khi quy trình kết thúc, hệ thống sẽ lưu lại danh sách các thu chi định kỳ của người dùng như: lương, tiền nhà, học phí…</w:t>
      </w:r>
    </w:p>
    <w:p w:rsidR="007732AB" w:rsidRPr="006A6365" w:rsidRDefault="007732AB" w:rsidP="0027127A">
      <w:pPr>
        <w:pStyle w:val="u2"/>
        <w:rPr>
          <w:noProof/>
          <w:lang w:val="vi-VN"/>
        </w:rPr>
      </w:pPr>
      <w:r w:rsidRPr="006A6365">
        <w:rPr>
          <w:noProof/>
          <w:lang w:val="vi-VN"/>
        </w:rPr>
        <w:t xml:space="preserve">  </w:t>
      </w:r>
      <w:r w:rsidR="00001B61">
        <w:rPr>
          <w:noProof/>
          <w:lang w:val="vi-VN"/>
        </w:rPr>
        <w:t>Dòng sự kiện chính</w:t>
      </w:r>
    </w:p>
    <w:p w:rsidR="007732AB" w:rsidRPr="006A6365" w:rsidRDefault="00502E73" w:rsidP="00D835E8">
      <w:pPr>
        <w:pStyle w:val="ThnVnban"/>
        <w:numPr>
          <w:ilvl w:val="0"/>
          <w:numId w:val="2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Từ màn hình chính, người dùng chọn “Tiện ích” rồi chọn “Thu chi định kỳ”</w:t>
      </w:r>
    </w:p>
    <w:p w:rsidR="00466573" w:rsidRPr="006A6365" w:rsidRDefault="00466573" w:rsidP="00D835E8">
      <w:pPr>
        <w:pStyle w:val="ThnVnban"/>
        <w:numPr>
          <w:ilvl w:val="0"/>
          <w:numId w:val="2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danh sách các thu chi định kỳ của người dùng theo hàng tháng, hàng ngày.</w:t>
      </w:r>
    </w:p>
    <w:p w:rsidR="00466573" w:rsidRPr="006A6365" w:rsidRDefault="00466573" w:rsidP="00D835E8">
      <w:pPr>
        <w:pStyle w:val="ThnVnban"/>
        <w:numPr>
          <w:ilvl w:val="0"/>
          <w:numId w:val="2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icon “Thêm” để thêm chi tiêu định kỳ.</w:t>
      </w:r>
    </w:p>
    <w:p w:rsidR="00466573" w:rsidRPr="006A6365" w:rsidRDefault="00466573" w:rsidP="00D835E8">
      <w:pPr>
        <w:pStyle w:val="ThnVnban"/>
        <w:numPr>
          <w:ilvl w:val="0"/>
          <w:numId w:val="29"/>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yêu cầu nhập vào các thông chi thu chi tương tự như quy trình “Ghi chép chi tiền” và “Ghi chép thu tiền”</w:t>
      </w:r>
    </w:p>
    <w:p w:rsidR="007732AB" w:rsidRPr="006A6365" w:rsidRDefault="007732AB" w:rsidP="0027127A">
      <w:pPr>
        <w:pStyle w:val="u2"/>
        <w:rPr>
          <w:noProof/>
          <w:lang w:val="vi-VN"/>
        </w:rPr>
      </w:pPr>
      <w:r w:rsidRPr="006A6365">
        <w:rPr>
          <w:noProof/>
          <w:lang w:val="vi-VN"/>
        </w:rPr>
        <w:t xml:space="preserve">  </w:t>
      </w:r>
      <w:r w:rsidR="00001B61">
        <w:rPr>
          <w:noProof/>
          <w:lang w:val="vi-VN"/>
        </w:rPr>
        <w:t>Dòng sự kiện phụ</w:t>
      </w:r>
    </w:p>
    <w:p w:rsidR="007732AB" w:rsidRPr="006A6365" w:rsidRDefault="007732AB" w:rsidP="00E62C40">
      <w:pPr>
        <w:spacing w:line="360" w:lineRule="auto"/>
        <w:ind w:firstLine="720"/>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Sự kiện con</w:t>
      </w:r>
      <w:r w:rsidR="007732AB" w:rsidRPr="006A6365">
        <w:rPr>
          <w:noProof/>
          <w:lang w:val="vi-VN"/>
        </w:rPr>
        <w:t>:</w:t>
      </w:r>
    </w:p>
    <w:p w:rsidR="007732AB" w:rsidRPr="006A6365" w:rsidRDefault="007732AB" w:rsidP="00E62C40">
      <w:pPr>
        <w:spacing w:line="360" w:lineRule="auto"/>
        <w:ind w:firstLine="720"/>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Ngữ cảnh chính</w:t>
      </w:r>
    </w:p>
    <w:p w:rsidR="007732AB" w:rsidRPr="006A6365" w:rsidRDefault="007732AB"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w:t>
      </w:r>
      <w:r w:rsidR="00466573" w:rsidRPr="006A6365">
        <w:rPr>
          <w:rFonts w:asciiTheme="majorHAnsi" w:hAnsiTheme="majorHAnsi" w:cstheme="majorHAnsi"/>
          <w:i w:val="0"/>
          <w:noProof/>
          <w:color w:val="auto"/>
          <w:szCs w:val="26"/>
          <w:lang w:val="vi-VN"/>
        </w:rPr>
        <w:t>muốn thêm các khoản cần chi tiêu định kỳ.</w:t>
      </w:r>
    </w:p>
    <w:p w:rsidR="007732AB" w:rsidRPr="006A6365" w:rsidRDefault="00001B61" w:rsidP="0027127A">
      <w:pPr>
        <w:pStyle w:val="u2"/>
        <w:rPr>
          <w:noProof/>
          <w:lang w:val="vi-VN"/>
        </w:rPr>
      </w:pPr>
      <w:r>
        <w:rPr>
          <w:noProof/>
          <w:lang w:val="vi-VN"/>
        </w:rPr>
        <w:t>Tiền điều kiện</w:t>
      </w:r>
    </w:p>
    <w:p w:rsidR="007732AB" w:rsidRPr="006A6365" w:rsidRDefault="007732AB"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7732AB" w:rsidRPr="006A6365" w:rsidRDefault="00001B61" w:rsidP="0027127A">
      <w:pPr>
        <w:pStyle w:val="u2"/>
        <w:rPr>
          <w:noProof/>
          <w:lang w:val="vi-VN"/>
        </w:rPr>
      </w:pPr>
      <w:r>
        <w:rPr>
          <w:noProof/>
          <w:lang w:val="vi-VN"/>
        </w:rPr>
        <w:t>Hậu điều kiện</w:t>
      </w:r>
    </w:p>
    <w:p w:rsidR="007732AB" w:rsidRPr="006A6365" w:rsidRDefault="007732AB" w:rsidP="006A6365">
      <w:pPr>
        <w:pStyle w:val="ThnVnban"/>
        <w:spacing w:line="360" w:lineRule="auto"/>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Điểm mở rộng</w:t>
      </w:r>
    </w:p>
    <w:p w:rsidR="007732AB" w:rsidRPr="006A6365" w:rsidRDefault="007732AB" w:rsidP="006A6365">
      <w:pPr>
        <w:pStyle w:val="ThnVnban"/>
        <w:spacing w:line="360" w:lineRule="auto"/>
        <w:rPr>
          <w:noProof/>
          <w:lang w:val="vi-VN"/>
        </w:rPr>
      </w:pPr>
      <w:r w:rsidRPr="006A6365">
        <w:rPr>
          <w:noProof/>
          <w:lang w:val="vi-VN"/>
        </w:rPr>
        <w:t>Không có.</w:t>
      </w:r>
    </w:p>
    <w:p w:rsidR="007732AB" w:rsidRPr="006A6365" w:rsidRDefault="00001B61" w:rsidP="0027127A">
      <w:pPr>
        <w:pStyle w:val="u2"/>
        <w:rPr>
          <w:noProof/>
          <w:lang w:val="vi-VN"/>
        </w:rPr>
      </w:pPr>
      <w:r>
        <w:rPr>
          <w:noProof/>
          <w:lang w:val="vi-VN"/>
        </w:rPr>
        <w:t>Yêu cầu phi chức năng</w:t>
      </w:r>
    </w:p>
    <w:p w:rsidR="007732AB" w:rsidRPr="006A6365" w:rsidRDefault="00466573"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ghi chép, lưu trữ thông tin thực hiện không quá 1s</w:t>
      </w:r>
    </w:p>
    <w:p w:rsidR="007732AB" w:rsidRPr="006A6365" w:rsidRDefault="00001B61" w:rsidP="0027127A">
      <w:pPr>
        <w:pStyle w:val="u2"/>
        <w:rPr>
          <w:noProof/>
          <w:lang w:val="vi-VN"/>
        </w:rPr>
      </w:pPr>
      <w:r>
        <w:rPr>
          <w:noProof/>
          <w:lang w:val="vi-VN"/>
        </w:rPr>
        <w:lastRenderedPageBreak/>
        <w:t>Thông tin khác</w:t>
      </w:r>
    </w:p>
    <w:p w:rsidR="007732AB" w:rsidRPr="006A6365" w:rsidRDefault="007732AB"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7732AB" w:rsidRPr="006A6365" w:rsidRDefault="007732AB" w:rsidP="006A6365">
      <w:pPr>
        <w:pStyle w:val="InfoBlue"/>
        <w:spacing w:line="360" w:lineRule="auto"/>
        <w:ind w:left="0"/>
        <w:rPr>
          <w:rFonts w:asciiTheme="majorHAnsi" w:hAnsiTheme="majorHAnsi" w:cstheme="majorHAnsi"/>
          <w:i w:val="0"/>
          <w:noProof/>
          <w:color w:val="auto"/>
          <w:szCs w:val="26"/>
          <w:lang w:val="vi-VN"/>
        </w:rPr>
      </w:pPr>
    </w:p>
    <w:p w:rsidR="007732AB" w:rsidRPr="006A6365" w:rsidRDefault="007732AB" w:rsidP="006A6365">
      <w:pPr>
        <w:pStyle w:val="InfoBlue"/>
        <w:spacing w:line="360" w:lineRule="auto"/>
        <w:ind w:left="0"/>
        <w:rPr>
          <w:rFonts w:asciiTheme="majorHAnsi" w:hAnsiTheme="majorHAnsi" w:cstheme="majorHAnsi"/>
          <w:i w:val="0"/>
          <w:noProof/>
          <w:color w:val="auto"/>
          <w:szCs w:val="26"/>
          <w:lang w:val="vi-VN"/>
        </w:rPr>
      </w:pPr>
    </w:p>
    <w:p w:rsidR="00DC7E91" w:rsidRPr="006A6365" w:rsidRDefault="00DC7E91" w:rsidP="006A6365">
      <w:pPr>
        <w:pStyle w:val="InfoBlue"/>
        <w:spacing w:line="360" w:lineRule="auto"/>
        <w:ind w:left="0"/>
        <w:rPr>
          <w:rFonts w:asciiTheme="majorHAnsi" w:hAnsiTheme="majorHAnsi" w:cstheme="majorHAnsi"/>
          <w:i w:val="0"/>
          <w:noProof/>
          <w:color w:val="auto"/>
          <w:szCs w:val="26"/>
          <w:lang w:val="vi-VN"/>
        </w:rPr>
      </w:pPr>
    </w:p>
    <w:p w:rsidR="00DC7E91" w:rsidRPr="006A6365" w:rsidRDefault="00DC7E91" w:rsidP="00093449">
      <w:pPr>
        <w:pStyle w:val="u1"/>
        <w:rPr>
          <w:color w:val="FF0000"/>
        </w:rPr>
      </w:pPr>
      <w:r w:rsidRPr="006A6365">
        <w:rPr>
          <w:i/>
        </w:rPr>
        <w:br w:type="column"/>
      </w:r>
      <w:fldSimple w:instr="title  \* Mergeformat ">
        <w:bookmarkStart w:id="28" w:name="_Toc470967512"/>
        <w:r w:rsidR="006A6365">
          <w:t>Đặc tả usecase</w:t>
        </w:r>
        <w:r w:rsidRPr="006A6365">
          <w:t>: Đổi mật khẩu</w:t>
        </w:r>
        <w:bookmarkEnd w:id="28"/>
      </w:fldSimple>
    </w:p>
    <w:p w:rsidR="00DC7E91" w:rsidRPr="0027127A" w:rsidRDefault="00DC7E91" w:rsidP="0027127A">
      <w:pPr>
        <w:pStyle w:val="u2"/>
        <w:numPr>
          <w:ilvl w:val="0"/>
          <w:numId w:val="47"/>
        </w:numPr>
        <w:rPr>
          <w:noProof/>
          <w:lang w:val="vi-VN"/>
        </w:rPr>
      </w:pPr>
      <w:r w:rsidRPr="0027127A">
        <w:rPr>
          <w:noProof/>
          <w:lang w:val="vi-VN"/>
        </w:rPr>
        <w:t xml:space="preserve">  </w:t>
      </w:r>
      <w:r w:rsidR="00001B61" w:rsidRPr="0027127A">
        <w:rPr>
          <w:noProof/>
          <w:lang w:val="vi-VN"/>
        </w:rPr>
        <w:t>Mô tả</w:t>
      </w:r>
    </w:p>
    <w:p w:rsidR="00DC7E91" w:rsidRPr="006A6365" w:rsidRDefault="00DC7E91"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 case mô tả quy trình đổi mật khẩu của người dùng.</w:t>
      </w:r>
    </w:p>
    <w:p w:rsidR="00DC7E91" w:rsidRPr="006A6365" w:rsidRDefault="00DC7E91" w:rsidP="0027127A">
      <w:pPr>
        <w:pStyle w:val="u2"/>
        <w:rPr>
          <w:noProof/>
          <w:lang w:val="vi-VN"/>
        </w:rPr>
      </w:pPr>
      <w:r w:rsidRPr="006A6365">
        <w:rPr>
          <w:noProof/>
          <w:lang w:val="vi-VN"/>
        </w:rPr>
        <w:t xml:space="preserve">  </w:t>
      </w:r>
      <w:r w:rsidR="00001B61">
        <w:rPr>
          <w:noProof/>
          <w:lang w:val="vi-VN"/>
        </w:rPr>
        <w:t>Dòng sự kiện chính</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“Đổi mật khẩu” từ màn hình user</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các thông tin cần điền vào để đổi mật khẩu</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vào các mục  “mật khẩu cũ”</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mật khẩu cũ:</w:t>
      </w:r>
    </w:p>
    <w:p w:rsidR="00DC7E91" w:rsidRPr="006A6365" w:rsidRDefault="00DC7E91" w:rsidP="00D835E8">
      <w:pPr>
        <w:pStyle w:val="ThnVnban"/>
        <w:numPr>
          <w:ilvl w:val="1"/>
          <w:numId w:val="22"/>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không chính xác thì hiển thị thông báo “Mật khẩu sai”</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vào các mục  “mật khẩu mới”</w:t>
      </w:r>
    </w:p>
    <w:p w:rsidR="00DC7E91"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mật khẩu mới:</w:t>
      </w:r>
    </w:p>
    <w:p w:rsidR="00867264" w:rsidRPr="006A6365" w:rsidRDefault="00DC7E91" w:rsidP="00D835E8">
      <w:pPr>
        <w:pStyle w:val="ThnVnban"/>
        <w:numPr>
          <w:ilvl w:val="1"/>
          <w:numId w:val="22"/>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Nếu mật khẩu mới giống mật khẩu cũ, hệ thống hiển thị thông báo</w:t>
      </w:r>
      <w:r w:rsidR="00867264" w:rsidRPr="006A6365">
        <w:rPr>
          <w:rFonts w:asciiTheme="majorHAnsi" w:hAnsiTheme="majorHAnsi" w:cstheme="majorHAnsi"/>
          <w:noProof/>
          <w:szCs w:val="26"/>
          <w:lang w:val="vi-VN"/>
        </w:rPr>
        <w:t xml:space="preserve"> “Mật khẩu mới không được trùng mật khẩu hiện tại”</w:t>
      </w:r>
    </w:p>
    <w:p w:rsidR="00867264" w:rsidRPr="006A6365" w:rsidRDefault="00DC7E91"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vào các mục  “</w:t>
      </w:r>
      <w:r w:rsidR="00867264" w:rsidRPr="006A6365">
        <w:rPr>
          <w:rFonts w:asciiTheme="majorHAnsi" w:hAnsiTheme="majorHAnsi" w:cstheme="majorHAnsi"/>
          <w:noProof/>
          <w:szCs w:val="26"/>
          <w:lang w:val="vi-VN"/>
        </w:rPr>
        <w:t>Nhập lại mật khẩu mới”</w:t>
      </w:r>
    </w:p>
    <w:p w:rsidR="00DC7E91" w:rsidRPr="006A6365" w:rsidRDefault="00867264"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kiểm tra mật khẩu mới nhập lại</w:t>
      </w:r>
      <w:r w:rsidR="00DC7E91" w:rsidRPr="006A6365">
        <w:rPr>
          <w:rFonts w:asciiTheme="majorHAnsi" w:hAnsiTheme="majorHAnsi" w:cstheme="majorHAnsi"/>
          <w:noProof/>
          <w:szCs w:val="26"/>
          <w:lang w:val="vi-VN"/>
        </w:rPr>
        <w:t>:</w:t>
      </w:r>
    </w:p>
    <w:p w:rsidR="00DC7E91" w:rsidRPr="006A6365" w:rsidRDefault="00DC7E91" w:rsidP="00D835E8">
      <w:pPr>
        <w:pStyle w:val="ThnVnban"/>
        <w:numPr>
          <w:ilvl w:val="1"/>
          <w:numId w:val="22"/>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Nếu </w:t>
      </w:r>
      <w:r w:rsidR="008E58D7" w:rsidRPr="006A6365">
        <w:rPr>
          <w:rFonts w:asciiTheme="majorHAnsi" w:hAnsiTheme="majorHAnsi" w:cstheme="majorHAnsi"/>
          <w:noProof/>
          <w:szCs w:val="26"/>
          <w:lang w:val="vi-VN"/>
        </w:rPr>
        <w:t>mật khẩu ở mục “Nhập lại mật khẩu mới” khác với mục “Mật khẩu mới”, hệ thống thông báo “Xác nhận mật khẩu mới không đúng”</w:t>
      </w:r>
    </w:p>
    <w:p w:rsidR="00DC7E91" w:rsidRPr="006A6365" w:rsidRDefault="008E58D7" w:rsidP="00D835E8">
      <w:pPr>
        <w:pStyle w:val="ThnVnban"/>
        <w:numPr>
          <w:ilvl w:val="0"/>
          <w:numId w:val="2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lưu cập nhật thông tin mật khẩu vào dữ liệu.</w:t>
      </w:r>
    </w:p>
    <w:p w:rsidR="00DC7E91" w:rsidRPr="006A6365" w:rsidRDefault="00DC7E91" w:rsidP="0027127A">
      <w:pPr>
        <w:pStyle w:val="u2"/>
        <w:rPr>
          <w:noProof/>
          <w:lang w:val="vi-VN"/>
        </w:rPr>
      </w:pPr>
      <w:r w:rsidRPr="006A6365">
        <w:rPr>
          <w:noProof/>
          <w:lang w:val="vi-VN"/>
        </w:rPr>
        <w:t xml:space="preserve">  </w:t>
      </w:r>
      <w:r w:rsidR="00001B61">
        <w:rPr>
          <w:noProof/>
          <w:lang w:val="vi-VN"/>
        </w:rPr>
        <w:t>Dòng sự kiện phụ</w:t>
      </w:r>
    </w:p>
    <w:p w:rsidR="00DC7E91" w:rsidRPr="006A6365" w:rsidRDefault="00DC7E91" w:rsidP="006A6365">
      <w:pPr>
        <w:spacing w:line="360" w:lineRule="auto"/>
        <w:rPr>
          <w:noProof/>
          <w:lang w:val="vi-VN"/>
        </w:rPr>
      </w:pPr>
      <w:r w:rsidRPr="006A6365">
        <w:rPr>
          <w:noProof/>
          <w:lang w:val="vi-VN"/>
        </w:rPr>
        <w:t>Không có.</w:t>
      </w:r>
    </w:p>
    <w:p w:rsidR="00DC7E91" w:rsidRPr="006A6365" w:rsidRDefault="00001B61" w:rsidP="0027127A">
      <w:pPr>
        <w:pStyle w:val="u2"/>
        <w:rPr>
          <w:noProof/>
          <w:lang w:val="vi-VN"/>
        </w:rPr>
      </w:pPr>
      <w:r>
        <w:rPr>
          <w:noProof/>
          <w:lang w:val="vi-VN"/>
        </w:rPr>
        <w:t>Sự kiện con</w:t>
      </w:r>
      <w:r w:rsidR="00DC7E91" w:rsidRPr="006A6365">
        <w:rPr>
          <w:noProof/>
          <w:lang w:val="vi-VN"/>
        </w:rPr>
        <w:t>:</w:t>
      </w:r>
    </w:p>
    <w:p w:rsidR="00DC7E91" w:rsidRPr="006A6365" w:rsidRDefault="00DC7E91" w:rsidP="006A6365">
      <w:pPr>
        <w:spacing w:line="360" w:lineRule="auto"/>
        <w:rPr>
          <w:noProof/>
          <w:lang w:val="vi-VN"/>
        </w:rPr>
      </w:pPr>
      <w:r w:rsidRPr="006A6365">
        <w:rPr>
          <w:noProof/>
          <w:lang w:val="vi-VN"/>
        </w:rPr>
        <w:t>Không có.</w:t>
      </w:r>
    </w:p>
    <w:p w:rsidR="00DC7E91" w:rsidRPr="006A6365" w:rsidRDefault="00001B61" w:rsidP="0027127A">
      <w:pPr>
        <w:pStyle w:val="u2"/>
        <w:rPr>
          <w:noProof/>
          <w:lang w:val="vi-VN"/>
        </w:rPr>
      </w:pPr>
      <w:r>
        <w:rPr>
          <w:noProof/>
          <w:lang w:val="vi-VN"/>
        </w:rPr>
        <w:t>Ngữ cảnh chính</w:t>
      </w:r>
    </w:p>
    <w:p w:rsidR="00DC7E91" w:rsidRPr="006A6365" w:rsidRDefault="00DC7E91"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8E58D7" w:rsidRPr="006A6365">
        <w:rPr>
          <w:rFonts w:asciiTheme="majorHAnsi" w:hAnsiTheme="majorHAnsi" w:cstheme="majorHAnsi"/>
          <w:i w:val="0"/>
          <w:noProof/>
          <w:color w:val="auto"/>
          <w:szCs w:val="26"/>
          <w:lang w:val="vi-VN"/>
        </w:rPr>
        <w:t>thay đổi mật khẩu hiện tại.</w:t>
      </w:r>
    </w:p>
    <w:p w:rsidR="00DC7E91" w:rsidRPr="006A6365" w:rsidRDefault="00001B61" w:rsidP="0027127A">
      <w:pPr>
        <w:pStyle w:val="u2"/>
        <w:rPr>
          <w:noProof/>
          <w:lang w:val="vi-VN"/>
        </w:rPr>
      </w:pPr>
      <w:r>
        <w:rPr>
          <w:noProof/>
          <w:lang w:val="vi-VN"/>
        </w:rPr>
        <w:lastRenderedPageBreak/>
        <w:t>Tiền điều kiện</w:t>
      </w:r>
    </w:p>
    <w:p w:rsidR="00DC7E91" w:rsidRPr="006A6365" w:rsidRDefault="00DC7E91"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DC7E91" w:rsidRPr="006A6365" w:rsidRDefault="00001B61" w:rsidP="0027127A">
      <w:pPr>
        <w:pStyle w:val="u2"/>
        <w:rPr>
          <w:noProof/>
          <w:lang w:val="vi-VN"/>
        </w:rPr>
      </w:pPr>
      <w:r>
        <w:rPr>
          <w:noProof/>
          <w:lang w:val="vi-VN"/>
        </w:rPr>
        <w:t>Hậu điều kiện</w:t>
      </w:r>
    </w:p>
    <w:p w:rsidR="00DC7E91" w:rsidRPr="006A6365" w:rsidRDefault="00DC7E91" w:rsidP="006A6365">
      <w:pPr>
        <w:pStyle w:val="ThnVnban"/>
        <w:spacing w:line="360" w:lineRule="auto"/>
        <w:rPr>
          <w:noProof/>
          <w:lang w:val="vi-VN"/>
        </w:rPr>
      </w:pPr>
      <w:r w:rsidRPr="006A6365">
        <w:rPr>
          <w:noProof/>
          <w:lang w:val="vi-VN"/>
        </w:rPr>
        <w:t>Không có.</w:t>
      </w:r>
    </w:p>
    <w:p w:rsidR="00DC7E91" w:rsidRPr="006A6365" w:rsidRDefault="00001B61" w:rsidP="0027127A">
      <w:pPr>
        <w:pStyle w:val="u2"/>
        <w:rPr>
          <w:noProof/>
          <w:lang w:val="vi-VN"/>
        </w:rPr>
      </w:pPr>
      <w:r>
        <w:rPr>
          <w:noProof/>
          <w:lang w:val="vi-VN"/>
        </w:rPr>
        <w:t>Điểm mở rộng</w:t>
      </w:r>
    </w:p>
    <w:p w:rsidR="00DC7E91" w:rsidRPr="006A6365" w:rsidRDefault="00DC7E91" w:rsidP="006A6365">
      <w:pPr>
        <w:pStyle w:val="ThnVnban"/>
        <w:spacing w:line="360" w:lineRule="auto"/>
        <w:rPr>
          <w:noProof/>
          <w:lang w:val="vi-VN"/>
        </w:rPr>
      </w:pPr>
      <w:r w:rsidRPr="006A6365">
        <w:rPr>
          <w:noProof/>
          <w:lang w:val="vi-VN"/>
        </w:rPr>
        <w:t>Không có.</w:t>
      </w:r>
    </w:p>
    <w:p w:rsidR="00DC7E91" w:rsidRPr="006A6365" w:rsidRDefault="00001B61" w:rsidP="0027127A">
      <w:pPr>
        <w:pStyle w:val="u2"/>
        <w:rPr>
          <w:noProof/>
          <w:lang w:val="vi-VN"/>
        </w:rPr>
      </w:pPr>
      <w:r>
        <w:rPr>
          <w:noProof/>
          <w:lang w:val="vi-VN"/>
        </w:rPr>
        <w:t>Yêu cầu phi chức năng</w:t>
      </w:r>
    </w:p>
    <w:p w:rsidR="00DC7E91" w:rsidRPr="006A6365" w:rsidRDefault="00DC7E91" w:rsidP="00D835E8">
      <w:pPr>
        <w:pStyle w:val="InfoBlue"/>
        <w:numPr>
          <w:ilvl w:val="0"/>
          <w:numId w:val="24"/>
        </w:numPr>
        <w:spacing w:line="360" w:lineRule="auto"/>
        <w:ind w:left="567"/>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Việc cập nhật dữ liệu</w:t>
      </w:r>
      <w:r w:rsidR="008E58D7" w:rsidRPr="006A6365">
        <w:rPr>
          <w:rFonts w:asciiTheme="majorHAnsi" w:hAnsiTheme="majorHAnsi" w:cstheme="majorHAnsi"/>
          <w:i w:val="0"/>
          <w:noProof/>
          <w:color w:val="auto"/>
          <w:szCs w:val="26"/>
          <w:lang w:val="vi-VN"/>
        </w:rPr>
        <w:t>, phản hồi</w:t>
      </w:r>
      <w:r w:rsidRPr="006A6365">
        <w:rPr>
          <w:rFonts w:asciiTheme="majorHAnsi" w:hAnsiTheme="majorHAnsi" w:cstheme="majorHAnsi"/>
          <w:i w:val="0"/>
          <w:noProof/>
          <w:color w:val="auto"/>
          <w:szCs w:val="26"/>
          <w:lang w:val="vi-VN"/>
        </w:rPr>
        <w:t xml:space="preserve"> không quá 1s</w:t>
      </w:r>
    </w:p>
    <w:p w:rsidR="00001DDF" w:rsidRPr="006A6365" w:rsidRDefault="00001DDF" w:rsidP="00D835E8">
      <w:pPr>
        <w:pStyle w:val="ThnVnban"/>
        <w:numPr>
          <w:ilvl w:val="0"/>
          <w:numId w:val="24"/>
        </w:numPr>
        <w:spacing w:line="360" w:lineRule="auto"/>
        <w:ind w:left="567"/>
        <w:rPr>
          <w:noProof/>
          <w:lang w:val="vi-VN"/>
        </w:rPr>
      </w:pPr>
      <w:r w:rsidRPr="006A6365">
        <w:rPr>
          <w:noProof/>
          <w:lang w:val="vi-VN"/>
        </w:rPr>
        <w:t>Mật khẩu phải được hiển thị ở dạng *******</w:t>
      </w:r>
    </w:p>
    <w:p w:rsidR="00001DDF" w:rsidRPr="006A6365" w:rsidRDefault="00001DDF" w:rsidP="00D835E8">
      <w:pPr>
        <w:pStyle w:val="ThnVnban"/>
        <w:numPr>
          <w:ilvl w:val="0"/>
          <w:numId w:val="24"/>
        </w:numPr>
        <w:spacing w:line="360" w:lineRule="auto"/>
        <w:ind w:left="567"/>
        <w:rPr>
          <w:noProof/>
          <w:lang w:val="vi-VN"/>
        </w:rPr>
      </w:pPr>
      <w:r w:rsidRPr="006A6365">
        <w:rPr>
          <w:noProof/>
          <w:lang w:val="vi-VN"/>
        </w:rPr>
        <w:t>Mật khẩu mới phải được mã hóa khi lưu xuống dữ liệu.</w:t>
      </w:r>
    </w:p>
    <w:p w:rsidR="00DC7E91" w:rsidRPr="006A6365" w:rsidRDefault="00001B61" w:rsidP="0027127A">
      <w:pPr>
        <w:pStyle w:val="u2"/>
        <w:rPr>
          <w:noProof/>
          <w:lang w:val="vi-VN"/>
        </w:rPr>
      </w:pPr>
      <w:r>
        <w:rPr>
          <w:noProof/>
          <w:lang w:val="vi-VN"/>
        </w:rPr>
        <w:t>Thông tin khác</w:t>
      </w:r>
    </w:p>
    <w:p w:rsidR="00466573" w:rsidRPr="006A6365" w:rsidRDefault="00DC7E91"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466573" w:rsidRPr="006A6365" w:rsidRDefault="00466573" w:rsidP="00093449">
      <w:pPr>
        <w:pStyle w:val="u1"/>
      </w:pPr>
      <w:r w:rsidRPr="006A6365">
        <w:rPr>
          <w:i/>
        </w:rPr>
        <w:br w:type="column"/>
      </w:r>
      <w:fldSimple w:instr="title  \* Mergeformat ">
        <w:bookmarkStart w:id="29" w:name="_Toc470967513"/>
        <w:r w:rsidR="006A6365">
          <w:t>Đặc tả usecase</w:t>
        </w:r>
        <w:r w:rsidRPr="006A6365">
          <w:t xml:space="preserve">: </w:t>
        </w:r>
        <w:r w:rsidR="00290975" w:rsidRPr="006A6365">
          <w:t>Đăng xuất</w:t>
        </w:r>
        <w:bookmarkEnd w:id="29"/>
      </w:fldSimple>
    </w:p>
    <w:p w:rsidR="00466573" w:rsidRPr="0027127A" w:rsidRDefault="00466573" w:rsidP="0027127A">
      <w:pPr>
        <w:pStyle w:val="u2"/>
        <w:numPr>
          <w:ilvl w:val="0"/>
          <w:numId w:val="48"/>
        </w:numPr>
        <w:rPr>
          <w:noProof/>
          <w:lang w:val="vi-VN"/>
        </w:rPr>
      </w:pPr>
      <w:r w:rsidRPr="0027127A">
        <w:rPr>
          <w:noProof/>
          <w:lang w:val="vi-VN"/>
        </w:rPr>
        <w:t xml:space="preserve">  </w:t>
      </w:r>
      <w:r w:rsidR="00001B61" w:rsidRPr="0027127A">
        <w:rPr>
          <w:noProof/>
          <w:lang w:val="vi-VN"/>
        </w:rPr>
        <w:t>Mô tả</w:t>
      </w:r>
    </w:p>
    <w:p w:rsidR="00466573" w:rsidRPr="006A6365" w:rsidRDefault="00466573"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00290975" w:rsidRPr="006A6365">
        <w:rPr>
          <w:rFonts w:asciiTheme="majorHAnsi" w:hAnsiTheme="majorHAnsi" w:cstheme="majorHAnsi"/>
          <w:noProof/>
          <w:szCs w:val="26"/>
          <w:lang w:val="vi-VN"/>
        </w:rPr>
        <w:t>đăng xuất tài khoản</w:t>
      </w:r>
    </w:p>
    <w:p w:rsidR="00466573" w:rsidRPr="006A6365" w:rsidRDefault="00466573" w:rsidP="0027127A">
      <w:pPr>
        <w:pStyle w:val="u2"/>
        <w:rPr>
          <w:noProof/>
          <w:lang w:val="vi-VN"/>
        </w:rPr>
      </w:pPr>
      <w:r w:rsidRPr="006A6365">
        <w:rPr>
          <w:noProof/>
          <w:lang w:val="vi-VN"/>
        </w:rPr>
        <w:t xml:space="preserve">  </w:t>
      </w:r>
      <w:r w:rsidR="00001B61">
        <w:rPr>
          <w:noProof/>
          <w:lang w:val="vi-VN"/>
        </w:rPr>
        <w:t>Dòng sự kiện chính</w:t>
      </w:r>
    </w:p>
    <w:p w:rsidR="00466573" w:rsidRPr="006A6365" w:rsidRDefault="00466573" w:rsidP="00D835E8">
      <w:pPr>
        <w:pStyle w:val="ThnVnban"/>
        <w:numPr>
          <w:ilvl w:val="0"/>
          <w:numId w:val="2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w:t>
      </w:r>
      <w:r w:rsidR="00290975" w:rsidRPr="006A6365">
        <w:rPr>
          <w:rFonts w:asciiTheme="majorHAnsi" w:hAnsiTheme="majorHAnsi" w:cstheme="majorHAnsi"/>
          <w:noProof/>
          <w:szCs w:val="26"/>
          <w:lang w:val="vi-VN"/>
        </w:rPr>
        <w:t>chức năng “Đăng xuất” từ màn hình User.</w:t>
      </w:r>
    </w:p>
    <w:p w:rsidR="00290975" w:rsidRPr="006A6365" w:rsidRDefault="00290975" w:rsidP="00D835E8">
      <w:pPr>
        <w:pStyle w:val="ThnVnban"/>
        <w:numPr>
          <w:ilvl w:val="0"/>
          <w:numId w:val="28"/>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thoát thông tin tài khoản hiện tại và quay lại màn hình “Đăng nhập”</w:t>
      </w:r>
    </w:p>
    <w:p w:rsidR="00466573" w:rsidRPr="006A6365" w:rsidRDefault="00466573" w:rsidP="0027127A">
      <w:pPr>
        <w:pStyle w:val="u2"/>
        <w:rPr>
          <w:noProof/>
          <w:lang w:val="vi-VN"/>
        </w:rPr>
      </w:pPr>
      <w:r w:rsidRPr="006A6365">
        <w:rPr>
          <w:noProof/>
          <w:lang w:val="vi-VN"/>
        </w:rPr>
        <w:t xml:space="preserve">  </w:t>
      </w:r>
      <w:r w:rsidR="00001B61">
        <w:rPr>
          <w:noProof/>
          <w:lang w:val="vi-VN"/>
        </w:rPr>
        <w:t>Dòng sự kiện phụ</w:t>
      </w:r>
    </w:p>
    <w:p w:rsidR="00466573" w:rsidRPr="006A6365" w:rsidRDefault="00466573" w:rsidP="006A6365">
      <w:pPr>
        <w:spacing w:line="360" w:lineRule="auto"/>
        <w:rPr>
          <w:noProof/>
          <w:lang w:val="vi-VN"/>
        </w:rPr>
      </w:pPr>
      <w:r w:rsidRPr="006A6365">
        <w:rPr>
          <w:noProof/>
          <w:lang w:val="vi-VN"/>
        </w:rPr>
        <w:t>Không có.</w:t>
      </w:r>
    </w:p>
    <w:p w:rsidR="00466573" w:rsidRPr="006A6365" w:rsidRDefault="00001B61" w:rsidP="0027127A">
      <w:pPr>
        <w:pStyle w:val="u2"/>
        <w:rPr>
          <w:noProof/>
          <w:lang w:val="vi-VN"/>
        </w:rPr>
      </w:pPr>
      <w:r>
        <w:rPr>
          <w:noProof/>
          <w:lang w:val="vi-VN"/>
        </w:rPr>
        <w:t>Sự kiện con</w:t>
      </w:r>
      <w:r w:rsidR="00466573" w:rsidRPr="006A6365">
        <w:rPr>
          <w:noProof/>
          <w:lang w:val="vi-VN"/>
        </w:rPr>
        <w:t>:</w:t>
      </w:r>
    </w:p>
    <w:p w:rsidR="008F44E8" w:rsidRPr="006A6365" w:rsidRDefault="008F44E8" w:rsidP="006A6365">
      <w:pPr>
        <w:spacing w:line="360" w:lineRule="auto"/>
        <w:rPr>
          <w:noProof/>
          <w:lang w:val="vi-VN"/>
        </w:rPr>
      </w:pPr>
      <w:r w:rsidRPr="006A6365">
        <w:rPr>
          <w:noProof/>
          <w:lang w:val="vi-VN"/>
        </w:rPr>
        <w:t>Không có.</w:t>
      </w:r>
    </w:p>
    <w:p w:rsidR="00466573" w:rsidRPr="006A6365" w:rsidRDefault="00001B61" w:rsidP="0027127A">
      <w:pPr>
        <w:pStyle w:val="u2"/>
        <w:rPr>
          <w:noProof/>
          <w:lang w:val="vi-VN"/>
        </w:rPr>
      </w:pPr>
      <w:r>
        <w:rPr>
          <w:noProof/>
          <w:lang w:val="vi-VN"/>
        </w:rPr>
        <w:t>Ngữ cảnh chính</w:t>
      </w:r>
    </w:p>
    <w:p w:rsidR="00466573" w:rsidRPr="006A6365" w:rsidRDefault="00466573"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quản lí thông tin tài khoản ( đổi mật khẩu/ đăng xuất)</w:t>
      </w:r>
    </w:p>
    <w:p w:rsidR="00466573" w:rsidRPr="006A6365" w:rsidRDefault="00001B61" w:rsidP="0027127A">
      <w:pPr>
        <w:pStyle w:val="u2"/>
        <w:rPr>
          <w:noProof/>
          <w:lang w:val="vi-VN"/>
        </w:rPr>
      </w:pPr>
      <w:r>
        <w:rPr>
          <w:noProof/>
          <w:lang w:val="vi-VN"/>
        </w:rPr>
        <w:t>Tiền điều kiện</w:t>
      </w:r>
    </w:p>
    <w:p w:rsidR="00466573" w:rsidRPr="006A6365" w:rsidRDefault="00466573"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466573" w:rsidRPr="006A6365" w:rsidRDefault="00001B61" w:rsidP="0027127A">
      <w:pPr>
        <w:pStyle w:val="u2"/>
        <w:rPr>
          <w:noProof/>
          <w:lang w:val="vi-VN"/>
        </w:rPr>
      </w:pPr>
      <w:r>
        <w:rPr>
          <w:noProof/>
          <w:lang w:val="vi-VN"/>
        </w:rPr>
        <w:t>Hậu điều kiện</w:t>
      </w:r>
    </w:p>
    <w:p w:rsidR="00466573" w:rsidRPr="006A6365" w:rsidRDefault="00466573" w:rsidP="006A6365">
      <w:pPr>
        <w:pStyle w:val="ThnVnban"/>
        <w:spacing w:line="360" w:lineRule="auto"/>
        <w:rPr>
          <w:noProof/>
          <w:lang w:val="vi-VN"/>
        </w:rPr>
      </w:pPr>
      <w:r w:rsidRPr="006A6365">
        <w:rPr>
          <w:noProof/>
          <w:lang w:val="vi-VN"/>
        </w:rPr>
        <w:t>Không có.</w:t>
      </w:r>
    </w:p>
    <w:p w:rsidR="00466573" w:rsidRPr="006A6365" w:rsidRDefault="00001B61" w:rsidP="0027127A">
      <w:pPr>
        <w:pStyle w:val="u2"/>
        <w:rPr>
          <w:noProof/>
          <w:lang w:val="vi-VN"/>
        </w:rPr>
      </w:pPr>
      <w:r>
        <w:rPr>
          <w:noProof/>
          <w:lang w:val="vi-VN"/>
        </w:rPr>
        <w:t>Điểm mở rộng</w:t>
      </w:r>
    </w:p>
    <w:p w:rsidR="00466573" w:rsidRPr="006A6365" w:rsidRDefault="00466573" w:rsidP="006A6365">
      <w:pPr>
        <w:pStyle w:val="ThnVnban"/>
        <w:spacing w:line="360" w:lineRule="auto"/>
        <w:rPr>
          <w:noProof/>
          <w:lang w:val="vi-VN"/>
        </w:rPr>
      </w:pPr>
      <w:r w:rsidRPr="006A6365">
        <w:rPr>
          <w:noProof/>
          <w:lang w:val="vi-VN"/>
        </w:rPr>
        <w:t>Không có.</w:t>
      </w:r>
    </w:p>
    <w:p w:rsidR="00466573" w:rsidRPr="006A6365" w:rsidRDefault="00001B61" w:rsidP="0027127A">
      <w:pPr>
        <w:pStyle w:val="u2"/>
        <w:rPr>
          <w:noProof/>
          <w:lang w:val="vi-VN"/>
        </w:rPr>
      </w:pPr>
      <w:r>
        <w:rPr>
          <w:noProof/>
          <w:lang w:val="vi-VN"/>
        </w:rPr>
        <w:t>Yêu cầu phi chức năng</w:t>
      </w:r>
    </w:p>
    <w:p w:rsidR="00466573" w:rsidRPr="006A6365" w:rsidRDefault="00290975"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Hệ thống đăng xuất</w:t>
      </w:r>
      <w:r w:rsidR="00466573" w:rsidRPr="006A6365">
        <w:rPr>
          <w:rFonts w:asciiTheme="majorHAnsi" w:hAnsiTheme="majorHAnsi" w:cstheme="majorHAnsi"/>
          <w:i w:val="0"/>
          <w:noProof/>
          <w:color w:val="auto"/>
          <w:szCs w:val="26"/>
          <w:lang w:val="vi-VN"/>
        </w:rPr>
        <w:t xml:space="preserve"> không quá 1s</w:t>
      </w:r>
    </w:p>
    <w:p w:rsidR="00466573" w:rsidRPr="006A6365" w:rsidRDefault="00001B61" w:rsidP="0027127A">
      <w:pPr>
        <w:pStyle w:val="u2"/>
        <w:rPr>
          <w:noProof/>
          <w:lang w:val="vi-VN"/>
        </w:rPr>
      </w:pPr>
      <w:r>
        <w:rPr>
          <w:noProof/>
          <w:lang w:val="vi-VN"/>
        </w:rPr>
        <w:t>Thông tin khác</w:t>
      </w:r>
    </w:p>
    <w:p w:rsidR="008F44E8" w:rsidRPr="006A6365" w:rsidRDefault="00466573"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290975" w:rsidRPr="006A6365" w:rsidRDefault="00924536" w:rsidP="00093449">
      <w:pPr>
        <w:pStyle w:val="u1"/>
      </w:pPr>
      <w:r w:rsidRPr="006A6365">
        <w:br w:type="column"/>
      </w:r>
      <w:fldSimple w:instr="title  \* Mergeformat ">
        <w:bookmarkStart w:id="30" w:name="_Toc470967514"/>
        <w:r w:rsidR="006A6365">
          <w:t>Đặc tả usecase</w:t>
        </w:r>
        <w:r w:rsidR="00290975" w:rsidRPr="006A6365">
          <w:t xml:space="preserve">: </w:t>
        </w:r>
      </w:fldSimple>
      <w:r w:rsidR="00290975" w:rsidRPr="006A6365">
        <w:t>Nhắc nhập liệu</w:t>
      </w:r>
      <w:bookmarkEnd w:id="30"/>
    </w:p>
    <w:p w:rsidR="00290975" w:rsidRPr="0027127A" w:rsidRDefault="00290975" w:rsidP="0027127A">
      <w:pPr>
        <w:pStyle w:val="u2"/>
        <w:numPr>
          <w:ilvl w:val="0"/>
          <w:numId w:val="49"/>
        </w:numPr>
        <w:rPr>
          <w:noProof/>
          <w:lang w:val="vi-VN"/>
        </w:rPr>
      </w:pPr>
      <w:r w:rsidRPr="0027127A">
        <w:rPr>
          <w:noProof/>
          <w:lang w:val="vi-VN"/>
        </w:rPr>
        <w:t xml:space="preserve">  </w:t>
      </w:r>
      <w:r w:rsidR="00001B61" w:rsidRPr="0027127A">
        <w:rPr>
          <w:noProof/>
          <w:lang w:val="vi-VN"/>
        </w:rPr>
        <w:t>Mô tả</w:t>
      </w:r>
    </w:p>
    <w:p w:rsidR="00290975" w:rsidRPr="006A6365" w:rsidRDefault="00290975"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Usecase mô tả quy trình người dùng cài đặt chức năng nhắc nhập liệu cho hệ thống. Kết thúc quy trình, hệ thống sẽ lưu lại thời gian để nhắc nhở người dùng nhập thu chi.</w:t>
      </w:r>
    </w:p>
    <w:p w:rsidR="00290975" w:rsidRPr="006A6365" w:rsidRDefault="00290975" w:rsidP="0027127A">
      <w:pPr>
        <w:pStyle w:val="u2"/>
        <w:rPr>
          <w:noProof/>
          <w:lang w:val="vi-VN"/>
        </w:rPr>
      </w:pPr>
      <w:r w:rsidRPr="006A6365">
        <w:rPr>
          <w:noProof/>
          <w:lang w:val="vi-VN"/>
        </w:rPr>
        <w:t xml:space="preserve">  </w:t>
      </w:r>
      <w:r w:rsidR="00001B61">
        <w:rPr>
          <w:noProof/>
          <w:lang w:val="vi-VN"/>
        </w:rPr>
        <w:t>Dòng sự kiện chính</w:t>
      </w:r>
    </w:p>
    <w:p w:rsidR="00290975" w:rsidRPr="006A6365" w:rsidRDefault="00290975" w:rsidP="00D835E8">
      <w:pPr>
        <w:pStyle w:val="ThnVnban"/>
        <w:numPr>
          <w:ilvl w:val="0"/>
          <w:numId w:val="3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Từ màn hình “Thiết lập thêm”, người dùng chọn chức năng “ Nhắc nhập liệu” </w:t>
      </w:r>
    </w:p>
    <w:p w:rsidR="00290975" w:rsidRPr="006A6365" w:rsidRDefault="00290975" w:rsidP="00D835E8">
      <w:pPr>
        <w:pStyle w:val="ThnVnban"/>
        <w:numPr>
          <w:ilvl w:val="0"/>
          <w:numId w:val="3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w:t>
      </w:r>
      <w:r w:rsidR="008F44E8" w:rsidRPr="006A6365">
        <w:rPr>
          <w:rFonts w:asciiTheme="majorHAnsi" w:hAnsiTheme="majorHAnsi" w:cstheme="majorHAnsi"/>
          <w:noProof/>
          <w:szCs w:val="26"/>
          <w:lang w:val="vi-VN"/>
        </w:rPr>
        <w:t>chuyển sang màn hình “Nhắc nhập liệu”</w:t>
      </w:r>
    </w:p>
    <w:p w:rsidR="008F44E8" w:rsidRPr="006A6365" w:rsidRDefault="008F44E8" w:rsidP="00D835E8">
      <w:pPr>
        <w:pStyle w:val="ThnVnban"/>
        <w:numPr>
          <w:ilvl w:val="0"/>
          <w:numId w:val="3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thời gian cần nhắc nhở nhập liệu.</w:t>
      </w:r>
    </w:p>
    <w:p w:rsidR="008F44E8" w:rsidRPr="006A6365" w:rsidRDefault="008F44E8" w:rsidP="00D835E8">
      <w:pPr>
        <w:pStyle w:val="ThnVnban"/>
        <w:numPr>
          <w:ilvl w:val="0"/>
          <w:numId w:val="30"/>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lưu trữ thông tin và nhắc nhở khi đến thời gian cài đặt</w:t>
      </w:r>
    </w:p>
    <w:p w:rsidR="00290975" w:rsidRPr="006A6365" w:rsidRDefault="00290975" w:rsidP="0027127A">
      <w:pPr>
        <w:pStyle w:val="u2"/>
        <w:rPr>
          <w:noProof/>
          <w:lang w:val="vi-VN"/>
        </w:rPr>
      </w:pPr>
      <w:r w:rsidRPr="006A6365">
        <w:rPr>
          <w:noProof/>
          <w:lang w:val="vi-VN"/>
        </w:rPr>
        <w:t xml:space="preserve">  </w:t>
      </w:r>
      <w:r w:rsidR="00001B61">
        <w:rPr>
          <w:noProof/>
          <w:lang w:val="vi-VN"/>
        </w:rPr>
        <w:t>Dòng sự kiện phụ</w:t>
      </w:r>
    </w:p>
    <w:p w:rsidR="00290975" w:rsidRPr="006A6365" w:rsidRDefault="00290975" w:rsidP="006A6365">
      <w:pPr>
        <w:spacing w:line="360" w:lineRule="auto"/>
        <w:rPr>
          <w:noProof/>
          <w:lang w:val="vi-VN"/>
        </w:rPr>
      </w:pPr>
      <w:r w:rsidRPr="006A6365">
        <w:rPr>
          <w:noProof/>
          <w:lang w:val="vi-VN"/>
        </w:rPr>
        <w:t>Không có.</w:t>
      </w:r>
    </w:p>
    <w:p w:rsidR="00290975" w:rsidRPr="006A6365" w:rsidRDefault="00001B61" w:rsidP="0027127A">
      <w:pPr>
        <w:pStyle w:val="u2"/>
        <w:rPr>
          <w:noProof/>
          <w:lang w:val="vi-VN"/>
        </w:rPr>
      </w:pPr>
      <w:r>
        <w:rPr>
          <w:noProof/>
          <w:lang w:val="vi-VN"/>
        </w:rPr>
        <w:t>Sự kiện con</w:t>
      </w:r>
      <w:r w:rsidR="00290975" w:rsidRPr="006A6365">
        <w:rPr>
          <w:noProof/>
          <w:lang w:val="vi-VN"/>
        </w:rPr>
        <w:t>:</w:t>
      </w:r>
    </w:p>
    <w:p w:rsidR="008F44E8" w:rsidRPr="006A6365" w:rsidRDefault="008F44E8" w:rsidP="006A6365">
      <w:pPr>
        <w:spacing w:line="360" w:lineRule="auto"/>
        <w:rPr>
          <w:noProof/>
          <w:lang w:val="vi-VN"/>
        </w:rPr>
      </w:pPr>
      <w:r w:rsidRPr="006A6365">
        <w:rPr>
          <w:noProof/>
          <w:lang w:val="vi-VN"/>
        </w:rPr>
        <w:t>Không có.</w:t>
      </w:r>
    </w:p>
    <w:p w:rsidR="00290975" w:rsidRPr="006A6365" w:rsidRDefault="00001B61" w:rsidP="0027127A">
      <w:pPr>
        <w:pStyle w:val="u2"/>
        <w:rPr>
          <w:noProof/>
          <w:lang w:val="vi-VN"/>
        </w:rPr>
      </w:pPr>
      <w:r>
        <w:rPr>
          <w:noProof/>
          <w:lang w:val="vi-VN"/>
        </w:rPr>
        <w:t>Ngữ cảnh chính</w:t>
      </w:r>
    </w:p>
    <w:p w:rsidR="00290975" w:rsidRPr="006A6365" w:rsidRDefault="00290975"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quản lí thông tin tài khoản ( đổi mật khẩu/ đăng xuất)</w:t>
      </w:r>
    </w:p>
    <w:p w:rsidR="00290975" w:rsidRPr="006A6365" w:rsidRDefault="00001B61" w:rsidP="0027127A">
      <w:pPr>
        <w:pStyle w:val="u2"/>
        <w:rPr>
          <w:noProof/>
          <w:lang w:val="vi-VN"/>
        </w:rPr>
      </w:pPr>
      <w:r>
        <w:rPr>
          <w:noProof/>
          <w:lang w:val="vi-VN"/>
        </w:rPr>
        <w:t>Tiền điều kiện</w:t>
      </w:r>
    </w:p>
    <w:p w:rsidR="00290975" w:rsidRPr="006A6365" w:rsidRDefault="00290975"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290975" w:rsidRPr="006A6365" w:rsidRDefault="00001B61" w:rsidP="0027127A">
      <w:pPr>
        <w:pStyle w:val="u2"/>
        <w:rPr>
          <w:noProof/>
          <w:lang w:val="vi-VN"/>
        </w:rPr>
      </w:pPr>
      <w:r>
        <w:rPr>
          <w:noProof/>
          <w:lang w:val="vi-VN"/>
        </w:rPr>
        <w:t>Hậu điều kiện</w:t>
      </w:r>
    </w:p>
    <w:p w:rsidR="00290975" w:rsidRPr="006A6365" w:rsidRDefault="00290975" w:rsidP="006A6365">
      <w:pPr>
        <w:pStyle w:val="ThnVnban"/>
        <w:spacing w:line="360" w:lineRule="auto"/>
        <w:rPr>
          <w:noProof/>
          <w:lang w:val="vi-VN"/>
        </w:rPr>
      </w:pPr>
      <w:r w:rsidRPr="006A6365">
        <w:rPr>
          <w:noProof/>
          <w:lang w:val="vi-VN"/>
        </w:rPr>
        <w:t>Không có.</w:t>
      </w:r>
    </w:p>
    <w:p w:rsidR="00290975" w:rsidRPr="006A6365" w:rsidRDefault="00001B61" w:rsidP="0027127A">
      <w:pPr>
        <w:pStyle w:val="u2"/>
        <w:rPr>
          <w:noProof/>
          <w:lang w:val="vi-VN"/>
        </w:rPr>
      </w:pPr>
      <w:r>
        <w:rPr>
          <w:noProof/>
          <w:lang w:val="vi-VN"/>
        </w:rPr>
        <w:t>Điểm mở rộng</w:t>
      </w:r>
    </w:p>
    <w:p w:rsidR="00290975" w:rsidRPr="006A6365" w:rsidRDefault="00290975" w:rsidP="006A6365">
      <w:pPr>
        <w:pStyle w:val="ThnVnban"/>
        <w:spacing w:line="360" w:lineRule="auto"/>
        <w:rPr>
          <w:noProof/>
          <w:lang w:val="vi-VN"/>
        </w:rPr>
      </w:pPr>
      <w:r w:rsidRPr="006A6365">
        <w:rPr>
          <w:noProof/>
          <w:lang w:val="vi-VN"/>
        </w:rPr>
        <w:t>Không có.</w:t>
      </w:r>
    </w:p>
    <w:p w:rsidR="00290975" w:rsidRPr="006A6365" w:rsidRDefault="00001B61" w:rsidP="0027127A">
      <w:pPr>
        <w:pStyle w:val="u2"/>
        <w:rPr>
          <w:noProof/>
          <w:lang w:val="vi-VN"/>
        </w:rPr>
      </w:pPr>
      <w:r>
        <w:rPr>
          <w:noProof/>
          <w:lang w:val="vi-VN"/>
        </w:rPr>
        <w:t>Yêu cầu phi chức năng</w:t>
      </w:r>
    </w:p>
    <w:p w:rsidR="008F44E8" w:rsidRPr="006A6365" w:rsidRDefault="008F44E8" w:rsidP="006A6365">
      <w:pPr>
        <w:spacing w:line="360" w:lineRule="auto"/>
        <w:ind w:left="720"/>
        <w:rPr>
          <w:noProof/>
          <w:lang w:val="vi-VN"/>
        </w:rPr>
      </w:pPr>
      <w:r w:rsidRPr="006A6365">
        <w:rPr>
          <w:noProof/>
          <w:lang w:val="vi-VN"/>
        </w:rPr>
        <w:t>Không có.</w:t>
      </w:r>
    </w:p>
    <w:p w:rsidR="00290975" w:rsidRPr="006A6365" w:rsidRDefault="00001B61" w:rsidP="0027127A">
      <w:pPr>
        <w:pStyle w:val="u2"/>
        <w:rPr>
          <w:noProof/>
          <w:lang w:val="vi-VN"/>
        </w:rPr>
      </w:pPr>
      <w:r>
        <w:rPr>
          <w:noProof/>
          <w:lang w:val="vi-VN"/>
        </w:rPr>
        <w:t>Thông tin khác</w:t>
      </w:r>
    </w:p>
    <w:p w:rsidR="008F44E8" w:rsidRPr="006A6365" w:rsidRDefault="00290975" w:rsidP="006A6365">
      <w:pPr>
        <w:pStyle w:val="InfoBlue"/>
        <w:spacing w:line="360" w:lineRule="auto"/>
        <w:ind w:left="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8F44E8" w:rsidRPr="006A6365" w:rsidRDefault="008F44E8" w:rsidP="00093449">
      <w:pPr>
        <w:pStyle w:val="u1"/>
      </w:pPr>
      <w:r w:rsidRPr="006A6365">
        <w:rPr>
          <w:i/>
        </w:rPr>
        <w:br w:type="column"/>
      </w:r>
      <w:fldSimple w:instr="title  \* Mergeformat ">
        <w:bookmarkStart w:id="31" w:name="_Toc470967515"/>
        <w:r w:rsidR="006A6365">
          <w:t>Đặc tả usecase</w:t>
        </w:r>
        <w:r w:rsidRPr="006A6365">
          <w:t>: Mã bảo vệ</w:t>
        </w:r>
        <w:bookmarkEnd w:id="31"/>
      </w:fldSimple>
    </w:p>
    <w:p w:rsidR="008F44E8" w:rsidRPr="0027127A" w:rsidRDefault="008F44E8" w:rsidP="0027127A">
      <w:pPr>
        <w:pStyle w:val="u2"/>
        <w:numPr>
          <w:ilvl w:val="0"/>
          <w:numId w:val="50"/>
        </w:numPr>
        <w:rPr>
          <w:noProof/>
          <w:lang w:val="vi-VN"/>
        </w:rPr>
      </w:pPr>
      <w:r w:rsidRPr="0027127A">
        <w:rPr>
          <w:noProof/>
          <w:lang w:val="vi-VN"/>
        </w:rPr>
        <w:t xml:space="preserve">  </w:t>
      </w:r>
      <w:r w:rsidR="00001B61" w:rsidRPr="0027127A">
        <w:rPr>
          <w:noProof/>
          <w:lang w:val="vi-VN"/>
        </w:rPr>
        <w:t>Mô tả</w:t>
      </w:r>
    </w:p>
    <w:p w:rsidR="008F44E8" w:rsidRPr="006A6365" w:rsidRDefault="008F44E8"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Usecase mô tả quy trình cài đặt mã bảo vệ cho tài khoản tiền</w:t>
      </w:r>
    </w:p>
    <w:p w:rsidR="008F44E8" w:rsidRPr="006A6365" w:rsidRDefault="008F44E8" w:rsidP="0027127A">
      <w:pPr>
        <w:pStyle w:val="u2"/>
        <w:rPr>
          <w:noProof/>
          <w:lang w:val="vi-VN"/>
        </w:rPr>
      </w:pPr>
      <w:r w:rsidRPr="006A6365">
        <w:rPr>
          <w:noProof/>
          <w:lang w:val="vi-VN"/>
        </w:rPr>
        <w:t xml:space="preserve">  </w:t>
      </w:r>
      <w:r w:rsidR="00001B61">
        <w:rPr>
          <w:noProof/>
          <w:lang w:val="vi-VN"/>
        </w:rPr>
        <w:t>Dòng sự kiện chính</w:t>
      </w:r>
    </w:p>
    <w:p w:rsidR="008F44E8" w:rsidRPr="006A6365" w:rsidRDefault="008F44E8" w:rsidP="00D835E8">
      <w:pPr>
        <w:pStyle w:val="ThnVnban"/>
        <w:numPr>
          <w:ilvl w:val="0"/>
          <w:numId w:val="3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“Mã bảo vệ” từ màn hình “Thiết lập thêm”</w:t>
      </w:r>
    </w:p>
    <w:p w:rsidR="00343612" w:rsidRPr="006A6365" w:rsidRDefault="00343612" w:rsidP="00D835E8">
      <w:pPr>
        <w:pStyle w:val="ThnVnban"/>
        <w:numPr>
          <w:ilvl w:val="0"/>
          <w:numId w:val="3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các tài khoản tiền hiện có của người dùng.</w:t>
      </w:r>
    </w:p>
    <w:p w:rsidR="00343612" w:rsidRPr="006A6365" w:rsidRDefault="00343612" w:rsidP="00D835E8">
      <w:pPr>
        <w:pStyle w:val="ThnVnban"/>
        <w:numPr>
          <w:ilvl w:val="0"/>
          <w:numId w:val="3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tài khoản tiền cần cài đặt mã bảo vệ và nhập mã bảo vệ</w:t>
      </w:r>
    </w:p>
    <w:p w:rsidR="00343612" w:rsidRPr="006A6365" w:rsidRDefault="00343612" w:rsidP="00D835E8">
      <w:pPr>
        <w:pStyle w:val="ThnVnban"/>
        <w:numPr>
          <w:ilvl w:val="0"/>
          <w:numId w:val="31"/>
        </w:numPr>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Hệ thống lưu trữ mã bảo vệ cho tài khoản.</w:t>
      </w:r>
    </w:p>
    <w:p w:rsidR="008F44E8" w:rsidRPr="006A6365" w:rsidRDefault="008F44E8" w:rsidP="0027127A">
      <w:pPr>
        <w:pStyle w:val="u2"/>
        <w:rPr>
          <w:noProof/>
          <w:lang w:val="vi-VN"/>
        </w:rPr>
      </w:pPr>
      <w:r w:rsidRPr="006A6365">
        <w:rPr>
          <w:noProof/>
          <w:lang w:val="vi-VN"/>
        </w:rPr>
        <w:t xml:space="preserve">  </w:t>
      </w:r>
      <w:r w:rsidR="00001B61">
        <w:rPr>
          <w:noProof/>
          <w:lang w:val="vi-VN"/>
        </w:rPr>
        <w:t>Dòng sự kiện phụ</w:t>
      </w:r>
    </w:p>
    <w:p w:rsidR="008F44E8" w:rsidRPr="006A6365" w:rsidRDefault="008F44E8" w:rsidP="00930934">
      <w:pPr>
        <w:spacing w:line="360" w:lineRule="auto"/>
        <w:ind w:firstLine="720"/>
        <w:rPr>
          <w:noProof/>
          <w:lang w:val="vi-VN"/>
        </w:rPr>
      </w:pPr>
      <w:r w:rsidRPr="006A6365">
        <w:rPr>
          <w:noProof/>
          <w:lang w:val="vi-VN"/>
        </w:rPr>
        <w:t>Không có.</w:t>
      </w:r>
    </w:p>
    <w:p w:rsidR="008F44E8" w:rsidRPr="006A6365" w:rsidRDefault="00001B61" w:rsidP="0027127A">
      <w:pPr>
        <w:pStyle w:val="u2"/>
        <w:rPr>
          <w:noProof/>
          <w:lang w:val="vi-VN"/>
        </w:rPr>
      </w:pPr>
      <w:r>
        <w:rPr>
          <w:noProof/>
          <w:lang w:val="vi-VN"/>
        </w:rPr>
        <w:t>Sự kiện con</w:t>
      </w:r>
      <w:r w:rsidR="008F44E8" w:rsidRPr="006A6365">
        <w:rPr>
          <w:noProof/>
          <w:lang w:val="vi-VN"/>
        </w:rPr>
        <w:t>:</w:t>
      </w:r>
    </w:p>
    <w:p w:rsidR="00343612" w:rsidRPr="006A6365" w:rsidRDefault="00343612" w:rsidP="00930934">
      <w:pPr>
        <w:spacing w:line="360" w:lineRule="auto"/>
        <w:ind w:firstLine="720"/>
        <w:rPr>
          <w:noProof/>
          <w:lang w:val="vi-VN"/>
        </w:rPr>
      </w:pPr>
      <w:r w:rsidRPr="006A6365">
        <w:rPr>
          <w:noProof/>
          <w:lang w:val="vi-VN"/>
        </w:rPr>
        <w:t>Không có.</w:t>
      </w:r>
    </w:p>
    <w:p w:rsidR="008F44E8" w:rsidRPr="006A6365" w:rsidRDefault="00001B61" w:rsidP="0027127A">
      <w:pPr>
        <w:pStyle w:val="u2"/>
        <w:rPr>
          <w:noProof/>
          <w:lang w:val="vi-VN"/>
        </w:rPr>
      </w:pPr>
      <w:r>
        <w:rPr>
          <w:noProof/>
          <w:lang w:val="vi-VN"/>
        </w:rPr>
        <w:t>Ngữ cảnh chính</w:t>
      </w:r>
    </w:p>
    <w:p w:rsidR="008F44E8" w:rsidRPr="006A6365" w:rsidRDefault="008F44E8"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343612" w:rsidRPr="006A6365">
        <w:rPr>
          <w:rFonts w:asciiTheme="majorHAnsi" w:hAnsiTheme="majorHAnsi" w:cstheme="majorHAnsi"/>
          <w:i w:val="0"/>
          <w:noProof/>
          <w:color w:val="auto"/>
          <w:szCs w:val="26"/>
          <w:lang w:val="vi-VN"/>
        </w:rPr>
        <w:t>cài đặt mã bảo vệ cho tài khoản tiền của mình, để tránh người ngoài vào xem, chỉnh sửa, xóa thông tin tài khoản.</w:t>
      </w:r>
    </w:p>
    <w:p w:rsidR="008F44E8" w:rsidRPr="006A6365" w:rsidRDefault="00001B61" w:rsidP="0027127A">
      <w:pPr>
        <w:pStyle w:val="u2"/>
        <w:rPr>
          <w:noProof/>
          <w:lang w:val="vi-VN"/>
        </w:rPr>
      </w:pPr>
      <w:r>
        <w:rPr>
          <w:noProof/>
          <w:lang w:val="vi-VN"/>
        </w:rPr>
        <w:t>Tiền điều kiện</w:t>
      </w:r>
    </w:p>
    <w:p w:rsidR="008F44E8" w:rsidRPr="006A6365" w:rsidRDefault="008F44E8"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8F44E8" w:rsidRPr="006A6365" w:rsidRDefault="00001B61" w:rsidP="0027127A">
      <w:pPr>
        <w:pStyle w:val="u2"/>
        <w:rPr>
          <w:noProof/>
          <w:lang w:val="vi-VN"/>
        </w:rPr>
      </w:pPr>
      <w:r>
        <w:rPr>
          <w:noProof/>
          <w:lang w:val="vi-VN"/>
        </w:rPr>
        <w:t>Hậu điều kiện</w:t>
      </w:r>
    </w:p>
    <w:p w:rsidR="008F44E8" w:rsidRPr="006A6365" w:rsidRDefault="008F44E8" w:rsidP="006A6365">
      <w:pPr>
        <w:pStyle w:val="ThnVnban"/>
        <w:spacing w:line="360" w:lineRule="auto"/>
        <w:rPr>
          <w:noProof/>
          <w:lang w:val="vi-VN"/>
        </w:rPr>
      </w:pPr>
      <w:r w:rsidRPr="006A6365">
        <w:rPr>
          <w:noProof/>
          <w:lang w:val="vi-VN"/>
        </w:rPr>
        <w:t>Không có.</w:t>
      </w:r>
    </w:p>
    <w:p w:rsidR="008F44E8" w:rsidRPr="006A6365" w:rsidRDefault="00001B61" w:rsidP="0027127A">
      <w:pPr>
        <w:pStyle w:val="u2"/>
        <w:rPr>
          <w:noProof/>
          <w:lang w:val="vi-VN"/>
        </w:rPr>
      </w:pPr>
      <w:r>
        <w:rPr>
          <w:noProof/>
          <w:lang w:val="vi-VN"/>
        </w:rPr>
        <w:t>Điểm mở rộng</w:t>
      </w:r>
    </w:p>
    <w:p w:rsidR="008F44E8" w:rsidRPr="006A6365" w:rsidRDefault="008F44E8" w:rsidP="006A6365">
      <w:pPr>
        <w:pStyle w:val="ThnVnban"/>
        <w:spacing w:line="360" w:lineRule="auto"/>
        <w:rPr>
          <w:noProof/>
          <w:lang w:val="vi-VN"/>
        </w:rPr>
      </w:pPr>
      <w:r w:rsidRPr="006A6365">
        <w:rPr>
          <w:noProof/>
          <w:lang w:val="vi-VN"/>
        </w:rPr>
        <w:t>Không có.</w:t>
      </w:r>
    </w:p>
    <w:p w:rsidR="008F44E8" w:rsidRPr="006A6365" w:rsidRDefault="00001B61" w:rsidP="0027127A">
      <w:pPr>
        <w:pStyle w:val="u2"/>
        <w:rPr>
          <w:noProof/>
          <w:lang w:val="vi-VN"/>
        </w:rPr>
      </w:pPr>
      <w:r>
        <w:rPr>
          <w:noProof/>
          <w:lang w:val="vi-VN"/>
        </w:rPr>
        <w:t>Yêu cầu phi chức năng</w:t>
      </w:r>
    </w:p>
    <w:p w:rsidR="008F44E8" w:rsidRPr="006A6365" w:rsidRDefault="0034361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8F44E8" w:rsidRPr="006A6365" w:rsidRDefault="00001B61" w:rsidP="0027127A">
      <w:pPr>
        <w:pStyle w:val="u2"/>
        <w:rPr>
          <w:noProof/>
          <w:lang w:val="vi-VN"/>
        </w:rPr>
      </w:pPr>
      <w:r>
        <w:rPr>
          <w:noProof/>
          <w:lang w:val="vi-VN"/>
        </w:rPr>
        <w:t>Thông tin khác</w:t>
      </w:r>
    </w:p>
    <w:p w:rsidR="008F44E8" w:rsidRPr="006A6365" w:rsidRDefault="008F44E8"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1F39D2" w:rsidRPr="006A6365" w:rsidRDefault="001F39D2" w:rsidP="00093449">
      <w:pPr>
        <w:pStyle w:val="u1"/>
      </w:pPr>
      <w:r w:rsidRPr="006A6365">
        <w:br w:type="column"/>
      </w:r>
      <w:fldSimple w:instr="title  \* Mergeformat ">
        <w:bookmarkStart w:id="32" w:name="_Toc470967516"/>
        <w:r w:rsidR="006A6365">
          <w:t>Đặc tả usecase</w:t>
        </w:r>
        <w:r w:rsidRPr="006A6365">
          <w:t>: Xóa dữ liệu</w:t>
        </w:r>
        <w:bookmarkEnd w:id="32"/>
      </w:fldSimple>
    </w:p>
    <w:p w:rsidR="001F39D2" w:rsidRPr="0027127A" w:rsidRDefault="001F39D2" w:rsidP="0027127A">
      <w:pPr>
        <w:pStyle w:val="u2"/>
        <w:numPr>
          <w:ilvl w:val="0"/>
          <w:numId w:val="51"/>
        </w:numPr>
        <w:rPr>
          <w:noProof/>
          <w:lang w:val="vi-VN"/>
        </w:rPr>
      </w:pPr>
      <w:r w:rsidRPr="0027127A">
        <w:rPr>
          <w:noProof/>
          <w:lang w:val="vi-VN"/>
        </w:rPr>
        <w:t xml:space="preserve">  </w:t>
      </w:r>
      <w:r w:rsidR="00001B61" w:rsidRPr="0027127A">
        <w:rPr>
          <w:noProof/>
          <w:lang w:val="vi-VN"/>
        </w:rPr>
        <w:t>Mô tả</w:t>
      </w:r>
    </w:p>
    <w:p w:rsidR="001F39D2" w:rsidRPr="006A6365" w:rsidRDefault="001F39D2"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Usecase mô tả quy trình xóa toàn bộ dữ liệu của tài khoản.</w:t>
      </w:r>
    </w:p>
    <w:p w:rsidR="001F39D2" w:rsidRPr="006A6365" w:rsidRDefault="001F39D2" w:rsidP="0027127A">
      <w:pPr>
        <w:pStyle w:val="u2"/>
        <w:rPr>
          <w:noProof/>
          <w:lang w:val="vi-VN"/>
        </w:rPr>
      </w:pPr>
      <w:r w:rsidRPr="006A6365">
        <w:rPr>
          <w:noProof/>
          <w:lang w:val="vi-VN"/>
        </w:rPr>
        <w:t xml:space="preserve">  </w:t>
      </w:r>
      <w:r w:rsidR="00001B61">
        <w:rPr>
          <w:noProof/>
          <w:lang w:val="vi-VN"/>
        </w:rPr>
        <w:t>Dòng sự kiện chính</w:t>
      </w:r>
    </w:p>
    <w:p w:rsidR="001F39D2" w:rsidRPr="006A6365" w:rsidRDefault="001F39D2" w:rsidP="00D835E8">
      <w:pPr>
        <w:pStyle w:val="ThnVnban"/>
        <w:numPr>
          <w:ilvl w:val="0"/>
          <w:numId w:val="3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“Xóa dữ liệu” từ màn hình “Thiết lập thêm”</w:t>
      </w:r>
    </w:p>
    <w:p w:rsidR="001F39D2" w:rsidRPr="006A6365" w:rsidRDefault="001F39D2" w:rsidP="00D835E8">
      <w:pPr>
        <w:pStyle w:val="ThnVnban"/>
        <w:numPr>
          <w:ilvl w:val="0"/>
          <w:numId w:val="3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hiển thị cảnh báo “Dữ liệu xóa sẽ không thể khôi phục lại được”</w:t>
      </w:r>
    </w:p>
    <w:p w:rsidR="001F39D2" w:rsidRPr="006A6365" w:rsidRDefault="001F39D2" w:rsidP="00D835E8">
      <w:pPr>
        <w:pStyle w:val="ThnVnban"/>
        <w:numPr>
          <w:ilvl w:val="0"/>
          <w:numId w:val="3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 Xóa tài liệu”</w:t>
      </w:r>
    </w:p>
    <w:p w:rsidR="001F39D2" w:rsidRPr="006A6365" w:rsidRDefault="001F39D2" w:rsidP="00D835E8">
      <w:pPr>
        <w:pStyle w:val="ThnVnban"/>
        <w:numPr>
          <w:ilvl w:val="0"/>
          <w:numId w:val="32"/>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Hệ thống thực hiện xóa hết tất cả dữ liệu trong tài khoản</w:t>
      </w:r>
    </w:p>
    <w:p w:rsidR="001F39D2" w:rsidRPr="006A6365" w:rsidRDefault="001F39D2" w:rsidP="0027127A">
      <w:pPr>
        <w:pStyle w:val="u2"/>
        <w:rPr>
          <w:noProof/>
          <w:lang w:val="vi-VN"/>
        </w:rPr>
      </w:pPr>
      <w:r w:rsidRPr="006A6365">
        <w:rPr>
          <w:noProof/>
          <w:lang w:val="vi-VN"/>
        </w:rPr>
        <w:t xml:space="preserve">  </w:t>
      </w:r>
      <w:r w:rsidR="00001B61">
        <w:rPr>
          <w:noProof/>
          <w:lang w:val="vi-VN"/>
        </w:rPr>
        <w:t>Dòng sự kiện phụ</w:t>
      </w:r>
      <w:r w:rsidRPr="006A6365">
        <w:rPr>
          <w:noProof/>
          <w:lang w:val="vi-VN"/>
        </w:rPr>
        <w:t>:</w:t>
      </w:r>
    </w:p>
    <w:p w:rsidR="001F39D2" w:rsidRPr="006A6365" w:rsidRDefault="001F39D2" w:rsidP="00D835E8">
      <w:pPr>
        <w:pStyle w:val="oancuaDanhsach"/>
        <w:numPr>
          <w:ilvl w:val="0"/>
          <w:numId w:val="33"/>
        </w:numPr>
        <w:spacing w:line="360" w:lineRule="auto"/>
        <w:rPr>
          <w:noProof/>
          <w:lang w:val="vi-VN"/>
        </w:rPr>
      </w:pPr>
      <w:r w:rsidRPr="006A6365">
        <w:rPr>
          <w:noProof/>
          <w:lang w:val="vi-VN"/>
        </w:rPr>
        <w:t>Người dùng muốn hủy thao tác dữ liệu thì chọn icon “Back”</w:t>
      </w:r>
    </w:p>
    <w:p w:rsidR="001F39D2" w:rsidRPr="006A6365" w:rsidRDefault="001F39D2" w:rsidP="00D835E8">
      <w:pPr>
        <w:pStyle w:val="oancuaDanhsach"/>
        <w:numPr>
          <w:ilvl w:val="0"/>
          <w:numId w:val="33"/>
        </w:numPr>
        <w:spacing w:line="360" w:lineRule="auto"/>
        <w:rPr>
          <w:noProof/>
          <w:lang w:val="vi-VN"/>
        </w:rPr>
      </w:pPr>
      <w:r w:rsidRPr="006A6365">
        <w:rPr>
          <w:noProof/>
          <w:lang w:val="vi-VN"/>
        </w:rPr>
        <w:t>Hệ thống quay lại màn hình “Thiết lập thêm”</w:t>
      </w:r>
    </w:p>
    <w:p w:rsidR="001F39D2" w:rsidRPr="006A6365" w:rsidRDefault="00001B61" w:rsidP="0027127A">
      <w:pPr>
        <w:pStyle w:val="u2"/>
        <w:rPr>
          <w:noProof/>
          <w:lang w:val="vi-VN"/>
        </w:rPr>
      </w:pPr>
      <w:r>
        <w:rPr>
          <w:noProof/>
          <w:lang w:val="vi-VN"/>
        </w:rPr>
        <w:t>Sự kiện con</w:t>
      </w:r>
      <w:r w:rsidR="001F39D2" w:rsidRPr="006A6365">
        <w:rPr>
          <w:noProof/>
          <w:lang w:val="vi-VN"/>
        </w:rPr>
        <w:t>:</w:t>
      </w:r>
    </w:p>
    <w:p w:rsidR="001F39D2" w:rsidRPr="006A6365" w:rsidRDefault="001F39D2" w:rsidP="006A6365">
      <w:pPr>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Ngữ cảnh chính</w:t>
      </w:r>
    </w:p>
    <w:p w:rsidR="001F39D2" w:rsidRPr="006A6365" w:rsidRDefault="001F39D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muốn xóa tất cả thông tin thu chi của tài khoản.</w:t>
      </w:r>
    </w:p>
    <w:p w:rsidR="001F39D2" w:rsidRPr="006A6365" w:rsidRDefault="00001B61" w:rsidP="0027127A">
      <w:pPr>
        <w:pStyle w:val="u2"/>
        <w:rPr>
          <w:noProof/>
          <w:lang w:val="vi-VN"/>
        </w:rPr>
      </w:pPr>
      <w:r>
        <w:rPr>
          <w:noProof/>
          <w:lang w:val="vi-VN"/>
        </w:rPr>
        <w:t>Tiền điều kiện</w:t>
      </w:r>
    </w:p>
    <w:p w:rsidR="001F39D2" w:rsidRPr="006A6365" w:rsidRDefault="001F39D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1F39D2" w:rsidRPr="006A6365" w:rsidRDefault="00001B61" w:rsidP="0027127A">
      <w:pPr>
        <w:pStyle w:val="u2"/>
        <w:rPr>
          <w:noProof/>
          <w:lang w:val="vi-VN"/>
        </w:rPr>
      </w:pPr>
      <w:r>
        <w:rPr>
          <w:noProof/>
          <w:lang w:val="vi-VN"/>
        </w:rPr>
        <w:t>Hậu điều kiện</w:t>
      </w:r>
    </w:p>
    <w:p w:rsidR="001F39D2" w:rsidRPr="006A6365" w:rsidRDefault="001F39D2" w:rsidP="006A6365">
      <w:pPr>
        <w:pStyle w:val="ThnVnban"/>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Điểm mở rộng</w:t>
      </w:r>
    </w:p>
    <w:p w:rsidR="001F39D2" w:rsidRPr="006A6365" w:rsidRDefault="001F39D2" w:rsidP="006A6365">
      <w:pPr>
        <w:pStyle w:val="ThnVnban"/>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Yêu cầu phi chức năng</w:t>
      </w:r>
    </w:p>
    <w:p w:rsidR="001F39D2" w:rsidRPr="006A6365" w:rsidRDefault="001F39D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1F39D2" w:rsidRPr="006A6365" w:rsidRDefault="00001B61" w:rsidP="0027127A">
      <w:pPr>
        <w:pStyle w:val="u2"/>
        <w:rPr>
          <w:noProof/>
          <w:lang w:val="vi-VN"/>
        </w:rPr>
      </w:pPr>
      <w:r>
        <w:rPr>
          <w:noProof/>
          <w:lang w:val="vi-VN"/>
        </w:rPr>
        <w:t>Thông tin khác</w:t>
      </w:r>
    </w:p>
    <w:p w:rsidR="001F39D2" w:rsidRPr="006A6365" w:rsidRDefault="001F39D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1F39D2" w:rsidRPr="006A6365" w:rsidRDefault="001F39D2" w:rsidP="00093449">
      <w:pPr>
        <w:pStyle w:val="u1"/>
      </w:pPr>
      <w:r w:rsidRPr="006A6365">
        <w:rPr>
          <w:i/>
        </w:rPr>
        <w:br w:type="column"/>
      </w:r>
      <w:fldSimple w:instr="title  \* Mergeformat ">
        <w:bookmarkStart w:id="33" w:name="_Toc470967517"/>
        <w:r w:rsidR="006A6365">
          <w:t>Đặc tả usecase</w:t>
        </w:r>
        <w:r w:rsidRPr="006A6365">
          <w:t>: Đánh giá ứng dụng</w:t>
        </w:r>
        <w:bookmarkEnd w:id="33"/>
        <w:r w:rsidRPr="006A6365">
          <w:t xml:space="preserve"> </w:t>
        </w:r>
      </w:fldSimple>
    </w:p>
    <w:p w:rsidR="001F39D2" w:rsidRPr="0027127A" w:rsidRDefault="001F39D2" w:rsidP="0027127A">
      <w:pPr>
        <w:pStyle w:val="u2"/>
        <w:numPr>
          <w:ilvl w:val="0"/>
          <w:numId w:val="52"/>
        </w:numPr>
        <w:rPr>
          <w:noProof/>
          <w:lang w:val="vi-VN"/>
        </w:rPr>
      </w:pPr>
      <w:r w:rsidRPr="0027127A">
        <w:rPr>
          <w:noProof/>
          <w:lang w:val="vi-VN"/>
        </w:rPr>
        <w:t xml:space="preserve">  </w:t>
      </w:r>
      <w:r w:rsidR="00001B61" w:rsidRPr="0027127A">
        <w:rPr>
          <w:noProof/>
          <w:lang w:val="vi-VN"/>
        </w:rPr>
        <w:t>Mô tả</w:t>
      </w:r>
    </w:p>
    <w:p w:rsidR="001F39D2" w:rsidRPr="006A6365" w:rsidRDefault="001F39D2"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00FA1AFC" w:rsidRPr="006A6365">
        <w:rPr>
          <w:rFonts w:asciiTheme="majorHAnsi" w:hAnsiTheme="majorHAnsi" w:cstheme="majorHAnsi"/>
          <w:noProof/>
          <w:szCs w:val="26"/>
          <w:lang w:val="vi-VN"/>
        </w:rPr>
        <w:t>đánh giá ứng dụng</w:t>
      </w:r>
    </w:p>
    <w:p w:rsidR="001F39D2" w:rsidRPr="006A6365" w:rsidRDefault="001F39D2" w:rsidP="0027127A">
      <w:pPr>
        <w:pStyle w:val="u2"/>
        <w:rPr>
          <w:noProof/>
          <w:lang w:val="vi-VN"/>
        </w:rPr>
      </w:pPr>
      <w:r w:rsidRPr="006A6365">
        <w:rPr>
          <w:noProof/>
          <w:lang w:val="vi-VN"/>
        </w:rPr>
        <w:t xml:space="preserve">  </w:t>
      </w:r>
      <w:r w:rsidR="00001B61">
        <w:rPr>
          <w:noProof/>
          <w:lang w:val="vi-VN"/>
        </w:rPr>
        <w:t>Dòng sự kiện chính</w:t>
      </w:r>
    </w:p>
    <w:p w:rsidR="001F39D2" w:rsidRPr="006A6365" w:rsidRDefault="001F39D2" w:rsidP="00D835E8">
      <w:pPr>
        <w:pStyle w:val="ThnVnban"/>
        <w:numPr>
          <w:ilvl w:val="0"/>
          <w:numId w:val="34"/>
        </w:numPr>
        <w:spacing w:line="360" w:lineRule="auto"/>
        <w:ind w:left="567"/>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w:t>
      </w:r>
      <w:r w:rsidR="00FA1AFC" w:rsidRPr="006A6365">
        <w:rPr>
          <w:rFonts w:asciiTheme="majorHAnsi" w:hAnsiTheme="majorHAnsi" w:cstheme="majorHAnsi"/>
          <w:noProof/>
          <w:szCs w:val="26"/>
          <w:lang w:val="vi-VN"/>
        </w:rPr>
        <w:t>Đánh giá ứng dụng</w:t>
      </w:r>
      <w:r w:rsidRPr="006A6365">
        <w:rPr>
          <w:rFonts w:asciiTheme="majorHAnsi" w:hAnsiTheme="majorHAnsi" w:cstheme="majorHAnsi"/>
          <w:noProof/>
          <w:szCs w:val="26"/>
          <w:lang w:val="vi-VN"/>
        </w:rPr>
        <w:t>” từ màn hình “Thiết lập thêm”</w:t>
      </w:r>
    </w:p>
    <w:p w:rsidR="001F39D2" w:rsidRPr="006A6365" w:rsidRDefault="001F39D2" w:rsidP="00D835E8">
      <w:pPr>
        <w:pStyle w:val="ThnVnban"/>
        <w:numPr>
          <w:ilvl w:val="0"/>
          <w:numId w:val="34"/>
        </w:numPr>
        <w:spacing w:line="360" w:lineRule="auto"/>
        <w:ind w:left="567"/>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hiển thị các </w:t>
      </w:r>
      <w:r w:rsidR="00FA1AFC" w:rsidRPr="006A6365">
        <w:rPr>
          <w:rFonts w:asciiTheme="majorHAnsi" w:hAnsiTheme="majorHAnsi" w:cstheme="majorHAnsi"/>
          <w:noProof/>
          <w:szCs w:val="26"/>
          <w:lang w:val="vi-VN"/>
        </w:rPr>
        <w:t>mức đánh giá: “Rất tốt”, “Tốt”, “Bình thường”, “Không thích lắm”, “Không thích”</w:t>
      </w:r>
    </w:p>
    <w:p w:rsidR="001F39D2" w:rsidRPr="006A6365" w:rsidRDefault="001F39D2" w:rsidP="00D835E8">
      <w:pPr>
        <w:pStyle w:val="ThnVnban"/>
        <w:numPr>
          <w:ilvl w:val="0"/>
          <w:numId w:val="34"/>
        </w:numPr>
        <w:spacing w:line="360" w:lineRule="auto"/>
        <w:ind w:left="567"/>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Người dùng chọn </w:t>
      </w:r>
      <w:r w:rsidR="00FA1AFC" w:rsidRPr="006A6365">
        <w:rPr>
          <w:rFonts w:asciiTheme="majorHAnsi" w:hAnsiTheme="majorHAnsi" w:cstheme="majorHAnsi"/>
          <w:noProof/>
          <w:szCs w:val="26"/>
          <w:lang w:val="vi-VN"/>
        </w:rPr>
        <w:t>mức đánh giá</w:t>
      </w:r>
    </w:p>
    <w:p w:rsidR="001F39D2" w:rsidRPr="006A6365" w:rsidRDefault="001F39D2" w:rsidP="00D835E8">
      <w:pPr>
        <w:pStyle w:val="ThnVnban"/>
        <w:numPr>
          <w:ilvl w:val="0"/>
          <w:numId w:val="34"/>
        </w:numPr>
        <w:spacing w:line="360" w:lineRule="auto"/>
        <w:ind w:left="567"/>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w:t>
      </w:r>
      <w:r w:rsidR="00FA1AFC" w:rsidRPr="006A6365">
        <w:rPr>
          <w:rFonts w:asciiTheme="majorHAnsi" w:hAnsiTheme="majorHAnsi" w:cstheme="majorHAnsi"/>
          <w:noProof/>
          <w:szCs w:val="26"/>
          <w:lang w:val="vi-VN"/>
        </w:rPr>
        <w:t>gửi thông tin về máy chủ.</w:t>
      </w:r>
    </w:p>
    <w:p w:rsidR="001F39D2" w:rsidRPr="006A6365" w:rsidRDefault="001F39D2" w:rsidP="0027127A">
      <w:pPr>
        <w:pStyle w:val="u2"/>
        <w:rPr>
          <w:noProof/>
          <w:lang w:val="vi-VN"/>
        </w:rPr>
      </w:pPr>
      <w:r w:rsidRPr="006A6365">
        <w:rPr>
          <w:noProof/>
          <w:lang w:val="vi-VN"/>
        </w:rPr>
        <w:t xml:space="preserve">  </w:t>
      </w:r>
      <w:r w:rsidR="00001B61">
        <w:rPr>
          <w:noProof/>
          <w:lang w:val="vi-VN"/>
        </w:rPr>
        <w:t>Dòng sự kiện phụ</w:t>
      </w:r>
    </w:p>
    <w:p w:rsidR="001F39D2" w:rsidRPr="006A6365" w:rsidRDefault="001F39D2" w:rsidP="006A6365">
      <w:pPr>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Sự kiện con</w:t>
      </w:r>
      <w:r w:rsidR="001F39D2" w:rsidRPr="006A6365">
        <w:rPr>
          <w:noProof/>
          <w:lang w:val="vi-VN"/>
        </w:rPr>
        <w:t>:</w:t>
      </w:r>
    </w:p>
    <w:p w:rsidR="001F39D2" w:rsidRPr="006A6365" w:rsidRDefault="001F39D2" w:rsidP="006A6365">
      <w:pPr>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Ngữ cảnh chính</w:t>
      </w:r>
    </w:p>
    <w:p w:rsidR="001F39D2" w:rsidRPr="006A6365" w:rsidRDefault="001F39D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FA1AFC" w:rsidRPr="006A6365">
        <w:rPr>
          <w:rFonts w:asciiTheme="majorHAnsi" w:hAnsiTheme="majorHAnsi" w:cstheme="majorHAnsi"/>
          <w:i w:val="0"/>
          <w:noProof/>
          <w:color w:val="auto"/>
          <w:szCs w:val="26"/>
          <w:lang w:val="vi-VN"/>
        </w:rPr>
        <w:t>đánh giá sự hài lòng đối với ứng dụng</w:t>
      </w:r>
    </w:p>
    <w:p w:rsidR="001F39D2" w:rsidRPr="006A6365" w:rsidRDefault="00001B61" w:rsidP="0027127A">
      <w:pPr>
        <w:pStyle w:val="u2"/>
        <w:rPr>
          <w:noProof/>
          <w:lang w:val="vi-VN"/>
        </w:rPr>
      </w:pPr>
      <w:r>
        <w:rPr>
          <w:noProof/>
          <w:lang w:val="vi-VN"/>
        </w:rPr>
        <w:t>Tiền điều kiện</w:t>
      </w:r>
    </w:p>
    <w:p w:rsidR="001F39D2" w:rsidRPr="006A6365" w:rsidRDefault="001F39D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1F39D2" w:rsidRPr="006A6365" w:rsidRDefault="00001B61" w:rsidP="0027127A">
      <w:pPr>
        <w:pStyle w:val="u2"/>
        <w:rPr>
          <w:noProof/>
          <w:lang w:val="vi-VN"/>
        </w:rPr>
      </w:pPr>
      <w:r>
        <w:rPr>
          <w:noProof/>
          <w:lang w:val="vi-VN"/>
        </w:rPr>
        <w:t>Hậu điều kiện</w:t>
      </w:r>
    </w:p>
    <w:p w:rsidR="001F39D2" w:rsidRPr="006A6365" w:rsidRDefault="001F39D2" w:rsidP="006A6365">
      <w:pPr>
        <w:pStyle w:val="ThnVnban"/>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Điểm mở rộng</w:t>
      </w:r>
    </w:p>
    <w:p w:rsidR="001F39D2" w:rsidRPr="006A6365" w:rsidRDefault="001F39D2" w:rsidP="006A6365">
      <w:pPr>
        <w:pStyle w:val="ThnVnban"/>
        <w:spacing w:line="360" w:lineRule="auto"/>
        <w:rPr>
          <w:noProof/>
          <w:lang w:val="vi-VN"/>
        </w:rPr>
      </w:pPr>
      <w:r w:rsidRPr="006A6365">
        <w:rPr>
          <w:noProof/>
          <w:lang w:val="vi-VN"/>
        </w:rPr>
        <w:t>Không có.</w:t>
      </w:r>
    </w:p>
    <w:p w:rsidR="001F39D2" w:rsidRPr="006A6365" w:rsidRDefault="00001B61" w:rsidP="0027127A">
      <w:pPr>
        <w:pStyle w:val="u2"/>
        <w:rPr>
          <w:noProof/>
          <w:lang w:val="vi-VN"/>
        </w:rPr>
      </w:pPr>
      <w:r>
        <w:rPr>
          <w:noProof/>
          <w:lang w:val="vi-VN"/>
        </w:rPr>
        <w:t>Yêu cầu phi chức năng</w:t>
      </w:r>
    </w:p>
    <w:p w:rsidR="001F39D2" w:rsidRPr="006A6365" w:rsidRDefault="001F39D2"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1F39D2" w:rsidRPr="006A6365" w:rsidRDefault="00001B61" w:rsidP="0027127A">
      <w:pPr>
        <w:pStyle w:val="u2"/>
        <w:rPr>
          <w:noProof/>
          <w:lang w:val="vi-VN"/>
        </w:rPr>
      </w:pPr>
      <w:r>
        <w:rPr>
          <w:noProof/>
          <w:lang w:val="vi-VN"/>
        </w:rPr>
        <w:t>Thông tin khác</w:t>
      </w:r>
    </w:p>
    <w:p w:rsidR="00FA1AFC" w:rsidRPr="006A6365" w:rsidRDefault="001F39D2"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FA1AFC" w:rsidRPr="006A6365" w:rsidRDefault="00FA1AFC" w:rsidP="00093449">
      <w:pPr>
        <w:pStyle w:val="u1"/>
        <w:rPr>
          <w:color w:val="FF0000"/>
        </w:rPr>
      </w:pPr>
      <w:r w:rsidRPr="006A6365">
        <w:rPr>
          <w:i/>
        </w:rPr>
        <w:br w:type="column"/>
      </w:r>
      <w:fldSimple w:instr="title  \* Mergeformat ">
        <w:bookmarkStart w:id="34" w:name="_Toc470967518"/>
        <w:r w:rsidR="006A6365">
          <w:t>Đặc tả usecase</w:t>
        </w:r>
        <w:r w:rsidRPr="006A6365">
          <w:t>: Đóng góp về ứng dụng</w:t>
        </w:r>
        <w:bookmarkEnd w:id="34"/>
      </w:fldSimple>
      <w:r w:rsidRPr="006A6365">
        <w:rPr>
          <w:color w:val="FF0000"/>
        </w:rPr>
        <w:t xml:space="preserve"> </w:t>
      </w:r>
    </w:p>
    <w:p w:rsidR="00FA1AFC" w:rsidRPr="0027127A" w:rsidRDefault="00FA1AFC" w:rsidP="0027127A">
      <w:pPr>
        <w:pStyle w:val="u2"/>
        <w:numPr>
          <w:ilvl w:val="0"/>
          <w:numId w:val="53"/>
        </w:numPr>
        <w:rPr>
          <w:noProof/>
          <w:lang w:val="vi-VN"/>
        </w:rPr>
      </w:pPr>
      <w:r w:rsidRPr="0027127A">
        <w:rPr>
          <w:noProof/>
          <w:lang w:val="vi-VN"/>
        </w:rPr>
        <w:t xml:space="preserve">  </w:t>
      </w:r>
      <w:r w:rsidR="00001B61" w:rsidRPr="0027127A">
        <w:rPr>
          <w:noProof/>
          <w:lang w:val="vi-VN"/>
        </w:rPr>
        <w:t>Mô tả</w:t>
      </w:r>
    </w:p>
    <w:p w:rsidR="00FA1AFC" w:rsidRPr="006A6365" w:rsidRDefault="00FA1AFC"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Usecase mô tả quy trình đóng góp ý kiến cho ứng dụng</w:t>
      </w:r>
    </w:p>
    <w:p w:rsidR="00FA1AFC" w:rsidRPr="006A6365" w:rsidRDefault="00FA1AFC" w:rsidP="0027127A">
      <w:pPr>
        <w:pStyle w:val="u2"/>
        <w:rPr>
          <w:noProof/>
          <w:lang w:val="vi-VN"/>
        </w:rPr>
      </w:pPr>
      <w:r w:rsidRPr="006A6365">
        <w:rPr>
          <w:noProof/>
          <w:lang w:val="vi-VN"/>
        </w:rPr>
        <w:t xml:space="preserve">  </w:t>
      </w:r>
      <w:r w:rsidR="00001B61">
        <w:rPr>
          <w:noProof/>
          <w:lang w:val="vi-VN"/>
        </w:rPr>
        <w:t>Dòng sự kiện chính</w:t>
      </w:r>
    </w:p>
    <w:p w:rsidR="00FA1AFC" w:rsidRDefault="00FA1AFC" w:rsidP="00D835E8">
      <w:pPr>
        <w:pStyle w:val="ThnVnban"/>
        <w:numPr>
          <w:ilvl w:val="0"/>
          <w:numId w:val="35"/>
        </w:numPr>
        <w:spacing w:line="360" w:lineRule="auto"/>
        <w:ind w:left="851"/>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 Đóng góp về ứng dụng” từ màn hình “Thiết lập thêm”</w:t>
      </w:r>
    </w:p>
    <w:p w:rsidR="00FA0612" w:rsidRPr="00FA0612" w:rsidRDefault="00FA0612" w:rsidP="00D835E8">
      <w:pPr>
        <w:pStyle w:val="ThnVnban"/>
        <w:numPr>
          <w:ilvl w:val="0"/>
          <w:numId w:val="35"/>
        </w:numPr>
        <w:spacing w:line="360" w:lineRule="auto"/>
        <w:ind w:left="851"/>
        <w:rPr>
          <w:rFonts w:asciiTheme="majorHAnsi" w:hAnsiTheme="majorHAnsi" w:cstheme="majorHAnsi"/>
          <w:noProof/>
          <w:szCs w:val="26"/>
          <w:lang w:val="vi-VN"/>
        </w:rPr>
      </w:pPr>
      <w:r w:rsidRPr="00FA0612">
        <w:rPr>
          <w:rFonts w:asciiTheme="majorHAnsi" w:hAnsiTheme="majorHAnsi" w:cstheme="majorHAnsi"/>
          <w:noProof/>
          <w:szCs w:val="26"/>
          <w:lang w:val="vi-VN"/>
        </w:rPr>
        <w:t>Hệ thống chuyển sang trang “Đóng góp”</w:t>
      </w:r>
    </w:p>
    <w:p w:rsidR="00FA0612" w:rsidRPr="00FA0612" w:rsidRDefault="00FA0612" w:rsidP="00D835E8">
      <w:pPr>
        <w:pStyle w:val="ThnVnban"/>
        <w:numPr>
          <w:ilvl w:val="0"/>
          <w:numId w:val="35"/>
        </w:numPr>
        <w:spacing w:line="360" w:lineRule="auto"/>
        <w:ind w:left="851"/>
        <w:rPr>
          <w:rFonts w:asciiTheme="majorHAnsi" w:hAnsiTheme="majorHAnsi" w:cstheme="majorHAnsi"/>
          <w:noProof/>
          <w:szCs w:val="26"/>
          <w:lang w:val="vi-VN"/>
        </w:rPr>
      </w:pPr>
      <w:r w:rsidRPr="00FA0612">
        <w:rPr>
          <w:rFonts w:asciiTheme="majorHAnsi" w:hAnsiTheme="majorHAnsi" w:cstheme="majorHAnsi"/>
          <w:noProof/>
          <w:szCs w:val="26"/>
          <w:lang w:val="vi-VN"/>
        </w:rPr>
        <w:t>Người dùng nhập những đóng góp và nhấn chọn Đóng góp.</w:t>
      </w:r>
    </w:p>
    <w:p w:rsidR="00FA0612" w:rsidRPr="006A6365" w:rsidRDefault="00FA0612" w:rsidP="00D835E8">
      <w:pPr>
        <w:pStyle w:val="ThnVnban"/>
        <w:numPr>
          <w:ilvl w:val="0"/>
          <w:numId w:val="35"/>
        </w:numPr>
        <w:spacing w:line="360" w:lineRule="auto"/>
        <w:ind w:left="851"/>
        <w:rPr>
          <w:rFonts w:asciiTheme="majorHAnsi" w:hAnsiTheme="majorHAnsi" w:cstheme="majorHAnsi"/>
          <w:noProof/>
          <w:szCs w:val="26"/>
          <w:lang w:val="vi-VN"/>
        </w:rPr>
      </w:pPr>
      <w:r w:rsidRPr="00FA0612">
        <w:rPr>
          <w:rFonts w:asciiTheme="majorHAnsi" w:hAnsiTheme="majorHAnsi" w:cstheme="majorHAnsi"/>
          <w:noProof/>
          <w:szCs w:val="26"/>
          <w:lang w:val="vi-VN"/>
        </w:rPr>
        <w:t>Hệ thống ghi nhận đóng góp và gửi về máy chỉ. H</w:t>
      </w:r>
      <w:r w:rsidR="001234FE" w:rsidRPr="001234FE">
        <w:rPr>
          <w:rFonts w:asciiTheme="majorHAnsi" w:hAnsiTheme="majorHAnsi" w:cstheme="majorHAnsi"/>
          <w:noProof/>
          <w:szCs w:val="26"/>
          <w:lang w:val="vi-VN"/>
        </w:rPr>
        <w:t xml:space="preserve">ệ thống hiển thị thông báo “Đóng góp thành công. </w:t>
      </w:r>
      <w:r w:rsidR="001234FE">
        <w:rPr>
          <w:rFonts w:asciiTheme="majorHAnsi" w:hAnsiTheme="majorHAnsi" w:cstheme="majorHAnsi"/>
          <w:noProof/>
          <w:szCs w:val="26"/>
        </w:rPr>
        <w:t>“Cám ơn”</w:t>
      </w:r>
    </w:p>
    <w:p w:rsidR="00FA1AFC" w:rsidRPr="006A6365" w:rsidRDefault="00FA1AFC" w:rsidP="0027127A">
      <w:pPr>
        <w:pStyle w:val="u2"/>
        <w:rPr>
          <w:noProof/>
          <w:lang w:val="vi-VN"/>
        </w:rPr>
      </w:pPr>
      <w:r w:rsidRPr="006A6365">
        <w:rPr>
          <w:noProof/>
          <w:lang w:val="vi-VN"/>
        </w:rPr>
        <w:t xml:space="preserve">  </w:t>
      </w:r>
      <w:r w:rsidR="00001B61">
        <w:rPr>
          <w:noProof/>
          <w:lang w:val="vi-VN"/>
        </w:rPr>
        <w:t>Dòng sự kiện phụ</w:t>
      </w:r>
    </w:p>
    <w:p w:rsidR="00FA1AFC" w:rsidRPr="006A6365" w:rsidRDefault="00FA1AFC" w:rsidP="006A6365">
      <w:pPr>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Sự kiện con</w:t>
      </w:r>
      <w:r w:rsidR="00FA1AFC" w:rsidRPr="006A6365">
        <w:rPr>
          <w:noProof/>
          <w:lang w:val="vi-VN"/>
        </w:rPr>
        <w:t>:</w:t>
      </w:r>
    </w:p>
    <w:p w:rsidR="00FA1AFC" w:rsidRPr="006A6365" w:rsidRDefault="00FA1AFC" w:rsidP="006A6365">
      <w:pPr>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Ngữ cảnh chính</w:t>
      </w:r>
    </w:p>
    <w:p w:rsidR="00FA1AFC" w:rsidRPr="00E62C40" w:rsidRDefault="00FA1AFC"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E62C40" w:rsidRPr="00E62C40">
        <w:rPr>
          <w:rFonts w:asciiTheme="majorHAnsi" w:hAnsiTheme="majorHAnsi" w:cstheme="majorHAnsi"/>
          <w:i w:val="0"/>
          <w:noProof/>
          <w:color w:val="auto"/>
          <w:szCs w:val="26"/>
          <w:lang w:val="vi-VN"/>
        </w:rPr>
        <w:t>đóng góp ý kiến cho ứng dụng</w:t>
      </w:r>
    </w:p>
    <w:p w:rsidR="00FA1AFC" w:rsidRPr="006A6365" w:rsidRDefault="00001B61" w:rsidP="0027127A">
      <w:pPr>
        <w:pStyle w:val="u2"/>
        <w:rPr>
          <w:noProof/>
          <w:lang w:val="vi-VN"/>
        </w:rPr>
      </w:pPr>
      <w:r>
        <w:rPr>
          <w:noProof/>
          <w:lang w:val="vi-VN"/>
        </w:rPr>
        <w:t>Tiền điều kiện</w:t>
      </w:r>
    </w:p>
    <w:p w:rsidR="00FA1AFC" w:rsidRPr="006A6365" w:rsidRDefault="00FA1AFC"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FA1AFC" w:rsidRPr="006A6365" w:rsidRDefault="00001B61" w:rsidP="0027127A">
      <w:pPr>
        <w:pStyle w:val="u2"/>
        <w:rPr>
          <w:noProof/>
          <w:lang w:val="vi-VN"/>
        </w:rPr>
      </w:pPr>
      <w:r>
        <w:rPr>
          <w:noProof/>
          <w:lang w:val="vi-VN"/>
        </w:rPr>
        <w:t>Hậu điều kiện</w:t>
      </w:r>
    </w:p>
    <w:p w:rsidR="00FA1AFC" w:rsidRPr="006A6365" w:rsidRDefault="00FA1AFC" w:rsidP="006A6365">
      <w:pPr>
        <w:pStyle w:val="ThnVnban"/>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Điểm mở rộng</w:t>
      </w:r>
    </w:p>
    <w:p w:rsidR="00FA1AFC" w:rsidRPr="006A6365" w:rsidRDefault="00FA1AFC" w:rsidP="006A6365">
      <w:pPr>
        <w:pStyle w:val="ThnVnban"/>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Yêu cầu phi chức năng</w:t>
      </w:r>
    </w:p>
    <w:p w:rsidR="00FA1AFC" w:rsidRPr="006A6365" w:rsidRDefault="00FA1AFC"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FA1AFC" w:rsidRPr="006A6365" w:rsidRDefault="00001B61" w:rsidP="0027127A">
      <w:pPr>
        <w:pStyle w:val="u2"/>
        <w:rPr>
          <w:noProof/>
          <w:lang w:val="vi-VN"/>
        </w:rPr>
      </w:pPr>
      <w:r>
        <w:rPr>
          <w:noProof/>
          <w:lang w:val="vi-VN"/>
        </w:rPr>
        <w:t>Thông tin khác</w:t>
      </w:r>
    </w:p>
    <w:p w:rsidR="00FA1AFC" w:rsidRPr="006A6365" w:rsidRDefault="00FA1AFC"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443967" w:rsidRPr="006A6365" w:rsidRDefault="00FA1AFC" w:rsidP="00093449">
      <w:pPr>
        <w:pStyle w:val="u1"/>
      </w:pPr>
      <w:r w:rsidRPr="006A6365">
        <w:rPr>
          <w:i/>
        </w:rPr>
        <w:br w:type="column"/>
      </w:r>
      <w:bookmarkStart w:id="35" w:name="_Toc470967519"/>
      <w:r w:rsidR="00443967" w:rsidRPr="006A6365">
        <w:lastRenderedPageBreak/>
        <w:t>Đặc tả usecase: Thông tin ứng dụng</w:t>
      </w:r>
      <w:bookmarkEnd w:id="35"/>
    </w:p>
    <w:p w:rsidR="00FA1AFC" w:rsidRPr="0027127A" w:rsidRDefault="00FA1AFC" w:rsidP="0027127A">
      <w:pPr>
        <w:pStyle w:val="u2"/>
        <w:numPr>
          <w:ilvl w:val="0"/>
          <w:numId w:val="54"/>
        </w:numPr>
        <w:rPr>
          <w:noProof/>
          <w:lang w:val="vi-VN"/>
        </w:rPr>
      </w:pPr>
      <w:r w:rsidRPr="0027127A">
        <w:rPr>
          <w:noProof/>
          <w:lang w:val="vi-VN"/>
        </w:rPr>
        <w:t xml:space="preserve">  </w:t>
      </w:r>
      <w:r w:rsidR="00001B61" w:rsidRPr="0027127A">
        <w:rPr>
          <w:noProof/>
          <w:lang w:val="vi-VN"/>
        </w:rPr>
        <w:t>Mô tả</w:t>
      </w:r>
    </w:p>
    <w:p w:rsidR="00FA1AFC" w:rsidRPr="006A6365" w:rsidRDefault="00FA1AFC" w:rsidP="006A6365">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Usecase mô tả quy trình xem thông tin về ứng dụng</w:t>
      </w:r>
    </w:p>
    <w:p w:rsidR="00FA1AFC" w:rsidRPr="006A6365" w:rsidRDefault="00FA1AFC" w:rsidP="0027127A">
      <w:pPr>
        <w:pStyle w:val="u2"/>
        <w:rPr>
          <w:noProof/>
          <w:lang w:val="vi-VN"/>
        </w:rPr>
      </w:pPr>
      <w:r w:rsidRPr="006A6365">
        <w:rPr>
          <w:noProof/>
          <w:lang w:val="vi-VN"/>
        </w:rPr>
        <w:t xml:space="preserve">  </w:t>
      </w:r>
      <w:r w:rsidR="00001B61">
        <w:rPr>
          <w:noProof/>
          <w:lang w:val="vi-VN"/>
        </w:rPr>
        <w:t>Dòng sự kiện chính</w:t>
      </w:r>
    </w:p>
    <w:p w:rsidR="00FA1AFC" w:rsidRPr="006A6365" w:rsidRDefault="00FA1AFC" w:rsidP="00D835E8">
      <w:pPr>
        <w:pStyle w:val="ThnVnban"/>
        <w:numPr>
          <w:ilvl w:val="0"/>
          <w:numId w:val="36"/>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Người dùng chọn chức năng “Thông tin sản phẩm” từ màn hình “Thiết lập thêm”</w:t>
      </w:r>
    </w:p>
    <w:p w:rsidR="00FA1AFC" w:rsidRPr="006A6365" w:rsidRDefault="00FA1AFC" w:rsidP="00D835E8">
      <w:pPr>
        <w:pStyle w:val="ThnVnban"/>
        <w:numPr>
          <w:ilvl w:val="0"/>
          <w:numId w:val="36"/>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hiển thị các thông tin về sản phẩm: Tên, phiên bản, công ty sản xuất… </w:t>
      </w:r>
    </w:p>
    <w:p w:rsidR="00FA1AFC" w:rsidRPr="006A6365" w:rsidRDefault="00FA1AFC" w:rsidP="0027127A">
      <w:pPr>
        <w:pStyle w:val="u2"/>
        <w:rPr>
          <w:noProof/>
          <w:lang w:val="vi-VN"/>
        </w:rPr>
      </w:pPr>
      <w:r w:rsidRPr="006A6365">
        <w:rPr>
          <w:noProof/>
          <w:lang w:val="vi-VN"/>
        </w:rPr>
        <w:t xml:space="preserve">  </w:t>
      </w:r>
      <w:r w:rsidR="00001B61">
        <w:rPr>
          <w:noProof/>
          <w:lang w:val="vi-VN"/>
        </w:rPr>
        <w:t>Dòng sự kiện phụ</w:t>
      </w:r>
    </w:p>
    <w:p w:rsidR="00FA1AFC" w:rsidRPr="006A6365" w:rsidRDefault="00FA1AFC" w:rsidP="006A6365">
      <w:pPr>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Sự kiện con</w:t>
      </w:r>
      <w:r w:rsidR="00FA1AFC" w:rsidRPr="006A6365">
        <w:rPr>
          <w:noProof/>
          <w:lang w:val="vi-VN"/>
        </w:rPr>
        <w:t>:</w:t>
      </w:r>
    </w:p>
    <w:p w:rsidR="00FA1AFC" w:rsidRPr="006A6365" w:rsidRDefault="00FA1AFC" w:rsidP="006A6365">
      <w:pPr>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Ngữ cảnh chính</w:t>
      </w:r>
    </w:p>
    <w:p w:rsidR="00FA1AFC" w:rsidRPr="00E62C40" w:rsidRDefault="00FA1AFC"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E62C40" w:rsidRPr="00E62C40">
        <w:rPr>
          <w:rFonts w:asciiTheme="majorHAnsi" w:hAnsiTheme="majorHAnsi" w:cstheme="majorHAnsi"/>
          <w:i w:val="0"/>
          <w:noProof/>
          <w:color w:val="auto"/>
          <w:szCs w:val="26"/>
          <w:lang w:val="vi-VN"/>
        </w:rPr>
        <w:t>xem thông tin mã ứng dụng</w:t>
      </w:r>
    </w:p>
    <w:p w:rsidR="00FA1AFC" w:rsidRPr="006A6365" w:rsidRDefault="00001B61" w:rsidP="0027127A">
      <w:pPr>
        <w:pStyle w:val="u2"/>
        <w:rPr>
          <w:noProof/>
          <w:lang w:val="vi-VN"/>
        </w:rPr>
      </w:pPr>
      <w:r>
        <w:rPr>
          <w:noProof/>
          <w:lang w:val="vi-VN"/>
        </w:rPr>
        <w:t>Tiền điều kiện</w:t>
      </w:r>
    </w:p>
    <w:p w:rsidR="00FA1AFC" w:rsidRPr="006A6365" w:rsidRDefault="00FA1AFC"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FA1AFC" w:rsidRPr="006A6365" w:rsidRDefault="00001B61" w:rsidP="0027127A">
      <w:pPr>
        <w:pStyle w:val="u2"/>
        <w:rPr>
          <w:noProof/>
          <w:lang w:val="vi-VN"/>
        </w:rPr>
      </w:pPr>
      <w:r>
        <w:rPr>
          <w:noProof/>
          <w:lang w:val="vi-VN"/>
        </w:rPr>
        <w:t>Hậu điều kiện</w:t>
      </w:r>
    </w:p>
    <w:p w:rsidR="00FA1AFC" w:rsidRPr="006A6365" w:rsidRDefault="00FA1AFC" w:rsidP="006A6365">
      <w:pPr>
        <w:pStyle w:val="ThnVnban"/>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Điểm mở rộng</w:t>
      </w:r>
    </w:p>
    <w:p w:rsidR="00FA1AFC" w:rsidRPr="006A6365" w:rsidRDefault="00FA1AFC" w:rsidP="006A6365">
      <w:pPr>
        <w:pStyle w:val="ThnVnban"/>
        <w:spacing w:line="360" w:lineRule="auto"/>
        <w:rPr>
          <w:noProof/>
          <w:lang w:val="vi-VN"/>
        </w:rPr>
      </w:pPr>
      <w:r w:rsidRPr="006A6365">
        <w:rPr>
          <w:noProof/>
          <w:lang w:val="vi-VN"/>
        </w:rPr>
        <w:t>Không có.</w:t>
      </w:r>
    </w:p>
    <w:p w:rsidR="00FA1AFC" w:rsidRPr="006A6365" w:rsidRDefault="00001B61" w:rsidP="0027127A">
      <w:pPr>
        <w:pStyle w:val="u2"/>
        <w:rPr>
          <w:noProof/>
          <w:lang w:val="vi-VN"/>
        </w:rPr>
      </w:pPr>
      <w:r>
        <w:rPr>
          <w:noProof/>
          <w:lang w:val="vi-VN"/>
        </w:rPr>
        <w:t>Yêu cầu phi chức năng</w:t>
      </w:r>
    </w:p>
    <w:p w:rsidR="00FA1AFC" w:rsidRPr="006A6365" w:rsidRDefault="00FA1AFC" w:rsidP="006A6365">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FA1AFC" w:rsidRPr="006A6365" w:rsidRDefault="00001B61" w:rsidP="0027127A">
      <w:pPr>
        <w:pStyle w:val="u2"/>
        <w:rPr>
          <w:noProof/>
          <w:lang w:val="vi-VN"/>
        </w:rPr>
      </w:pPr>
      <w:r>
        <w:rPr>
          <w:noProof/>
          <w:lang w:val="vi-VN"/>
        </w:rPr>
        <w:t>Thông tin khác</w:t>
      </w:r>
    </w:p>
    <w:p w:rsidR="00FA1AFC" w:rsidRPr="006A6365" w:rsidRDefault="00FA1AFC" w:rsidP="006A6365">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FA1AFC" w:rsidRPr="006A6365" w:rsidRDefault="00FA1AFC" w:rsidP="006A6365">
      <w:pPr>
        <w:pStyle w:val="InfoBlue"/>
        <w:spacing w:line="360" w:lineRule="auto"/>
        <w:ind w:left="0" w:firstLine="720"/>
        <w:rPr>
          <w:rFonts w:asciiTheme="majorHAnsi" w:hAnsiTheme="majorHAnsi" w:cstheme="majorHAnsi"/>
          <w:i w:val="0"/>
          <w:noProof/>
          <w:color w:val="auto"/>
          <w:szCs w:val="26"/>
          <w:lang w:val="vi-VN"/>
        </w:rPr>
      </w:pPr>
    </w:p>
    <w:p w:rsidR="001F39D2" w:rsidRPr="006A6365" w:rsidRDefault="001F39D2" w:rsidP="006A6365">
      <w:pPr>
        <w:pStyle w:val="InfoBlue"/>
        <w:spacing w:line="360" w:lineRule="auto"/>
        <w:ind w:left="0" w:firstLine="720"/>
        <w:rPr>
          <w:rFonts w:asciiTheme="majorHAnsi" w:hAnsiTheme="majorHAnsi" w:cstheme="majorHAnsi"/>
          <w:i w:val="0"/>
          <w:noProof/>
          <w:color w:val="auto"/>
          <w:szCs w:val="26"/>
          <w:lang w:val="vi-VN"/>
        </w:rPr>
      </w:pPr>
    </w:p>
    <w:p w:rsidR="00602372" w:rsidRPr="006A6365" w:rsidRDefault="00602372" w:rsidP="006A6365">
      <w:pPr>
        <w:pStyle w:val="InfoBlue"/>
        <w:spacing w:line="360" w:lineRule="auto"/>
        <w:ind w:left="0"/>
        <w:rPr>
          <w:rFonts w:asciiTheme="majorHAnsi" w:hAnsiTheme="majorHAnsi" w:cstheme="majorHAnsi"/>
          <w:i w:val="0"/>
          <w:noProof/>
          <w:color w:val="auto"/>
          <w:szCs w:val="26"/>
          <w:lang w:val="vi-VN"/>
        </w:rPr>
      </w:pPr>
    </w:p>
    <w:p w:rsidR="00E62C40" w:rsidRPr="00E62C40" w:rsidRDefault="00E62C40" w:rsidP="00093449">
      <w:pPr>
        <w:pStyle w:val="u1"/>
      </w:pPr>
      <w:bookmarkStart w:id="36" w:name="_Toc470967520"/>
      <w:r w:rsidRPr="006A6365">
        <w:lastRenderedPageBreak/>
        <w:t xml:space="preserve">Đặc tả usecase: </w:t>
      </w:r>
      <w:r w:rsidRPr="00E62C40">
        <w:t>Quản lí hạng mục thu / chi</w:t>
      </w:r>
      <w:bookmarkEnd w:id="36"/>
    </w:p>
    <w:p w:rsidR="00E62C40" w:rsidRPr="0027127A" w:rsidRDefault="00E62C40" w:rsidP="0027127A">
      <w:pPr>
        <w:pStyle w:val="u2"/>
        <w:numPr>
          <w:ilvl w:val="0"/>
          <w:numId w:val="63"/>
        </w:numPr>
        <w:rPr>
          <w:noProof/>
          <w:lang w:val="vi-VN"/>
        </w:rPr>
      </w:pPr>
      <w:r w:rsidRPr="0027127A">
        <w:rPr>
          <w:noProof/>
          <w:lang w:val="vi-VN"/>
        </w:rPr>
        <w:t xml:space="preserve">  Mô tả</w:t>
      </w:r>
    </w:p>
    <w:p w:rsidR="00E62C40" w:rsidRPr="00E62C40" w:rsidRDefault="00E62C40" w:rsidP="00E62C40">
      <w:pPr>
        <w:pStyle w:val="ThnVnban"/>
        <w:spacing w:line="360" w:lineRule="auto"/>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Usecase mô tả quy trình </w:t>
      </w:r>
      <w:r w:rsidRPr="00E62C40">
        <w:rPr>
          <w:rFonts w:asciiTheme="majorHAnsi" w:hAnsiTheme="majorHAnsi" w:cstheme="majorHAnsi"/>
          <w:noProof/>
          <w:szCs w:val="26"/>
          <w:lang w:val="vi-VN"/>
        </w:rPr>
        <w:t xml:space="preserve">quản </w:t>
      </w:r>
      <w:r>
        <w:rPr>
          <w:rFonts w:asciiTheme="majorHAnsi" w:hAnsiTheme="majorHAnsi" w:cstheme="majorHAnsi"/>
          <w:noProof/>
          <w:szCs w:val="26"/>
          <w:lang w:val="vi-VN"/>
        </w:rPr>
        <w:t>lí các hạng mục thu / chi</w:t>
      </w:r>
    </w:p>
    <w:p w:rsidR="00E62C40" w:rsidRPr="006A6365" w:rsidRDefault="00E62C40" w:rsidP="0027127A">
      <w:pPr>
        <w:pStyle w:val="u2"/>
        <w:rPr>
          <w:noProof/>
          <w:lang w:val="vi-VN"/>
        </w:rPr>
      </w:pPr>
      <w:r w:rsidRPr="006A6365">
        <w:rPr>
          <w:noProof/>
          <w:lang w:val="vi-VN"/>
        </w:rPr>
        <w:t xml:space="preserve">  </w:t>
      </w:r>
      <w:r>
        <w:rPr>
          <w:noProof/>
          <w:lang w:val="vi-VN"/>
        </w:rPr>
        <w:t>Dòng sự kiện chính</w:t>
      </w:r>
    </w:p>
    <w:p w:rsidR="00E62C40" w:rsidRPr="006A6365" w:rsidRDefault="00E62C40" w:rsidP="00D835E8">
      <w:pPr>
        <w:pStyle w:val="ThnVnban"/>
        <w:numPr>
          <w:ilvl w:val="0"/>
          <w:numId w:val="6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N</w:t>
      </w:r>
      <w:r>
        <w:rPr>
          <w:rFonts w:asciiTheme="majorHAnsi" w:hAnsiTheme="majorHAnsi" w:cstheme="majorHAnsi"/>
          <w:noProof/>
          <w:szCs w:val="26"/>
          <w:lang w:val="vi-VN"/>
        </w:rPr>
        <w:t>gười dùng chọn mục “</w:t>
      </w:r>
      <w:r w:rsidRPr="00E62C40">
        <w:rPr>
          <w:rFonts w:asciiTheme="majorHAnsi" w:hAnsiTheme="majorHAnsi" w:cstheme="majorHAnsi"/>
          <w:noProof/>
          <w:szCs w:val="26"/>
          <w:lang w:val="vi-VN"/>
        </w:rPr>
        <w:t xml:space="preserve"> Hạng mục thu/chi”</w:t>
      </w:r>
      <w:r>
        <w:rPr>
          <w:rFonts w:asciiTheme="majorHAnsi" w:hAnsiTheme="majorHAnsi" w:cstheme="majorHAnsi"/>
          <w:noProof/>
          <w:szCs w:val="26"/>
          <w:lang w:val="vi-VN"/>
        </w:rPr>
        <w:t xml:space="preserve"> tại màn hình “</w:t>
      </w:r>
      <w:r w:rsidRPr="00E62C40">
        <w:rPr>
          <w:rFonts w:asciiTheme="majorHAnsi" w:hAnsiTheme="majorHAnsi" w:cstheme="majorHAnsi"/>
          <w:noProof/>
          <w:szCs w:val="26"/>
          <w:lang w:val="vi-VN"/>
        </w:rPr>
        <w:t>Tiện ích”</w:t>
      </w:r>
    </w:p>
    <w:p w:rsidR="00E62C40" w:rsidRPr="00930934" w:rsidRDefault="00E62C40" w:rsidP="00D835E8">
      <w:pPr>
        <w:pStyle w:val="ThnVnban"/>
        <w:numPr>
          <w:ilvl w:val="0"/>
          <w:numId w:val="64"/>
        </w:numPr>
        <w:spacing w:line="360" w:lineRule="auto"/>
        <w:ind w:left="709"/>
        <w:rPr>
          <w:rFonts w:asciiTheme="majorHAnsi" w:hAnsiTheme="majorHAnsi" w:cstheme="majorHAnsi"/>
          <w:noProof/>
          <w:szCs w:val="26"/>
          <w:lang w:val="vi-VN"/>
        </w:rPr>
      </w:pPr>
      <w:r w:rsidRPr="006A6365">
        <w:rPr>
          <w:rFonts w:asciiTheme="majorHAnsi" w:hAnsiTheme="majorHAnsi" w:cstheme="majorHAnsi"/>
          <w:noProof/>
          <w:szCs w:val="26"/>
          <w:lang w:val="vi-VN"/>
        </w:rPr>
        <w:t xml:space="preserve">Hệ thống </w:t>
      </w:r>
      <w:r w:rsidR="00930934" w:rsidRPr="00930934">
        <w:rPr>
          <w:rFonts w:asciiTheme="majorHAnsi" w:hAnsiTheme="majorHAnsi" w:cstheme="majorHAnsi"/>
          <w:noProof/>
          <w:szCs w:val="26"/>
          <w:lang w:val="vi-VN"/>
        </w:rPr>
        <w:t>hiển thị danh sách các mục thu/chi</w:t>
      </w:r>
    </w:p>
    <w:p w:rsidR="00930934" w:rsidRPr="00930934" w:rsidRDefault="00930934" w:rsidP="00D835E8">
      <w:pPr>
        <w:pStyle w:val="ThnVnban"/>
        <w:numPr>
          <w:ilvl w:val="0"/>
          <w:numId w:val="64"/>
        </w:numPr>
        <w:spacing w:line="360" w:lineRule="auto"/>
        <w:ind w:left="709"/>
        <w:rPr>
          <w:rFonts w:asciiTheme="majorHAnsi" w:hAnsiTheme="majorHAnsi" w:cstheme="majorHAnsi"/>
          <w:noProof/>
          <w:szCs w:val="26"/>
          <w:lang w:val="vi-VN"/>
        </w:rPr>
      </w:pPr>
      <w:r w:rsidRPr="00930934">
        <w:rPr>
          <w:rFonts w:asciiTheme="majorHAnsi" w:hAnsiTheme="majorHAnsi" w:cstheme="majorHAnsi"/>
          <w:noProof/>
          <w:szCs w:val="26"/>
          <w:lang w:val="vi-VN"/>
        </w:rPr>
        <w:t>Người dùng chọn chức năng: Thêm/ Sửa</w:t>
      </w:r>
    </w:p>
    <w:p w:rsidR="00930934" w:rsidRDefault="00930934" w:rsidP="00D835E8">
      <w:pPr>
        <w:pStyle w:val="ThnVnban"/>
        <w:numPr>
          <w:ilvl w:val="0"/>
          <w:numId w:val="64"/>
        </w:numPr>
        <w:spacing w:line="360" w:lineRule="auto"/>
        <w:ind w:left="709"/>
        <w:rPr>
          <w:rFonts w:asciiTheme="majorHAnsi" w:hAnsiTheme="majorHAnsi" w:cstheme="majorHAnsi"/>
          <w:noProof/>
          <w:szCs w:val="26"/>
          <w:lang w:val="vi-VN"/>
        </w:rPr>
      </w:pPr>
      <w:r w:rsidRPr="00930934">
        <w:rPr>
          <w:rFonts w:asciiTheme="majorHAnsi" w:hAnsiTheme="majorHAnsi" w:cstheme="majorHAnsi"/>
          <w:noProof/>
          <w:szCs w:val="26"/>
          <w:lang w:val="vi-VN"/>
        </w:rPr>
        <w:t>Hệ thống thực hiện chức nưng của người dùng yêu cầu</w:t>
      </w:r>
    </w:p>
    <w:p w:rsidR="00930934" w:rsidRPr="00930934" w:rsidRDefault="00930934" w:rsidP="00D835E8">
      <w:pPr>
        <w:pStyle w:val="ThnVnban"/>
        <w:numPr>
          <w:ilvl w:val="0"/>
          <w:numId w:val="64"/>
        </w:numPr>
        <w:spacing w:line="360" w:lineRule="auto"/>
        <w:ind w:left="709"/>
        <w:rPr>
          <w:rFonts w:asciiTheme="majorHAnsi" w:hAnsiTheme="majorHAnsi" w:cstheme="majorHAnsi"/>
          <w:noProof/>
          <w:szCs w:val="26"/>
          <w:lang w:val="vi-VN"/>
        </w:rPr>
      </w:pPr>
      <w:r>
        <w:rPr>
          <w:rFonts w:asciiTheme="majorHAnsi" w:hAnsiTheme="majorHAnsi" w:cstheme="majorHAnsi"/>
          <w:noProof/>
          <w:szCs w:val="26"/>
        </w:rPr>
        <w:t>Kết thúc quy trình</w:t>
      </w:r>
    </w:p>
    <w:p w:rsidR="00E62C40" w:rsidRPr="006A6365" w:rsidRDefault="00E62C40" w:rsidP="0027127A">
      <w:pPr>
        <w:pStyle w:val="u2"/>
        <w:rPr>
          <w:noProof/>
          <w:lang w:val="vi-VN"/>
        </w:rPr>
      </w:pPr>
      <w:r w:rsidRPr="006A6365">
        <w:rPr>
          <w:noProof/>
          <w:lang w:val="vi-VN"/>
        </w:rPr>
        <w:t xml:space="preserve">  </w:t>
      </w:r>
      <w:r>
        <w:rPr>
          <w:noProof/>
          <w:lang w:val="vi-VN"/>
        </w:rPr>
        <w:t>Dòng sự kiện phụ</w:t>
      </w:r>
    </w:p>
    <w:p w:rsidR="00E62C40" w:rsidRPr="006A6365" w:rsidRDefault="00E62C40" w:rsidP="00930934">
      <w:pPr>
        <w:spacing w:line="360" w:lineRule="auto"/>
        <w:ind w:firstLine="720"/>
        <w:rPr>
          <w:noProof/>
          <w:lang w:val="vi-VN"/>
        </w:rPr>
      </w:pPr>
      <w:r w:rsidRPr="006A6365">
        <w:rPr>
          <w:noProof/>
          <w:lang w:val="vi-VN"/>
        </w:rPr>
        <w:t>Không có.</w:t>
      </w:r>
    </w:p>
    <w:p w:rsidR="00E62C40" w:rsidRPr="006A6365" w:rsidRDefault="00E62C40" w:rsidP="0027127A">
      <w:pPr>
        <w:pStyle w:val="u2"/>
        <w:rPr>
          <w:noProof/>
          <w:lang w:val="vi-VN"/>
        </w:rPr>
      </w:pPr>
      <w:r>
        <w:rPr>
          <w:noProof/>
          <w:lang w:val="vi-VN"/>
        </w:rPr>
        <w:t>Sự kiện con</w:t>
      </w:r>
      <w:r w:rsidRPr="006A6365">
        <w:rPr>
          <w:noProof/>
          <w:lang w:val="vi-VN"/>
        </w:rPr>
        <w:t>:</w:t>
      </w:r>
    </w:p>
    <w:p w:rsidR="00E62C40" w:rsidRDefault="00930934" w:rsidP="00930934">
      <w:pPr>
        <w:spacing w:line="360" w:lineRule="auto"/>
        <w:ind w:firstLine="360"/>
        <w:rPr>
          <w:b/>
          <w:noProof/>
        </w:rPr>
      </w:pPr>
      <w:r w:rsidRPr="00930934">
        <w:rPr>
          <w:b/>
          <w:noProof/>
        </w:rPr>
        <w:t>Thêm hạng mục chi:</w:t>
      </w:r>
    </w:p>
    <w:p w:rsidR="00930934" w:rsidRPr="00930934" w:rsidRDefault="00930934" w:rsidP="00D835E8">
      <w:pPr>
        <w:pStyle w:val="oancuaDanhsach"/>
        <w:numPr>
          <w:ilvl w:val="0"/>
          <w:numId w:val="65"/>
        </w:numPr>
        <w:spacing w:line="360" w:lineRule="auto"/>
        <w:rPr>
          <w:b/>
          <w:noProof/>
        </w:rPr>
      </w:pPr>
      <w:r>
        <w:rPr>
          <w:noProof/>
        </w:rPr>
        <w:t>Người dùng chọn chức năng thêm tại màn hình “Hạng mục thu/chi”</w:t>
      </w:r>
    </w:p>
    <w:p w:rsidR="00930934" w:rsidRPr="00930934" w:rsidRDefault="00930934" w:rsidP="00D835E8">
      <w:pPr>
        <w:pStyle w:val="oancuaDanhsach"/>
        <w:numPr>
          <w:ilvl w:val="0"/>
          <w:numId w:val="65"/>
        </w:numPr>
        <w:spacing w:line="360" w:lineRule="auto"/>
        <w:rPr>
          <w:b/>
          <w:noProof/>
        </w:rPr>
      </w:pPr>
      <w:r>
        <w:rPr>
          <w:noProof/>
        </w:rPr>
        <w:t>Hệ thống hiển thị màn hình “Thêm hạng mục thu/chi”</w:t>
      </w:r>
    </w:p>
    <w:p w:rsidR="00930934" w:rsidRPr="00880294" w:rsidRDefault="00930934" w:rsidP="00D835E8">
      <w:pPr>
        <w:pStyle w:val="oancuaDanhsach"/>
        <w:numPr>
          <w:ilvl w:val="0"/>
          <w:numId w:val="65"/>
        </w:numPr>
        <w:spacing w:line="360" w:lineRule="auto"/>
        <w:rPr>
          <w:b/>
          <w:noProof/>
        </w:rPr>
      </w:pPr>
      <w:r>
        <w:rPr>
          <w:noProof/>
        </w:rPr>
        <w:t>Người dùng nhập tên</w:t>
      </w:r>
      <w:r w:rsidR="00880294">
        <w:rPr>
          <w:noProof/>
        </w:rPr>
        <w:t xml:space="preserve"> hạng mục chi và mục cha. Sau đó chọn “Lưu”</w:t>
      </w:r>
    </w:p>
    <w:p w:rsidR="00880294" w:rsidRPr="00880294" w:rsidRDefault="00880294" w:rsidP="00D835E8">
      <w:pPr>
        <w:pStyle w:val="oancuaDanhsach"/>
        <w:numPr>
          <w:ilvl w:val="0"/>
          <w:numId w:val="65"/>
        </w:numPr>
        <w:spacing w:line="360" w:lineRule="auto"/>
        <w:rPr>
          <w:b/>
          <w:noProof/>
        </w:rPr>
      </w:pPr>
      <w:r>
        <w:rPr>
          <w:noProof/>
        </w:rPr>
        <w:t xml:space="preserve">Hệ thống kiểm tra thông tin hợp lệ của thông tin: </w:t>
      </w:r>
    </w:p>
    <w:p w:rsidR="00880294" w:rsidRDefault="00880294" w:rsidP="00D835E8">
      <w:pPr>
        <w:pStyle w:val="oancuaDanhsach"/>
        <w:numPr>
          <w:ilvl w:val="1"/>
          <w:numId w:val="35"/>
        </w:numPr>
        <w:spacing w:line="360" w:lineRule="auto"/>
        <w:rPr>
          <w:noProof/>
        </w:rPr>
      </w:pPr>
      <w:r>
        <w:rPr>
          <w:noProof/>
        </w:rPr>
        <w:t>Nếu người dùng không nhập Tên hạng mục thì hệ thống hiển thị thông báo lối “ Tên hạng mục không được trống”.</w:t>
      </w:r>
    </w:p>
    <w:p w:rsidR="00880294" w:rsidRPr="00880294" w:rsidRDefault="00880294" w:rsidP="00D835E8">
      <w:pPr>
        <w:pStyle w:val="oancuaDanhsach"/>
        <w:numPr>
          <w:ilvl w:val="1"/>
          <w:numId w:val="35"/>
        </w:numPr>
        <w:spacing w:line="360" w:lineRule="auto"/>
        <w:rPr>
          <w:b/>
          <w:noProof/>
        </w:rPr>
      </w:pPr>
      <w:r>
        <w:rPr>
          <w:noProof/>
        </w:rPr>
        <w:t>Nếu người dùng không chọn mục cha thì tên mục vừa nhập chính là mục cha.</w:t>
      </w:r>
    </w:p>
    <w:p w:rsidR="00880294" w:rsidRDefault="00880294" w:rsidP="00880294">
      <w:pPr>
        <w:spacing w:line="360" w:lineRule="auto"/>
        <w:ind w:left="360"/>
        <w:rPr>
          <w:b/>
          <w:noProof/>
        </w:rPr>
      </w:pPr>
      <w:r>
        <w:rPr>
          <w:b/>
          <w:noProof/>
        </w:rPr>
        <w:t>Sửa hạng mục chi:</w:t>
      </w:r>
    </w:p>
    <w:p w:rsidR="00880294" w:rsidRPr="00930934" w:rsidRDefault="00880294" w:rsidP="00D835E8">
      <w:pPr>
        <w:pStyle w:val="oancuaDanhsach"/>
        <w:numPr>
          <w:ilvl w:val="0"/>
          <w:numId w:val="66"/>
        </w:numPr>
        <w:spacing w:line="360" w:lineRule="auto"/>
        <w:rPr>
          <w:b/>
          <w:noProof/>
        </w:rPr>
      </w:pPr>
      <w:r>
        <w:rPr>
          <w:noProof/>
        </w:rPr>
        <w:t>Người dùng chọn chức năng thêm tại màn hình “Hạng mục thu/chi”</w:t>
      </w:r>
    </w:p>
    <w:p w:rsidR="00880294" w:rsidRPr="00930934" w:rsidRDefault="00880294" w:rsidP="00D835E8">
      <w:pPr>
        <w:pStyle w:val="oancuaDanhsach"/>
        <w:numPr>
          <w:ilvl w:val="0"/>
          <w:numId w:val="66"/>
        </w:numPr>
        <w:spacing w:line="360" w:lineRule="auto"/>
        <w:rPr>
          <w:b/>
          <w:noProof/>
        </w:rPr>
      </w:pPr>
      <w:r>
        <w:rPr>
          <w:noProof/>
        </w:rPr>
        <w:t>Hệ thống hiển thị màn hình “Chỉnh sửa hạng mục thu/chi”</w:t>
      </w:r>
    </w:p>
    <w:p w:rsidR="00880294" w:rsidRPr="00880294" w:rsidRDefault="00880294" w:rsidP="00D835E8">
      <w:pPr>
        <w:pStyle w:val="oancuaDanhsach"/>
        <w:numPr>
          <w:ilvl w:val="0"/>
          <w:numId w:val="66"/>
        </w:numPr>
        <w:spacing w:line="360" w:lineRule="auto"/>
        <w:rPr>
          <w:b/>
          <w:noProof/>
        </w:rPr>
      </w:pPr>
      <w:r>
        <w:rPr>
          <w:noProof/>
        </w:rPr>
        <w:t>Người dùng nhập tên hạng mục chi và mục cha. Sau đó chọn “Lưu”</w:t>
      </w:r>
    </w:p>
    <w:p w:rsidR="00880294" w:rsidRPr="00880294" w:rsidRDefault="00880294" w:rsidP="00D835E8">
      <w:pPr>
        <w:pStyle w:val="oancuaDanhsach"/>
        <w:numPr>
          <w:ilvl w:val="0"/>
          <w:numId w:val="66"/>
        </w:numPr>
        <w:spacing w:line="360" w:lineRule="auto"/>
        <w:rPr>
          <w:b/>
          <w:noProof/>
        </w:rPr>
      </w:pPr>
      <w:r>
        <w:rPr>
          <w:noProof/>
        </w:rPr>
        <w:t xml:space="preserve">Hệ thống kiểm tra thông tin hợp lệ của thông tin: </w:t>
      </w:r>
    </w:p>
    <w:p w:rsidR="00880294" w:rsidRDefault="005D56B2" w:rsidP="005D56B2">
      <w:pPr>
        <w:spacing w:line="360" w:lineRule="auto"/>
        <w:ind w:left="993"/>
        <w:rPr>
          <w:noProof/>
        </w:rPr>
      </w:pPr>
      <w:r>
        <w:rPr>
          <w:noProof/>
        </w:rPr>
        <w:t xml:space="preserve">4.1  </w:t>
      </w:r>
      <w:r w:rsidR="00880294">
        <w:rPr>
          <w:noProof/>
        </w:rPr>
        <w:t xml:space="preserve">Nếu người dùng không nhập Tên hạng mục thì hệ thống hiển thị thông báo </w:t>
      </w:r>
      <w:r>
        <w:rPr>
          <w:noProof/>
        </w:rPr>
        <w:lastRenderedPageBreak/>
        <w:t>lỗi</w:t>
      </w:r>
      <w:r w:rsidR="00880294">
        <w:rPr>
          <w:noProof/>
        </w:rPr>
        <w:t>i “ Tên hạng mục không được trống”.</w:t>
      </w:r>
    </w:p>
    <w:p w:rsidR="00880294" w:rsidRPr="005D56B2" w:rsidRDefault="005D56B2" w:rsidP="00D835E8">
      <w:pPr>
        <w:pStyle w:val="oancuaDanhsach"/>
        <w:numPr>
          <w:ilvl w:val="1"/>
          <w:numId w:val="33"/>
        </w:numPr>
        <w:spacing w:line="360" w:lineRule="auto"/>
        <w:rPr>
          <w:b/>
          <w:noProof/>
        </w:rPr>
      </w:pPr>
      <w:r>
        <w:rPr>
          <w:noProof/>
        </w:rPr>
        <w:t xml:space="preserve"> </w:t>
      </w:r>
      <w:r w:rsidR="00880294">
        <w:rPr>
          <w:noProof/>
        </w:rPr>
        <w:t>Nếu người dùng không chọn mục cha thì tên mục vừa nhập chính là mục cha.</w:t>
      </w:r>
    </w:p>
    <w:p w:rsidR="00E62C40" w:rsidRPr="006A6365" w:rsidRDefault="00E62C40" w:rsidP="0027127A">
      <w:pPr>
        <w:pStyle w:val="u2"/>
        <w:rPr>
          <w:noProof/>
          <w:lang w:val="vi-VN"/>
        </w:rPr>
      </w:pPr>
      <w:r>
        <w:rPr>
          <w:noProof/>
          <w:lang w:val="vi-VN"/>
        </w:rPr>
        <w:t>Ngữ cảnh chính</w:t>
      </w:r>
    </w:p>
    <w:p w:rsidR="00E62C40" w:rsidRPr="00880294" w:rsidRDefault="00E62C40" w:rsidP="00E62C40">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 xml:space="preserve">Người dùng muốn </w:t>
      </w:r>
      <w:r w:rsidR="00880294" w:rsidRPr="00880294">
        <w:rPr>
          <w:rFonts w:asciiTheme="majorHAnsi" w:hAnsiTheme="majorHAnsi" w:cstheme="majorHAnsi"/>
          <w:i w:val="0"/>
          <w:noProof/>
          <w:color w:val="auto"/>
          <w:szCs w:val="26"/>
          <w:lang w:val="vi-VN"/>
        </w:rPr>
        <w:t>quản lí danh sách các tên các khoản thu/chi</w:t>
      </w:r>
    </w:p>
    <w:p w:rsidR="00E62C40" w:rsidRPr="006A6365" w:rsidRDefault="00E62C40" w:rsidP="0027127A">
      <w:pPr>
        <w:pStyle w:val="u2"/>
        <w:rPr>
          <w:noProof/>
          <w:lang w:val="vi-VN"/>
        </w:rPr>
      </w:pPr>
      <w:r>
        <w:rPr>
          <w:noProof/>
          <w:lang w:val="vi-VN"/>
        </w:rPr>
        <w:t>Tiền điều kiện</w:t>
      </w:r>
    </w:p>
    <w:p w:rsidR="00E62C40" w:rsidRPr="006A6365" w:rsidRDefault="00E62C40" w:rsidP="00E62C40">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Người dùng đăng nhập thành công vào hệ thống.</w:t>
      </w:r>
    </w:p>
    <w:p w:rsidR="00E62C40" w:rsidRPr="006A6365" w:rsidRDefault="00E62C40" w:rsidP="0027127A">
      <w:pPr>
        <w:pStyle w:val="u2"/>
        <w:rPr>
          <w:noProof/>
          <w:lang w:val="vi-VN"/>
        </w:rPr>
      </w:pPr>
      <w:r>
        <w:rPr>
          <w:noProof/>
          <w:lang w:val="vi-VN"/>
        </w:rPr>
        <w:t>Hậu điều kiện</w:t>
      </w:r>
    </w:p>
    <w:p w:rsidR="00E62C40" w:rsidRPr="006A6365" w:rsidRDefault="00E62C40" w:rsidP="00E62C40">
      <w:pPr>
        <w:pStyle w:val="ThnVnban"/>
        <w:spacing w:line="360" w:lineRule="auto"/>
        <w:rPr>
          <w:noProof/>
          <w:lang w:val="vi-VN"/>
        </w:rPr>
      </w:pPr>
      <w:r w:rsidRPr="006A6365">
        <w:rPr>
          <w:noProof/>
          <w:lang w:val="vi-VN"/>
        </w:rPr>
        <w:t>Không có.</w:t>
      </w:r>
    </w:p>
    <w:p w:rsidR="00E62C40" w:rsidRPr="006A6365" w:rsidRDefault="00E62C40" w:rsidP="0027127A">
      <w:pPr>
        <w:pStyle w:val="u2"/>
        <w:rPr>
          <w:noProof/>
          <w:lang w:val="vi-VN"/>
        </w:rPr>
      </w:pPr>
      <w:r>
        <w:rPr>
          <w:noProof/>
          <w:lang w:val="vi-VN"/>
        </w:rPr>
        <w:t>Điểm mở rộng</w:t>
      </w:r>
    </w:p>
    <w:p w:rsidR="00E62C40" w:rsidRPr="006A6365" w:rsidRDefault="00E62C40" w:rsidP="00E62C40">
      <w:pPr>
        <w:pStyle w:val="ThnVnban"/>
        <w:spacing w:line="360" w:lineRule="auto"/>
        <w:rPr>
          <w:noProof/>
          <w:lang w:val="vi-VN"/>
        </w:rPr>
      </w:pPr>
      <w:r w:rsidRPr="006A6365">
        <w:rPr>
          <w:noProof/>
          <w:lang w:val="vi-VN"/>
        </w:rPr>
        <w:t>Không có.</w:t>
      </w:r>
    </w:p>
    <w:p w:rsidR="00E62C40" w:rsidRPr="006A6365" w:rsidRDefault="00E62C40" w:rsidP="0027127A">
      <w:pPr>
        <w:pStyle w:val="u2"/>
        <w:rPr>
          <w:noProof/>
          <w:lang w:val="vi-VN"/>
        </w:rPr>
      </w:pPr>
      <w:r>
        <w:rPr>
          <w:noProof/>
          <w:lang w:val="vi-VN"/>
        </w:rPr>
        <w:t>Yêu cầu phi chức năng</w:t>
      </w:r>
    </w:p>
    <w:p w:rsidR="00E62C40" w:rsidRPr="006A6365" w:rsidRDefault="00E62C40" w:rsidP="00E62C40">
      <w:pPr>
        <w:pStyle w:val="InfoBlue"/>
        <w:spacing w:line="360" w:lineRule="auto"/>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E62C40" w:rsidRPr="006A6365" w:rsidRDefault="00E62C40" w:rsidP="0027127A">
      <w:pPr>
        <w:pStyle w:val="u2"/>
        <w:rPr>
          <w:noProof/>
          <w:lang w:val="vi-VN"/>
        </w:rPr>
      </w:pPr>
      <w:r>
        <w:rPr>
          <w:noProof/>
          <w:lang w:val="vi-VN"/>
        </w:rPr>
        <w:t>Thông tin khác</w:t>
      </w:r>
    </w:p>
    <w:p w:rsidR="00E62C40" w:rsidRPr="006A6365" w:rsidRDefault="00E62C40" w:rsidP="00E62C40">
      <w:pPr>
        <w:pStyle w:val="InfoBlue"/>
        <w:spacing w:line="360" w:lineRule="auto"/>
        <w:ind w:left="0" w:firstLine="720"/>
        <w:rPr>
          <w:rFonts w:asciiTheme="majorHAnsi" w:hAnsiTheme="majorHAnsi" w:cstheme="majorHAnsi"/>
          <w:i w:val="0"/>
          <w:noProof/>
          <w:color w:val="auto"/>
          <w:szCs w:val="26"/>
          <w:lang w:val="vi-VN"/>
        </w:rPr>
      </w:pPr>
      <w:r w:rsidRPr="006A6365">
        <w:rPr>
          <w:rFonts w:asciiTheme="majorHAnsi" w:hAnsiTheme="majorHAnsi" w:cstheme="majorHAnsi"/>
          <w:i w:val="0"/>
          <w:noProof/>
          <w:color w:val="auto"/>
          <w:szCs w:val="26"/>
          <w:lang w:val="vi-VN"/>
        </w:rPr>
        <w:t>Không có.</w:t>
      </w:r>
    </w:p>
    <w:p w:rsidR="0001146B" w:rsidRPr="006A6365" w:rsidRDefault="0001146B" w:rsidP="006A6365">
      <w:pPr>
        <w:pStyle w:val="InfoBlue"/>
        <w:spacing w:line="360" w:lineRule="auto"/>
        <w:ind w:left="0"/>
        <w:rPr>
          <w:rFonts w:asciiTheme="majorHAnsi" w:hAnsiTheme="majorHAnsi" w:cstheme="majorHAnsi"/>
          <w:i w:val="0"/>
          <w:noProof/>
          <w:color w:val="auto"/>
          <w:szCs w:val="26"/>
          <w:lang w:val="vi-VN"/>
        </w:rPr>
      </w:pPr>
    </w:p>
    <w:sectPr w:rsidR="0001146B" w:rsidRPr="006A6365">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E4B" w:rsidRDefault="00034E4B">
      <w:pPr>
        <w:spacing w:line="240" w:lineRule="auto"/>
      </w:pPr>
      <w:r>
        <w:separator/>
      </w:r>
    </w:p>
  </w:endnote>
  <w:endnote w:type="continuationSeparator" w:id="0">
    <w:p w:rsidR="00034E4B" w:rsidRDefault="00034E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127A">
      <w:tc>
        <w:tcPr>
          <w:tcW w:w="3162" w:type="dxa"/>
          <w:tcBorders>
            <w:top w:val="nil"/>
            <w:left w:val="nil"/>
            <w:bottom w:val="nil"/>
            <w:right w:val="nil"/>
          </w:tcBorders>
        </w:tcPr>
        <w:p w:rsidR="0027127A" w:rsidRDefault="0027127A">
          <w:pPr>
            <w:ind w:right="360"/>
            <w:rPr>
              <w:sz w:val="24"/>
            </w:rPr>
          </w:pPr>
          <w:r>
            <w:t>Confidential</w:t>
          </w:r>
        </w:p>
      </w:tc>
      <w:tc>
        <w:tcPr>
          <w:tcW w:w="3162" w:type="dxa"/>
          <w:tcBorders>
            <w:top w:val="nil"/>
            <w:left w:val="nil"/>
            <w:bottom w:val="nil"/>
            <w:right w:val="nil"/>
          </w:tcBorders>
        </w:tcPr>
        <w:p w:rsidR="0027127A" w:rsidRDefault="0027127A" w:rsidP="00383F5E">
          <w:r>
            <w:t xml:space="preserve">The Crescent Moon,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27127A" w:rsidRDefault="0027127A">
          <w:pPr>
            <w:jc w:val="right"/>
          </w:pPr>
          <w:r>
            <w:t xml:space="preserve">Page </w:t>
          </w:r>
          <w:r>
            <w:rPr>
              <w:rStyle w:val="Strang"/>
            </w:rPr>
            <w:fldChar w:fldCharType="begin"/>
          </w:r>
          <w:r>
            <w:rPr>
              <w:rStyle w:val="Strang"/>
            </w:rPr>
            <w:instrText xml:space="preserve">page </w:instrText>
          </w:r>
          <w:r>
            <w:rPr>
              <w:rStyle w:val="Strang"/>
            </w:rPr>
            <w:fldChar w:fldCharType="separate"/>
          </w:r>
          <w:r w:rsidR="0081668A">
            <w:rPr>
              <w:rStyle w:val="Strang"/>
              <w:noProof/>
            </w:rPr>
            <w:t>21</w:t>
          </w:r>
          <w:r>
            <w:rPr>
              <w:rStyle w:val="Strang"/>
            </w:rPr>
            <w:fldChar w:fldCharType="end"/>
          </w:r>
        </w:p>
      </w:tc>
    </w:tr>
  </w:tbl>
  <w:p w:rsidR="0027127A" w:rsidRDefault="0027127A">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E4B" w:rsidRDefault="00034E4B">
      <w:pPr>
        <w:spacing w:line="240" w:lineRule="auto"/>
      </w:pPr>
      <w:r>
        <w:separator/>
      </w:r>
    </w:p>
  </w:footnote>
  <w:footnote w:type="continuationSeparator" w:id="0">
    <w:p w:rsidR="00034E4B" w:rsidRDefault="00034E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7A" w:rsidRDefault="0027127A">
    <w:pPr>
      <w:rPr>
        <w:sz w:val="24"/>
      </w:rPr>
    </w:pPr>
  </w:p>
  <w:p w:rsidR="0027127A" w:rsidRDefault="0027127A">
    <w:pPr>
      <w:pBdr>
        <w:top w:val="single" w:sz="6" w:space="1" w:color="auto"/>
      </w:pBdr>
      <w:rPr>
        <w:sz w:val="24"/>
      </w:rPr>
    </w:pPr>
  </w:p>
  <w:p w:rsidR="0027127A" w:rsidRDefault="0027127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&lt;The Crescent Moon&gt;</w:t>
    </w:r>
    <w:r>
      <w:rPr>
        <w:rFonts w:ascii="Arial" w:hAnsi="Arial"/>
        <w:b/>
        <w:sz w:val="36"/>
      </w:rPr>
      <w:fldChar w:fldCharType="end"/>
    </w:r>
  </w:p>
  <w:p w:rsidR="0027127A" w:rsidRDefault="0027127A">
    <w:pPr>
      <w:pBdr>
        <w:bottom w:val="single" w:sz="6" w:space="1" w:color="auto"/>
      </w:pBdr>
      <w:jc w:val="right"/>
      <w:rPr>
        <w:sz w:val="24"/>
      </w:rPr>
    </w:pPr>
  </w:p>
  <w:p w:rsidR="0027127A" w:rsidRDefault="0027127A">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7A" w:rsidRDefault="0027127A">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ED6EC8A"/>
    <w:lvl w:ilvl="0">
      <w:start w:val="1"/>
      <w:numFmt w:val="upperRoman"/>
      <w:lvlText w:val="%1."/>
      <w:lvlJc w:val="right"/>
    </w:lvl>
    <w:lvl w:ilvl="1">
      <w:start w:val="1"/>
      <w:numFmt w:val="decimal"/>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40565B"/>
    <w:multiLevelType w:val="multilevel"/>
    <w:tmpl w:val="09405F24"/>
    <w:lvl w:ilvl="0">
      <w:start w:val="1"/>
      <w:numFmt w:val="decimal"/>
      <w:lvlText w:val="%1."/>
      <w:lvlJc w:val="left"/>
      <w:pPr>
        <w:ind w:left="1440" w:hanging="360"/>
      </w:pPr>
      <w:rPr>
        <w:sz w:val="26"/>
        <w:szCs w:val="26"/>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0AD10C0"/>
    <w:multiLevelType w:val="hybridMultilevel"/>
    <w:tmpl w:val="21400624"/>
    <w:lvl w:ilvl="0" w:tplc="118473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1CB7B0E"/>
    <w:multiLevelType w:val="hybridMultilevel"/>
    <w:tmpl w:val="0AC4835A"/>
    <w:lvl w:ilvl="0" w:tplc="98FA4094">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2676565"/>
    <w:multiLevelType w:val="multilevel"/>
    <w:tmpl w:val="09405F24"/>
    <w:lvl w:ilvl="0">
      <w:start w:val="1"/>
      <w:numFmt w:val="decimal"/>
      <w:lvlText w:val="%1."/>
      <w:lvlJc w:val="left"/>
      <w:pPr>
        <w:ind w:left="1440" w:hanging="360"/>
      </w:pPr>
      <w:rPr>
        <w:sz w:val="26"/>
        <w:szCs w:val="26"/>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02B75F1C"/>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0647049E"/>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06E93B42"/>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0F06104A"/>
    <w:multiLevelType w:val="multilevel"/>
    <w:tmpl w:val="2D3808AE"/>
    <w:lvl w:ilvl="0">
      <w:start w:val="1"/>
      <w:numFmt w:val="decimal"/>
      <w:lvlText w:val="%1."/>
      <w:lvlJc w:val="left"/>
      <w:pPr>
        <w:ind w:left="1440" w:hanging="360"/>
      </w:pPr>
    </w:lvl>
    <w:lvl w:ilvl="1">
      <w:start w:val="1"/>
      <w:numFmt w:val="decimal"/>
      <w:isLgl/>
      <w:lvlText w:val="%1.%2"/>
      <w:lvlJc w:val="left"/>
      <w:pPr>
        <w:ind w:left="1383" w:hanging="39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121562F6"/>
    <w:multiLevelType w:val="hybridMultilevel"/>
    <w:tmpl w:val="7418615E"/>
    <w:lvl w:ilvl="0" w:tplc="C13EFF02">
      <w:start w:val="1"/>
      <w:numFmt w:val="decimal"/>
      <w:lvlText w:val="%1."/>
      <w:lvlJc w:val="left"/>
      <w:pPr>
        <w:ind w:left="1080" w:hanging="360"/>
      </w:pPr>
      <w:rPr>
        <w:b w:val="0"/>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5A2189E"/>
    <w:multiLevelType w:val="multilevel"/>
    <w:tmpl w:val="8BB2D22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191A349E"/>
    <w:multiLevelType w:val="hybridMultilevel"/>
    <w:tmpl w:val="7582646A"/>
    <w:lvl w:ilvl="0" w:tplc="55D4354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1AE74749"/>
    <w:multiLevelType w:val="hybridMultilevel"/>
    <w:tmpl w:val="F1C00B9A"/>
    <w:lvl w:ilvl="0" w:tplc="98FA409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1C5404FD"/>
    <w:multiLevelType w:val="multilevel"/>
    <w:tmpl w:val="8BB2D22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212A6E8E"/>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29270333"/>
    <w:multiLevelType w:val="hybridMultilevel"/>
    <w:tmpl w:val="21400624"/>
    <w:lvl w:ilvl="0" w:tplc="1184733C">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BCC724B"/>
    <w:multiLevelType w:val="hybridMultilevel"/>
    <w:tmpl w:val="7418615E"/>
    <w:lvl w:ilvl="0" w:tplc="C13EFF02">
      <w:start w:val="1"/>
      <w:numFmt w:val="decimal"/>
      <w:lvlText w:val="%1."/>
      <w:lvlJc w:val="left"/>
      <w:pPr>
        <w:ind w:left="1080" w:hanging="360"/>
      </w:pPr>
      <w:rPr>
        <w:b w:val="0"/>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C921C23"/>
    <w:multiLevelType w:val="hybridMultilevel"/>
    <w:tmpl w:val="3C563DF6"/>
    <w:lvl w:ilvl="0" w:tplc="55D4354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2ED0262F"/>
    <w:multiLevelType w:val="hybridMultilevel"/>
    <w:tmpl w:val="3564A8F0"/>
    <w:lvl w:ilvl="0" w:tplc="A2EA6870">
      <w:start w:val="1"/>
      <w:numFmt w:val="upperRoman"/>
      <w:pStyle w:val="u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F145B5C"/>
    <w:multiLevelType w:val="multilevel"/>
    <w:tmpl w:val="E75EB174"/>
    <w:lvl w:ilvl="0">
      <w:start w:val="3"/>
      <w:numFmt w:val="decimal"/>
      <w:lvlText w:val="%1."/>
      <w:lvlJc w:val="left"/>
      <w:pPr>
        <w:ind w:left="720" w:hanging="360"/>
      </w:pPr>
      <w:rPr>
        <w:rFonts w:hint="default"/>
      </w:rPr>
    </w:lvl>
    <w:lvl w:ilvl="1">
      <w:start w:val="2"/>
      <w:numFmt w:val="decimal"/>
      <w:isLgl/>
      <w:lvlText w:val="%1.%2"/>
      <w:lvlJc w:val="left"/>
      <w:pPr>
        <w:ind w:left="1353" w:hanging="360"/>
      </w:pPr>
      <w:rPr>
        <w:rFonts w:hint="default"/>
        <w:b w:val="0"/>
      </w:rPr>
    </w:lvl>
    <w:lvl w:ilvl="2">
      <w:start w:val="1"/>
      <w:numFmt w:val="decimal"/>
      <w:isLgl/>
      <w:lvlText w:val="%1.%2.%3"/>
      <w:lvlJc w:val="left"/>
      <w:pPr>
        <w:ind w:left="2346" w:hanging="720"/>
      </w:pPr>
      <w:rPr>
        <w:rFonts w:hint="default"/>
        <w:b w:val="0"/>
      </w:rPr>
    </w:lvl>
    <w:lvl w:ilvl="3">
      <w:start w:val="1"/>
      <w:numFmt w:val="decimal"/>
      <w:isLgl/>
      <w:lvlText w:val="%1.%2.%3.%4"/>
      <w:lvlJc w:val="left"/>
      <w:pPr>
        <w:ind w:left="2979" w:hanging="720"/>
      </w:pPr>
      <w:rPr>
        <w:rFonts w:hint="default"/>
        <w:b w:val="0"/>
      </w:rPr>
    </w:lvl>
    <w:lvl w:ilvl="4">
      <w:start w:val="1"/>
      <w:numFmt w:val="decimal"/>
      <w:isLgl/>
      <w:lvlText w:val="%1.%2.%3.%4.%5"/>
      <w:lvlJc w:val="left"/>
      <w:pPr>
        <w:ind w:left="3972" w:hanging="1080"/>
      </w:pPr>
      <w:rPr>
        <w:rFonts w:hint="default"/>
        <w:b w:val="0"/>
      </w:rPr>
    </w:lvl>
    <w:lvl w:ilvl="5">
      <w:start w:val="1"/>
      <w:numFmt w:val="decimal"/>
      <w:isLgl/>
      <w:lvlText w:val="%1.%2.%3.%4.%5.%6"/>
      <w:lvlJc w:val="left"/>
      <w:pPr>
        <w:ind w:left="4965" w:hanging="1440"/>
      </w:pPr>
      <w:rPr>
        <w:rFonts w:hint="default"/>
        <w:b w:val="0"/>
      </w:rPr>
    </w:lvl>
    <w:lvl w:ilvl="6">
      <w:start w:val="1"/>
      <w:numFmt w:val="decimal"/>
      <w:isLgl/>
      <w:lvlText w:val="%1.%2.%3.%4.%5.%6.%7"/>
      <w:lvlJc w:val="left"/>
      <w:pPr>
        <w:ind w:left="5598" w:hanging="1440"/>
      </w:pPr>
      <w:rPr>
        <w:rFonts w:hint="default"/>
        <w:b w:val="0"/>
      </w:rPr>
    </w:lvl>
    <w:lvl w:ilvl="7">
      <w:start w:val="1"/>
      <w:numFmt w:val="decimal"/>
      <w:isLgl/>
      <w:lvlText w:val="%1.%2.%3.%4.%5.%6.%7.%8"/>
      <w:lvlJc w:val="left"/>
      <w:pPr>
        <w:ind w:left="6591" w:hanging="1800"/>
      </w:pPr>
      <w:rPr>
        <w:rFonts w:hint="default"/>
        <w:b w:val="0"/>
      </w:rPr>
    </w:lvl>
    <w:lvl w:ilvl="8">
      <w:start w:val="1"/>
      <w:numFmt w:val="decimal"/>
      <w:isLgl/>
      <w:lvlText w:val="%1.%2.%3.%4.%5.%6.%7.%8.%9"/>
      <w:lvlJc w:val="left"/>
      <w:pPr>
        <w:ind w:left="7224" w:hanging="1800"/>
      </w:pPr>
      <w:rPr>
        <w:rFonts w:hint="default"/>
        <w:b w:val="0"/>
      </w:rPr>
    </w:lvl>
  </w:abstractNum>
  <w:abstractNum w:abstractNumId="20" w15:restartNumberingAfterBreak="0">
    <w:nsid w:val="2F476FB5"/>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302A741B"/>
    <w:multiLevelType w:val="hybridMultilevel"/>
    <w:tmpl w:val="2B8E6BA4"/>
    <w:lvl w:ilvl="0" w:tplc="89F4BD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0F32354"/>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37590EB0"/>
    <w:multiLevelType w:val="multilevel"/>
    <w:tmpl w:val="8BB2D22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37741EC8"/>
    <w:multiLevelType w:val="multilevel"/>
    <w:tmpl w:val="8BB2D22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38E970FD"/>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3B8B062A"/>
    <w:multiLevelType w:val="hybridMultilevel"/>
    <w:tmpl w:val="21400624"/>
    <w:lvl w:ilvl="0" w:tplc="1184733C">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3D8556A1"/>
    <w:multiLevelType w:val="multilevel"/>
    <w:tmpl w:val="52C853CE"/>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3FB37F6C"/>
    <w:multiLevelType w:val="multilevel"/>
    <w:tmpl w:val="8F265144"/>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3FDF01B6"/>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43E15EAB"/>
    <w:multiLevelType w:val="hybridMultilevel"/>
    <w:tmpl w:val="21400624"/>
    <w:lvl w:ilvl="0" w:tplc="1184733C">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46A02F0A"/>
    <w:multiLevelType w:val="hybridMultilevel"/>
    <w:tmpl w:val="2B8E6BA4"/>
    <w:lvl w:ilvl="0" w:tplc="89F4BD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49CC5A35"/>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4BEC5F9C"/>
    <w:multiLevelType w:val="multilevel"/>
    <w:tmpl w:val="47C6F3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EF67B65"/>
    <w:multiLevelType w:val="hybridMultilevel"/>
    <w:tmpl w:val="8DCE8474"/>
    <w:lvl w:ilvl="0" w:tplc="042A000F">
      <w:start w:val="1"/>
      <w:numFmt w:val="decimal"/>
      <w:lvlText w:val="%1."/>
      <w:lvlJc w:val="left"/>
      <w:pPr>
        <w:ind w:left="1440" w:hanging="360"/>
      </w:pPr>
    </w:lvl>
    <w:lvl w:ilvl="1" w:tplc="042A000F">
      <w:start w:val="1"/>
      <w:numFmt w:val="decimal"/>
      <w:lvlText w:val="%2."/>
      <w:lvlJc w:val="left"/>
      <w:pPr>
        <w:ind w:left="2160" w:hanging="360"/>
      </w:pPr>
    </w:lvl>
    <w:lvl w:ilvl="2" w:tplc="D994C1B4">
      <w:start w:val="1"/>
      <w:numFmt w:val="decimal"/>
      <w:lvlText w:val="1.%3"/>
      <w:lvlJc w:val="right"/>
      <w:pPr>
        <w:ind w:left="2880" w:hanging="180"/>
      </w:pPr>
      <w:rPr>
        <w:rFonts w:hint="default"/>
      </w:r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56845D4F"/>
    <w:multiLevelType w:val="hybridMultilevel"/>
    <w:tmpl w:val="CDF002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CED30C1"/>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7" w15:restartNumberingAfterBreak="0">
    <w:nsid w:val="60556DD5"/>
    <w:multiLevelType w:val="hybridMultilevel"/>
    <w:tmpl w:val="B58C432A"/>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61F71ED2"/>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9" w15:restartNumberingAfterBreak="0">
    <w:nsid w:val="62CE526F"/>
    <w:multiLevelType w:val="hybridMultilevel"/>
    <w:tmpl w:val="2B8E6BA4"/>
    <w:lvl w:ilvl="0" w:tplc="89F4BD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3434808"/>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644732B0"/>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2" w15:restartNumberingAfterBreak="0">
    <w:nsid w:val="664E7874"/>
    <w:multiLevelType w:val="hybridMultilevel"/>
    <w:tmpl w:val="3C563DF6"/>
    <w:lvl w:ilvl="0" w:tplc="55D4354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3" w15:restartNumberingAfterBreak="0">
    <w:nsid w:val="66CF67F3"/>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4" w15:restartNumberingAfterBreak="0">
    <w:nsid w:val="67A02F0A"/>
    <w:multiLevelType w:val="multilevel"/>
    <w:tmpl w:val="8BB2D22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5" w15:restartNumberingAfterBreak="0">
    <w:nsid w:val="68B40B08"/>
    <w:multiLevelType w:val="multilevel"/>
    <w:tmpl w:val="09405F24"/>
    <w:lvl w:ilvl="0">
      <w:start w:val="1"/>
      <w:numFmt w:val="decimal"/>
      <w:lvlText w:val="%1."/>
      <w:lvlJc w:val="left"/>
      <w:pPr>
        <w:ind w:left="1440" w:hanging="360"/>
      </w:pPr>
      <w:rPr>
        <w:sz w:val="26"/>
        <w:szCs w:val="26"/>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70F12880"/>
    <w:multiLevelType w:val="hybridMultilevel"/>
    <w:tmpl w:val="7582646A"/>
    <w:lvl w:ilvl="0" w:tplc="55D4354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2A7382C"/>
    <w:multiLevelType w:val="hybridMultilevel"/>
    <w:tmpl w:val="2C96F67E"/>
    <w:lvl w:ilvl="0" w:tplc="EE0AB478">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34020E7"/>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9" w15:restartNumberingAfterBreak="0">
    <w:nsid w:val="75144E0D"/>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754B1405"/>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1" w15:restartNumberingAfterBreak="0">
    <w:nsid w:val="75CA1E97"/>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2" w15:restartNumberingAfterBreak="0">
    <w:nsid w:val="77803AD8"/>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3" w15:restartNumberingAfterBreak="0">
    <w:nsid w:val="7A7478FC"/>
    <w:multiLevelType w:val="multilevel"/>
    <w:tmpl w:val="602602F4"/>
    <w:lvl w:ilvl="0">
      <w:start w:val="1"/>
      <w:numFmt w:val="decimal"/>
      <w:lvlText w:val="%1."/>
      <w:lvlJc w:val="left"/>
      <w:pPr>
        <w:ind w:left="1440" w:hanging="360"/>
      </w:p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4" w15:restartNumberingAfterBreak="0">
    <w:nsid w:val="7B512D70"/>
    <w:multiLevelType w:val="multilevel"/>
    <w:tmpl w:val="09405F24"/>
    <w:lvl w:ilvl="0">
      <w:start w:val="1"/>
      <w:numFmt w:val="decimal"/>
      <w:lvlText w:val="%1."/>
      <w:lvlJc w:val="left"/>
      <w:pPr>
        <w:ind w:left="1440" w:hanging="360"/>
      </w:pPr>
      <w:rPr>
        <w:sz w:val="26"/>
        <w:szCs w:val="26"/>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33"/>
  </w:num>
  <w:num w:numId="3">
    <w:abstractNumId w:val="36"/>
  </w:num>
  <w:num w:numId="4">
    <w:abstractNumId w:val="45"/>
  </w:num>
  <w:num w:numId="5">
    <w:abstractNumId w:val="11"/>
  </w:num>
  <w:num w:numId="6">
    <w:abstractNumId w:val="21"/>
  </w:num>
  <w:num w:numId="7">
    <w:abstractNumId w:val="2"/>
  </w:num>
  <w:num w:numId="8">
    <w:abstractNumId w:val="10"/>
  </w:num>
  <w:num w:numId="9">
    <w:abstractNumId w:val="48"/>
  </w:num>
  <w:num w:numId="10">
    <w:abstractNumId w:val="4"/>
  </w:num>
  <w:num w:numId="11">
    <w:abstractNumId w:val="31"/>
  </w:num>
  <w:num w:numId="12">
    <w:abstractNumId w:val="28"/>
  </w:num>
  <w:num w:numId="13">
    <w:abstractNumId w:val="44"/>
  </w:num>
  <w:num w:numId="14">
    <w:abstractNumId w:val="6"/>
  </w:num>
  <w:num w:numId="15">
    <w:abstractNumId w:val="27"/>
  </w:num>
  <w:num w:numId="16">
    <w:abstractNumId w:val="26"/>
  </w:num>
  <w:num w:numId="17">
    <w:abstractNumId w:val="23"/>
  </w:num>
  <w:num w:numId="18">
    <w:abstractNumId w:val="20"/>
  </w:num>
  <w:num w:numId="19">
    <w:abstractNumId w:val="29"/>
  </w:num>
  <w:num w:numId="20">
    <w:abstractNumId w:val="40"/>
  </w:num>
  <w:num w:numId="21">
    <w:abstractNumId w:val="41"/>
  </w:num>
  <w:num w:numId="22">
    <w:abstractNumId w:val="38"/>
  </w:num>
  <w:num w:numId="23">
    <w:abstractNumId w:val="3"/>
  </w:num>
  <w:num w:numId="24">
    <w:abstractNumId w:val="12"/>
  </w:num>
  <w:num w:numId="25">
    <w:abstractNumId w:val="5"/>
  </w:num>
  <w:num w:numId="26">
    <w:abstractNumId w:val="54"/>
  </w:num>
  <w:num w:numId="27">
    <w:abstractNumId w:val="50"/>
  </w:num>
  <w:num w:numId="28">
    <w:abstractNumId w:val="32"/>
  </w:num>
  <w:num w:numId="29">
    <w:abstractNumId w:val="52"/>
  </w:num>
  <w:num w:numId="30">
    <w:abstractNumId w:val="25"/>
  </w:num>
  <w:num w:numId="31">
    <w:abstractNumId w:val="7"/>
  </w:num>
  <w:num w:numId="32">
    <w:abstractNumId w:val="49"/>
  </w:num>
  <w:num w:numId="33">
    <w:abstractNumId w:val="19"/>
  </w:num>
  <w:num w:numId="34">
    <w:abstractNumId w:val="51"/>
  </w:num>
  <w:num w:numId="35">
    <w:abstractNumId w:val="8"/>
  </w:num>
  <w:num w:numId="36">
    <w:abstractNumId w:val="22"/>
  </w:num>
  <w:num w:numId="37">
    <w:abstractNumId w:val="18"/>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 w:numId="50">
    <w:abstractNumId w:val="18"/>
    <w:lvlOverride w:ilvl="0">
      <w:startOverride w:val="1"/>
    </w:lvlOverride>
  </w:num>
  <w:num w:numId="51">
    <w:abstractNumId w:val="18"/>
    <w:lvlOverride w:ilvl="0">
      <w:startOverride w:val="1"/>
    </w:lvlOverride>
  </w:num>
  <w:num w:numId="52">
    <w:abstractNumId w:val="18"/>
    <w:lvlOverride w:ilvl="0">
      <w:startOverride w:val="1"/>
    </w:lvlOverride>
  </w:num>
  <w:num w:numId="53">
    <w:abstractNumId w:val="18"/>
    <w:lvlOverride w:ilvl="0">
      <w:startOverride w:val="1"/>
    </w:lvlOverride>
  </w:num>
  <w:num w:numId="54">
    <w:abstractNumId w:val="18"/>
    <w:lvlOverride w:ilvl="0">
      <w:startOverride w:val="1"/>
    </w:lvlOverride>
  </w:num>
  <w:num w:numId="55">
    <w:abstractNumId w:val="46"/>
  </w:num>
  <w:num w:numId="56">
    <w:abstractNumId w:val="39"/>
  </w:num>
  <w:num w:numId="57">
    <w:abstractNumId w:val="30"/>
  </w:num>
  <w:num w:numId="58">
    <w:abstractNumId w:val="13"/>
  </w:num>
  <w:num w:numId="59">
    <w:abstractNumId w:val="34"/>
  </w:num>
  <w:num w:numId="60">
    <w:abstractNumId w:val="47"/>
  </w:num>
  <w:num w:numId="61">
    <w:abstractNumId w:val="37"/>
  </w:num>
  <w:num w:numId="62">
    <w:abstractNumId w:val="35"/>
  </w:num>
  <w:num w:numId="63">
    <w:abstractNumId w:val="18"/>
    <w:lvlOverride w:ilvl="0">
      <w:startOverride w:val="1"/>
    </w:lvlOverride>
  </w:num>
  <w:num w:numId="64">
    <w:abstractNumId w:val="53"/>
  </w:num>
  <w:num w:numId="65">
    <w:abstractNumId w:val="16"/>
  </w:num>
  <w:num w:numId="66">
    <w:abstractNumId w:val="9"/>
  </w:num>
  <w:num w:numId="67">
    <w:abstractNumId w:val="18"/>
    <w:lvlOverride w:ilvl="0">
      <w:startOverride w:val="1"/>
    </w:lvlOverride>
  </w:num>
  <w:num w:numId="68">
    <w:abstractNumId w:val="14"/>
  </w:num>
  <w:num w:numId="69">
    <w:abstractNumId w:val="1"/>
  </w:num>
  <w:num w:numId="70">
    <w:abstractNumId w:val="24"/>
  </w:num>
  <w:num w:numId="71">
    <w:abstractNumId w:val="15"/>
  </w:num>
  <w:num w:numId="72">
    <w:abstractNumId w:val="18"/>
    <w:lvlOverride w:ilvl="0">
      <w:startOverride w:val="1"/>
    </w:lvlOverride>
  </w:num>
  <w:num w:numId="73">
    <w:abstractNumId w:val="43"/>
  </w:num>
  <w:num w:numId="74">
    <w:abstractNumId w:val="17"/>
  </w:num>
  <w:num w:numId="75">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6B"/>
    <w:rsid w:val="00001B61"/>
    <w:rsid w:val="00001DDF"/>
    <w:rsid w:val="0001146B"/>
    <w:rsid w:val="00034E4B"/>
    <w:rsid w:val="0004174C"/>
    <w:rsid w:val="00093449"/>
    <w:rsid w:val="000A1932"/>
    <w:rsid w:val="000B1C88"/>
    <w:rsid w:val="000B4537"/>
    <w:rsid w:val="000B5198"/>
    <w:rsid w:val="000E2CDA"/>
    <w:rsid w:val="00103322"/>
    <w:rsid w:val="001234FE"/>
    <w:rsid w:val="001517A7"/>
    <w:rsid w:val="001568DB"/>
    <w:rsid w:val="00185CAC"/>
    <w:rsid w:val="001A5120"/>
    <w:rsid w:val="001E5244"/>
    <w:rsid w:val="001F39D2"/>
    <w:rsid w:val="0024753A"/>
    <w:rsid w:val="0027127A"/>
    <w:rsid w:val="00274E84"/>
    <w:rsid w:val="00290975"/>
    <w:rsid w:val="00314560"/>
    <w:rsid w:val="00343612"/>
    <w:rsid w:val="00383F5E"/>
    <w:rsid w:val="00390915"/>
    <w:rsid w:val="003C3A10"/>
    <w:rsid w:val="003D7A4C"/>
    <w:rsid w:val="003F6D2E"/>
    <w:rsid w:val="00406E38"/>
    <w:rsid w:val="00420359"/>
    <w:rsid w:val="004337AD"/>
    <w:rsid w:val="004436B2"/>
    <w:rsid w:val="00443967"/>
    <w:rsid w:val="00466573"/>
    <w:rsid w:val="004772A3"/>
    <w:rsid w:val="004C612D"/>
    <w:rsid w:val="004C7C6D"/>
    <w:rsid w:val="004E32AF"/>
    <w:rsid w:val="00502E73"/>
    <w:rsid w:val="00511450"/>
    <w:rsid w:val="00526086"/>
    <w:rsid w:val="005356C8"/>
    <w:rsid w:val="00567CFC"/>
    <w:rsid w:val="00580EEF"/>
    <w:rsid w:val="0059425F"/>
    <w:rsid w:val="005C136F"/>
    <w:rsid w:val="005D56B2"/>
    <w:rsid w:val="005F10EF"/>
    <w:rsid w:val="00602372"/>
    <w:rsid w:val="00602B07"/>
    <w:rsid w:val="00654A73"/>
    <w:rsid w:val="00665D92"/>
    <w:rsid w:val="0067722A"/>
    <w:rsid w:val="006A6365"/>
    <w:rsid w:val="006B305A"/>
    <w:rsid w:val="006B6C5F"/>
    <w:rsid w:val="00765AFF"/>
    <w:rsid w:val="00770964"/>
    <w:rsid w:val="007732AB"/>
    <w:rsid w:val="00786D5B"/>
    <w:rsid w:val="0079006C"/>
    <w:rsid w:val="00791F4B"/>
    <w:rsid w:val="007E13C1"/>
    <w:rsid w:val="007E6329"/>
    <w:rsid w:val="007F7141"/>
    <w:rsid w:val="0081668A"/>
    <w:rsid w:val="00867264"/>
    <w:rsid w:val="00880294"/>
    <w:rsid w:val="00896593"/>
    <w:rsid w:val="008E58D7"/>
    <w:rsid w:val="008F44E8"/>
    <w:rsid w:val="009074C5"/>
    <w:rsid w:val="00924536"/>
    <w:rsid w:val="00926E0D"/>
    <w:rsid w:val="00930934"/>
    <w:rsid w:val="00940EB9"/>
    <w:rsid w:val="00957CC2"/>
    <w:rsid w:val="009636B2"/>
    <w:rsid w:val="00981A26"/>
    <w:rsid w:val="00996430"/>
    <w:rsid w:val="009C6EB0"/>
    <w:rsid w:val="00A4058D"/>
    <w:rsid w:val="00A4525E"/>
    <w:rsid w:val="00A74520"/>
    <w:rsid w:val="00A96795"/>
    <w:rsid w:val="00AF6476"/>
    <w:rsid w:val="00B01E32"/>
    <w:rsid w:val="00B13F98"/>
    <w:rsid w:val="00B65BF9"/>
    <w:rsid w:val="00BE1A05"/>
    <w:rsid w:val="00BE4DAD"/>
    <w:rsid w:val="00C22EC5"/>
    <w:rsid w:val="00C332FF"/>
    <w:rsid w:val="00C64D10"/>
    <w:rsid w:val="00CA33EB"/>
    <w:rsid w:val="00CC15D5"/>
    <w:rsid w:val="00CF3CE6"/>
    <w:rsid w:val="00D20402"/>
    <w:rsid w:val="00D350F5"/>
    <w:rsid w:val="00D44875"/>
    <w:rsid w:val="00D643F3"/>
    <w:rsid w:val="00D835E8"/>
    <w:rsid w:val="00D910EF"/>
    <w:rsid w:val="00DA166A"/>
    <w:rsid w:val="00DA2C1D"/>
    <w:rsid w:val="00DB2F67"/>
    <w:rsid w:val="00DB7820"/>
    <w:rsid w:val="00DC7E91"/>
    <w:rsid w:val="00DE2ACE"/>
    <w:rsid w:val="00DE3156"/>
    <w:rsid w:val="00DE401D"/>
    <w:rsid w:val="00DE654D"/>
    <w:rsid w:val="00DF27A5"/>
    <w:rsid w:val="00E62C40"/>
    <w:rsid w:val="00ED209E"/>
    <w:rsid w:val="00F14733"/>
    <w:rsid w:val="00F61EA2"/>
    <w:rsid w:val="00F90DDC"/>
    <w:rsid w:val="00F92FE3"/>
    <w:rsid w:val="00FA0612"/>
    <w:rsid w:val="00FA1A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DD3852-1190-444C-AAEC-AB63E4B2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A1AFC"/>
    <w:pPr>
      <w:widowControl w:val="0"/>
      <w:spacing w:line="240" w:lineRule="atLeast"/>
    </w:pPr>
    <w:rPr>
      <w:sz w:val="26"/>
      <w:lang w:val="en-US" w:eastAsia="en-US"/>
    </w:rPr>
  </w:style>
  <w:style w:type="paragraph" w:styleId="u1">
    <w:name w:val="heading 1"/>
    <w:basedOn w:val="Binhthng"/>
    <w:next w:val="Binhthng"/>
    <w:link w:val="u1Char"/>
    <w:autoRedefine/>
    <w:qFormat/>
    <w:rsid w:val="00093449"/>
    <w:pPr>
      <w:keepNext/>
      <w:spacing w:before="120" w:after="60" w:line="360" w:lineRule="auto"/>
      <w:jc w:val="center"/>
      <w:outlineLvl w:val="0"/>
    </w:pPr>
    <w:rPr>
      <w:rFonts w:asciiTheme="majorHAnsi" w:hAnsiTheme="majorHAnsi" w:cstheme="majorHAnsi"/>
      <w:b/>
      <w:noProof/>
      <w:color w:val="FF0066"/>
      <w:sz w:val="36"/>
      <w:szCs w:val="36"/>
      <w:lang w:val="vi-VN"/>
    </w:rPr>
  </w:style>
  <w:style w:type="paragraph" w:styleId="u2">
    <w:name w:val="heading 2"/>
    <w:basedOn w:val="Binhthng"/>
    <w:next w:val="Binhthng"/>
    <w:autoRedefine/>
    <w:qFormat/>
    <w:rsid w:val="0027127A"/>
    <w:pPr>
      <w:numPr>
        <w:numId w:val="37"/>
      </w:numPr>
      <w:spacing w:line="360" w:lineRule="auto"/>
      <w:outlineLvl w:val="1"/>
    </w:pPr>
    <w:rPr>
      <w:b/>
      <w:color w:val="2E74B5" w:themeColor="accent1" w:themeShade="BF"/>
    </w:rPr>
  </w:style>
  <w:style w:type="paragraph" w:styleId="u3">
    <w:name w:val="heading 3"/>
    <w:basedOn w:val="u1"/>
    <w:next w:val="Binhthng"/>
    <w:qFormat/>
    <w:pPr>
      <w:numPr>
        <w:ilvl w:val="2"/>
        <w:numId w:val="1"/>
      </w:numPr>
      <w:outlineLvl w:val="2"/>
    </w:pPr>
    <w:rPr>
      <w:b w:val="0"/>
      <w:i/>
      <w:sz w:val="20"/>
    </w:rPr>
  </w:style>
  <w:style w:type="paragraph" w:styleId="u4">
    <w:name w:val="heading 4"/>
    <w:basedOn w:val="u1"/>
    <w:next w:val="Binhthng"/>
    <w:qFormat/>
    <w:pPr>
      <w:numPr>
        <w:ilvl w:val="3"/>
        <w:numId w:val="1"/>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rPr>
      <w:color w:val="0000FF"/>
      <w:u w:val="single"/>
    </w:rPr>
  </w:style>
  <w:style w:type="paragraph" w:styleId="ThngthngWeb">
    <w:name w:val="Normal (Web)"/>
    <w:basedOn w:val="Binhthng"/>
    <w:semiHidden/>
    <w:pPr>
      <w:widowControl/>
      <w:spacing w:before="100" w:beforeAutospacing="1" w:after="100" w:afterAutospacing="1" w:line="240" w:lineRule="auto"/>
    </w:pPr>
    <w:rPr>
      <w:sz w:val="24"/>
      <w:szCs w:val="24"/>
    </w:rPr>
  </w:style>
  <w:style w:type="paragraph" w:customStyle="1" w:styleId="infoblue0">
    <w:name w:val="infoblue"/>
    <w:basedOn w:val="Binhthng"/>
    <w:pPr>
      <w:widowControl/>
      <w:spacing w:after="120"/>
      <w:ind w:left="720"/>
    </w:pPr>
    <w:rPr>
      <w:rFonts w:eastAsia="Arial Unicode MS"/>
      <w:i/>
      <w:iCs/>
      <w:color w:val="0000FF"/>
    </w:rPr>
  </w:style>
  <w:style w:type="paragraph" w:styleId="oancuaDanhsach">
    <w:name w:val="List Paragraph"/>
    <w:basedOn w:val="Binhthng"/>
    <w:uiPriority w:val="34"/>
    <w:qFormat/>
    <w:rsid w:val="00A4058D"/>
    <w:pPr>
      <w:ind w:left="720"/>
      <w:contextualSpacing/>
    </w:pPr>
  </w:style>
  <w:style w:type="character" w:customStyle="1" w:styleId="u1Char">
    <w:name w:val="Đầu đề 1 Char"/>
    <w:basedOn w:val="Phngmcinhcuaoanvn"/>
    <w:link w:val="u1"/>
    <w:rsid w:val="00093449"/>
    <w:rPr>
      <w:rFonts w:asciiTheme="majorHAnsi" w:hAnsiTheme="majorHAnsi" w:cstheme="majorHAnsi"/>
      <w:b/>
      <w:noProof/>
      <w:color w:val="FF0066"/>
      <w:sz w:val="36"/>
      <w:szCs w:val="36"/>
      <w:lang w:eastAsia="en-US"/>
    </w:rPr>
  </w:style>
  <w:style w:type="character" w:customStyle="1" w:styleId="TiuChar">
    <w:name w:val="Tiêu đề Char"/>
    <w:basedOn w:val="Phngmcinhcuaoanvn"/>
    <w:link w:val="Tiu"/>
    <w:rsid w:val="004E32AF"/>
    <w:rPr>
      <w:rFonts w:ascii="Arial" w:hAnsi="Arial"/>
      <w:b/>
      <w:sz w:val="36"/>
      <w:lang w:val="en-US" w:eastAsia="en-US"/>
    </w:rPr>
  </w:style>
  <w:style w:type="character" w:customStyle="1" w:styleId="ThnVnbanChar">
    <w:name w:val="Thân Văn bản Char"/>
    <w:basedOn w:val="Phngmcinhcuaoanvn"/>
    <w:link w:val="ThnVnban"/>
    <w:semiHidden/>
    <w:rsid w:val="004E32AF"/>
    <w:rPr>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Semester%205\YCPM\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47391-7750-4828-A6C8-0A96602C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1043</TotalTime>
  <Pages>41</Pages>
  <Words>4379</Words>
  <Characters>24962</Characters>
  <Application>Microsoft Office Word</Application>
  <DocSecurity>0</DocSecurity>
  <Lines>208</Lines>
  <Paragraphs>58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Nguyen Tien</dc:creator>
  <cp:keywords/>
  <dc:description/>
  <cp:lastModifiedBy>Tien Nguyen</cp:lastModifiedBy>
  <cp:revision>36</cp:revision>
  <cp:lastPrinted>1899-12-31T17:00:00Z</cp:lastPrinted>
  <dcterms:created xsi:type="dcterms:W3CDTF">2016-11-18T11:19:00Z</dcterms:created>
  <dcterms:modified xsi:type="dcterms:W3CDTF">2016-12-31T10:11:00Z</dcterms:modified>
</cp:coreProperties>
</file>