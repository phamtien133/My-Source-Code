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999EA" w14:textId="2113E8FD" w:rsidR="005F0A2E" w:rsidRPr="00056DDD" w:rsidRDefault="00690C16">
      <w:pPr>
        <w:pStyle w:val="Title"/>
        <w:jc w:val="right"/>
        <w:rPr>
          <w:sz w:val="46"/>
        </w:rPr>
      </w:pPr>
      <w:r w:rsidRPr="00056DDD">
        <w:rPr>
          <w:sz w:val="46"/>
        </w:rPr>
        <w:fldChar w:fldCharType="begin"/>
      </w:r>
      <w:r w:rsidRPr="00056DDD">
        <w:rPr>
          <w:sz w:val="46"/>
        </w:rPr>
        <w:instrText xml:space="preserve"> SUBJECT  \* MERGEFORMAT </w:instrText>
      </w:r>
      <w:r w:rsidRPr="00056DDD">
        <w:rPr>
          <w:sz w:val="46"/>
        </w:rPr>
        <w:fldChar w:fldCharType="separate"/>
      </w:r>
      <w:r w:rsidRPr="00056DDD">
        <w:rPr>
          <w:sz w:val="46"/>
        </w:rPr>
        <w:t>Phần mềm quản lý chi tiêu</w:t>
      </w:r>
      <w:r w:rsidRPr="00056DDD">
        <w:rPr>
          <w:sz w:val="46"/>
        </w:rPr>
        <w:fldChar w:fldCharType="end"/>
      </w:r>
    </w:p>
    <w:p w14:paraId="24826181" w14:textId="77777777" w:rsidR="005F0A2E" w:rsidRPr="00690C16" w:rsidRDefault="00690C16">
      <w:pPr>
        <w:pStyle w:val="Title"/>
        <w:jc w:val="right"/>
        <w:rPr>
          <w:sz w:val="40"/>
        </w:rPr>
      </w:pPr>
      <w:r w:rsidRPr="00690C16">
        <w:rPr>
          <w:sz w:val="40"/>
        </w:rPr>
        <w:fldChar w:fldCharType="begin"/>
      </w:r>
      <w:r w:rsidRPr="00690C16">
        <w:rPr>
          <w:sz w:val="40"/>
        </w:rPr>
        <w:instrText xml:space="preserve"> TITLE  \* MERGEFORMAT </w:instrText>
      </w:r>
      <w:r w:rsidRPr="00690C16">
        <w:rPr>
          <w:sz w:val="40"/>
        </w:rPr>
        <w:fldChar w:fldCharType="separate"/>
      </w:r>
      <w:r w:rsidR="00ED318D" w:rsidRPr="00690C16">
        <w:rPr>
          <w:sz w:val="40"/>
        </w:rPr>
        <w:t>Vision</w:t>
      </w:r>
      <w:r w:rsidRPr="00690C16">
        <w:rPr>
          <w:sz w:val="40"/>
        </w:rPr>
        <w:fldChar w:fldCharType="end"/>
      </w:r>
    </w:p>
    <w:p w14:paraId="38E34DE2" w14:textId="77777777" w:rsidR="005F0A2E" w:rsidRPr="00690C16" w:rsidRDefault="005F0A2E">
      <w:pPr>
        <w:pStyle w:val="Title"/>
        <w:jc w:val="right"/>
        <w:rPr>
          <w:sz w:val="40"/>
        </w:rPr>
      </w:pPr>
    </w:p>
    <w:p w14:paraId="032F9D8A" w14:textId="72C23DC3" w:rsidR="005F0A2E" w:rsidRPr="00690C16" w:rsidRDefault="00A70992">
      <w:pPr>
        <w:pStyle w:val="Title"/>
        <w:jc w:val="right"/>
        <w:rPr>
          <w:sz w:val="32"/>
        </w:rPr>
      </w:pPr>
      <w:r w:rsidRPr="00690C16">
        <w:rPr>
          <w:sz w:val="32"/>
        </w:rPr>
        <w:t>Phiên bản</w:t>
      </w:r>
      <w:r w:rsidR="00614BF4" w:rsidRPr="00690C16">
        <w:rPr>
          <w:sz w:val="32"/>
        </w:rPr>
        <w:t xml:space="preserve"> &lt;1.</w:t>
      </w:r>
      <w:r w:rsidR="000D7951">
        <w:rPr>
          <w:sz w:val="32"/>
        </w:rPr>
        <w:t>3</w:t>
      </w:r>
      <w:r w:rsidR="00614BF4" w:rsidRPr="00690C16">
        <w:rPr>
          <w:sz w:val="32"/>
        </w:rPr>
        <w:t>&gt;</w:t>
      </w:r>
    </w:p>
    <w:p w14:paraId="54BB60B8" w14:textId="77777777" w:rsidR="005F0A2E" w:rsidRPr="00690C16" w:rsidRDefault="005F0A2E">
      <w:pPr>
        <w:pStyle w:val="Title"/>
        <w:rPr>
          <w:sz w:val="32"/>
        </w:rPr>
      </w:pPr>
    </w:p>
    <w:p w14:paraId="580D9C1F" w14:textId="77777777" w:rsidR="00CF53A5" w:rsidRDefault="00CF53A5">
      <w:pPr>
        <w:widowControl/>
        <w:spacing w:line="240" w:lineRule="auto"/>
        <w:rPr>
          <w:rFonts w:ascii="Arial" w:hAnsi="Arial"/>
          <w:b/>
          <w:sz w:val="40"/>
        </w:rPr>
      </w:pPr>
      <w:r>
        <w:rPr>
          <w:sz w:val="40"/>
        </w:rPr>
        <w:br w:type="page"/>
      </w:r>
    </w:p>
    <w:p w14:paraId="22FCC5E6" w14:textId="76F96110" w:rsidR="005F0A2E" w:rsidRPr="00690C16" w:rsidRDefault="005A1643">
      <w:pPr>
        <w:pStyle w:val="Title"/>
        <w:rPr>
          <w:sz w:val="40"/>
        </w:rPr>
      </w:pPr>
      <w:r w:rsidRPr="00690C16">
        <w:rPr>
          <w:sz w:val="40"/>
        </w:rP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F0A2E" w:rsidRPr="00690C16" w14:paraId="50568819" w14:textId="77777777">
        <w:tc>
          <w:tcPr>
            <w:tcW w:w="2304" w:type="dxa"/>
          </w:tcPr>
          <w:p w14:paraId="5640CD43" w14:textId="77777777" w:rsidR="005F0A2E" w:rsidRPr="00690C16" w:rsidRDefault="005A1643">
            <w:pPr>
              <w:pStyle w:val="Tabletext"/>
              <w:jc w:val="center"/>
              <w:rPr>
                <w:b/>
              </w:rPr>
            </w:pPr>
            <w:r w:rsidRPr="00690C16">
              <w:rPr>
                <w:b/>
              </w:rPr>
              <w:t>Ngày</w:t>
            </w:r>
          </w:p>
        </w:tc>
        <w:tc>
          <w:tcPr>
            <w:tcW w:w="1152" w:type="dxa"/>
          </w:tcPr>
          <w:p w14:paraId="0F0F72D6" w14:textId="77777777" w:rsidR="005F0A2E" w:rsidRPr="00690C16" w:rsidRDefault="005A1643">
            <w:pPr>
              <w:pStyle w:val="Tabletext"/>
              <w:jc w:val="center"/>
              <w:rPr>
                <w:b/>
              </w:rPr>
            </w:pPr>
            <w:r w:rsidRPr="00690C16">
              <w:rPr>
                <w:b/>
              </w:rPr>
              <w:t>Phiên bản</w:t>
            </w:r>
          </w:p>
        </w:tc>
        <w:tc>
          <w:tcPr>
            <w:tcW w:w="3744" w:type="dxa"/>
          </w:tcPr>
          <w:p w14:paraId="5EB53A02" w14:textId="77777777" w:rsidR="005F0A2E" w:rsidRPr="00690C16" w:rsidRDefault="005A1643">
            <w:pPr>
              <w:pStyle w:val="Tabletext"/>
              <w:jc w:val="center"/>
              <w:rPr>
                <w:b/>
              </w:rPr>
            </w:pPr>
            <w:r w:rsidRPr="00690C16">
              <w:rPr>
                <w:b/>
              </w:rPr>
              <w:t>Mô tả</w:t>
            </w:r>
          </w:p>
        </w:tc>
        <w:tc>
          <w:tcPr>
            <w:tcW w:w="2304" w:type="dxa"/>
          </w:tcPr>
          <w:p w14:paraId="697F3664" w14:textId="77777777" w:rsidR="005F0A2E" w:rsidRPr="00690C16" w:rsidRDefault="005A1643">
            <w:pPr>
              <w:pStyle w:val="Tabletext"/>
              <w:jc w:val="center"/>
              <w:rPr>
                <w:b/>
              </w:rPr>
            </w:pPr>
            <w:r w:rsidRPr="00690C16">
              <w:rPr>
                <w:b/>
              </w:rPr>
              <w:t>Tác giả</w:t>
            </w:r>
          </w:p>
        </w:tc>
      </w:tr>
      <w:tr w:rsidR="005F0A2E" w:rsidRPr="00690C16" w14:paraId="553099ED" w14:textId="77777777">
        <w:tc>
          <w:tcPr>
            <w:tcW w:w="2304" w:type="dxa"/>
          </w:tcPr>
          <w:p w14:paraId="22B004E5" w14:textId="68FB5ED7" w:rsidR="005F0A2E" w:rsidRPr="00690C16" w:rsidRDefault="002F0580" w:rsidP="002F0580">
            <w:pPr>
              <w:pStyle w:val="Tabletext"/>
            </w:pPr>
            <w:r>
              <w:t>08</w:t>
            </w:r>
            <w:r w:rsidR="00614BF4" w:rsidRPr="00690C16">
              <w:t>/</w:t>
            </w:r>
            <w:r>
              <w:t>11</w:t>
            </w:r>
            <w:r w:rsidR="00614BF4" w:rsidRPr="00690C16">
              <w:t>/</w:t>
            </w:r>
            <w:r>
              <w:t>2016</w:t>
            </w:r>
          </w:p>
        </w:tc>
        <w:tc>
          <w:tcPr>
            <w:tcW w:w="1152" w:type="dxa"/>
          </w:tcPr>
          <w:p w14:paraId="55B8888D" w14:textId="528DA5E8" w:rsidR="005F0A2E" w:rsidRPr="00690C16" w:rsidRDefault="002F0580" w:rsidP="002F0580">
            <w:pPr>
              <w:pStyle w:val="Tabletext"/>
            </w:pPr>
            <w:r>
              <w:t>1</w:t>
            </w:r>
            <w:r w:rsidR="00614BF4" w:rsidRPr="00690C16">
              <w:t>.</w:t>
            </w:r>
            <w:r>
              <w:t>0</w:t>
            </w:r>
          </w:p>
        </w:tc>
        <w:tc>
          <w:tcPr>
            <w:tcW w:w="3744" w:type="dxa"/>
          </w:tcPr>
          <w:p w14:paraId="235B6E61" w14:textId="356BF2AD" w:rsidR="005F0A2E" w:rsidRPr="00690C16" w:rsidRDefault="005F0A2E" w:rsidP="002F0580">
            <w:pPr>
              <w:pStyle w:val="Tabletext"/>
            </w:pPr>
          </w:p>
        </w:tc>
        <w:tc>
          <w:tcPr>
            <w:tcW w:w="2304" w:type="dxa"/>
          </w:tcPr>
          <w:p w14:paraId="05A63AF6" w14:textId="0949A96C" w:rsidR="005F0A2E" w:rsidRPr="00690C16" w:rsidRDefault="005F0A2E">
            <w:pPr>
              <w:pStyle w:val="Tabletext"/>
            </w:pPr>
          </w:p>
        </w:tc>
      </w:tr>
      <w:tr w:rsidR="005F0A2E" w:rsidRPr="00690C16" w14:paraId="52403D1B" w14:textId="77777777">
        <w:tc>
          <w:tcPr>
            <w:tcW w:w="2304" w:type="dxa"/>
          </w:tcPr>
          <w:p w14:paraId="448DF988" w14:textId="5F99F2BF" w:rsidR="005F0A2E" w:rsidRPr="00690C16" w:rsidRDefault="002F0580">
            <w:pPr>
              <w:pStyle w:val="Tabletext"/>
            </w:pPr>
            <w:r>
              <w:t>16/11/2016</w:t>
            </w:r>
          </w:p>
        </w:tc>
        <w:tc>
          <w:tcPr>
            <w:tcW w:w="1152" w:type="dxa"/>
          </w:tcPr>
          <w:p w14:paraId="15AAA77B" w14:textId="6A7DB72B" w:rsidR="005F0A2E" w:rsidRPr="00690C16" w:rsidRDefault="002F0580">
            <w:pPr>
              <w:pStyle w:val="Tabletext"/>
            </w:pPr>
            <w:r>
              <w:t>1.1</w:t>
            </w:r>
          </w:p>
        </w:tc>
        <w:tc>
          <w:tcPr>
            <w:tcW w:w="3744" w:type="dxa"/>
          </w:tcPr>
          <w:p w14:paraId="4EE7E1B0" w14:textId="055CAA78" w:rsidR="005F0A2E" w:rsidRPr="00690C16" w:rsidRDefault="002F0580">
            <w:pPr>
              <w:pStyle w:val="Tabletext"/>
            </w:pPr>
            <w:r>
              <w:t>Chỉnh sửa sau góp ý của thầy</w:t>
            </w:r>
          </w:p>
        </w:tc>
        <w:tc>
          <w:tcPr>
            <w:tcW w:w="2304" w:type="dxa"/>
          </w:tcPr>
          <w:p w14:paraId="30CA0C22" w14:textId="77777777" w:rsidR="005F0A2E" w:rsidRPr="00690C16" w:rsidRDefault="005F0A2E">
            <w:pPr>
              <w:pStyle w:val="Tabletext"/>
            </w:pPr>
          </w:p>
        </w:tc>
      </w:tr>
      <w:tr w:rsidR="005F0A2E" w:rsidRPr="00690C16" w14:paraId="578ABDC6" w14:textId="77777777">
        <w:tc>
          <w:tcPr>
            <w:tcW w:w="2304" w:type="dxa"/>
          </w:tcPr>
          <w:p w14:paraId="05751CF6" w14:textId="02203E05" w:rsidR="005F0A2E" w:rsidRPr="00690C16" w:rsidRDefault="00294669" w:rsidP="00294669">
            <w:pPr>
              <w:pStyle w:val="Tabletext"/>
            </w:pPr>
            <w:r>
              <w:t>17/11/2016</w:t>
            </w:r>
          </w:p>
        </w:tc>
        <w:tc>
          <w:tcPr>
            <w:tcW w:w="1152" w:type="dxa"/>
          </w:tcPr>
          <w:p w14:paraId="78E4CF46" w14:textId="6F9C3343" w:rsidR="005F0A2E" w:rsidRPr="00690C16" w:rsidRDefault="00294669">
            <w:pPr>
              <w:pStyle w:val="Tabletext"/>
            </w:pPr>
            <w:r>
              <w:t>1.2</w:t>
            </w:r>
          </w:p>
        </w:tc>
        <w:tc>
          <w:tcPr>
            <w:tcW w:w="3744" w:type="dxa"/>
          </w:tcPr>
          <w:p w14:paraId="7CF09C53" w14:textId="7779C76A" w:rsidR="005F0A2E" w:rsidRPr="00690C16" w:rsidRDefault="00294669">
            <w:pPr>
              <w:pStyle w:val="Tabletext"/>
            </w:pPr>
            <w:r>
              <w:t>Chỉnh sửa sau khi họp nhóm</w:t>
            </w:r>
          </w:p>
        </w:tc>
        <w:tc>
          <w:tcPr>
            <w:tcW w:w="2304" w:type="dxa"/>
          </w:tcPr>
          <w:p w14:paraId="35AA0B92" w14:textId="77777777" w:rsidR="005F0A2E" w:rsidRPr="00690C16" w:rsidRDefault="005F0A2E">
            <w:pPr>
              <w:pStyle w:val="Tabletext"/>
            </w:pPr>
          </w:p>
        </w:tc>
      </w:tr>
      <w:tr w:rsidR="005F0A2E" w:rsidRPr="00690C16" w14:paraId="77B98985" w14:textId="77777777">
        <w:tc>
          <w:tcPr>
            <w:tcW w:w="2304" w:type="dxa"/>
          </w:tcPr>
          <w:p w14:paraId="009F37B0" w14:textId="737F4013" w:rsidR="005F0A2E" w:rsidRPr="00690C16" w:rsidRDefault="00304B01">
            <w:pPr>
              <w:pStyle w:val="Tabletext"/>
            </w:pPr>
            <w:r>
              <w:t>26/11/2016</w:t>
            </w:r>
          </w:p>
        </w:tc>
        <w:tc>
          <w:tcPr>
            <w:tcW w:w="1152" w:type="dxa"/>
          </w:tcPr>
          <w:p w14:paraId="77281DD8" w14:textId="7DD1E866" w:rsidR="005F0A2E" w:rsidRPr="00690C16" w:rsidRDefault="00304B01">
            <w:pPr>
              <w:pStyle w:val="Tabletext"/>
            </w:pPr>
            <w:r>
              <w:t>1.3</w:t>
            </w:r>
          </w:p>
        </w:tc>
        <w:tc>
          <w:tcPr>
            <w:tcW w:w="3744" w:type="dxa"/>
          </w:tcPr>
          <w:p w14:paraId="0A6B9DBB" w14:textId="77777777" w:rsidR="000D7951" w:rsidRDefault="000D7951">
            <w:pPr>
              <w:pStyle w:val="Tabletext"/>
            </w:pPr>
            <w:r>
              <w:t>Loại bỏ  các chức năng có độ ưu tiên thấp (&lt;W&gt;)</w:t>
            </w:r>
          </w:p>
          <w:p w14:paraId="590DEF8A" w14:textId="7885CF63" w:rsidR="005F0A2E" w:rsidRPr="00690C16" w:rsidRDefault="000D7951">
            <w:pPr>
              <w:pStyle w:val="Tabletext"/>
            </w:pPr>
            <w:r>
              <w:t>Thêm chi phí, sửa lại sai sót về user</w:t>
            </w:r>
          </w:p>
        </w:tc>
        <w:tc>
          <w:tcPr>
            <w:tcW w:w="2304" w:type="dxa"/>
          </w:tcPr>
          <w:p w14:paraId="06AB611F" w14:textId="77777777" w:rsidR="005F0A2E" w:rsidRPr="00690C16" w:rsidRDefault="005F0A2E">
            <w:pPr>
              <w:pStyle w:val="Tabletext"/>
            </w:pPr>
          </w:p>
        </w:tc>
      </w:tr>
      <w:tr w:rsidR="005F5576" w:rsidRPr="00690C16" w14:paraId="217F909B" w14:textId="77777777">
        <w:tc>
          <w:tcPr>
            <w:tcW w:w="2304" w:type="dxa"/>
          </w:tcPr>
          <w:p w14:paraId="32544F8B" w14:textId="35DB4281" w:rsidR="005F5576" w:rsidRDefault="005F5576">
            <w:pPr>
              <w:pStyle w:val="Tabletext"/>
            </w:pPr>
            <w:r>
              <w:t>31/12/2016</w:t>
            </w:r>
          </w:p>
        </w:tc>
        <w:tc>
          <w:tcPr>
            <w:tcW w:w="1152" w:type="dxa"/>
          </w:tcPr>
          <w:p w14:paraId="677C4EFA" w14:textId="3793318B" w:rsidR="005F5576" w:rsidRDefault="005F5576">
            <w:pPr>
              <w:pStyle w:val="Tabletext"/>
            </w:pPr>
            <w:r>
              <w:t>1.4</w:t>
            </w:r>
          </w:p>
        </w:tc>
        <w:tc>
          <w:tcPr>
            <w:tcW w:w="3744" w:type="dxa"/>
          </w:tcPr>
          <w:p w14:paraId="26EEB19A" w14:textId="24E083CE" w:rsidR="005F5576" w:rsidRDefault="005F5576">
            <w:pPr>
              <w:pStyle w:val="Tabletext"/>
            </w:pPr>
            <w:r>
              <w:t>Loại bỏ liên kết ngân hàng</w:t>
            </w:r>
            <w:bookmarkStart w:id="0" w:name="_GoBack"/>
            <w:bookmarkEnd w:id="0"/>
          </w:p>
        </w:tc>
        <w:tc>
          <w:tcPr>
            <w:tcW w:w="2304" w:type="dxa"/>
          </w:tcPr>
          <w:p w14:paraId="2E202030" w14:textId="77777777" w:rsidR="005F5576" w:rsidRPr="00690C16" w:rsidRDefault="005F5576">
            <w:pPr>
              <w:pStyle w:val="Tabletext"/>
            </w:pPr>
          </w:p>
        </w:tc>
      </w:tr>
    </w:tbl>
    <w:p w14:paraId="23DDBA6A" w14:textId="77777777" w:rsidR="005F0A2E" w:rsidRPr="00690C16" w:rsidRDefault="005F0A2E"/>
    <w:p w14:paraId="0C453B2B" w14:textId="77777777" w:rsidR="005F0A2E" w:rsidRPr="00690C16" w:rsidRDefault="00614BF4">
      <w:pPr>
        <w:pStyle w:val="Title"/>
        <w:rPr>
          <w:sz w:val="40"/>
        </w:rPr>
      </w:pPr>
      <w:r w:rsidRPr="00690C16">
        <w:rPr>
          <w:sz w:val="40"/>
        </w:rPr>
        <w:br w:type="page"/>
      </w:r>
      <w:r w:rsidR="00BD75F6" w:rsidRPr="00690C16">
        <w:rPr>
          <w:sz w:val="40"/>
        </w:rPr>
        <w:lastRenderedPageBreak/>
        <w:t>Mục lục</w:t>
      </w:r>
    </w:p>
    <w:p w14:paraId="56FB9F1C" w14:textId="77777777" w:rsidR="00F529D2" w:rsidRPr="00690C16" w:rsidRDefault="00614BF4">
      <w:pPr>
        <w:pStyle w:val="TOC1"/>
        <w:tabs>
          <w:tab w:val="left" w:pos="432"/>
        </w:tabs>
        <w:rPr>
          <w:rFonts w:asciiTheme="minorHAnsi" w:eastAsiaTheme="minorEastAsia" w:hAnsiTheme="minorHAnsi" w:cstheme="minorBidi"/>
          <w:noProof/>
          <w:sz w:val="26"/>
          <w:szCs w:val="22"/>
        </w:rPr>
      </w:pPr>
      <w:r w:rsidRPr="00690C16">
        <w:fldChar w:fldCharType="begin"/>
      </w:r>
      <w:r w:rsidRPr="00690C16">
        <w:instrText xml:space="preserve"> TOC \o "1-3" </w:instrText>
      </w:r>
      <w:r w:rsidRPr="00690C16">
        <w:fldChar w:fldCharType="separate"/>
      </w:r>
      <w:r w:rsidR="00F529D2" w:rsidRPr="00690C16">
        <w:rPr>
          <w:noProof/>
        </w:rPr>
        <w:t>1.</w:t>
      </w:r>
      <w:r w:rsidR="00F529D2" w:rsidRPr="00690C16">
        <w:rPr>
          <w:rFonts w:asciiTheme="minorHAnsi" w:eastAsiaTheme="minorEastAsia" w:hAnsiTheme="minorHAnsi" w:cstheme="minorBidi"/>
          <w:noProof/>
          <w:sz w:val="26"/>
          <w:szCs w:val="22"/>
        </w:rPr>
        <w:tab/>
      </w:r>
      <w:r w:rsidR="00F529D2" w:rsidRPr="00690C16">
        <w:rPr>
          <w:noProof/>
        </w:rPr>
        <w:t>Introduction &lt;Giới thiệu&gt;</w:t>
      </w:r>
      <w:r w:rsidR="00F529D2" w:rsidRPr="00690C16">
        <w:rPr>
          <w:noProof/>
        </w:rPr>
        <w:tab/>
      </w:r>
      <w:r w:rsidR="00F529D2" w:rsidRPr="00690C16">
        <w:rPr>
          <w:noProof/>
        </w:rPr>
        <w:fldChar w:fldCharType="begin"/>
      </w:r>
      <w:r w:rsidR="00F529D2" w:rsidRPr="00690C16">
        <w:rPr>
          <w:noProof/>
        </w:rPr>
        <w:instrText xml:space="preserve"> PAGEREF _Toc280807416 \h </w:instrText>
      </w:r>
      <w:r w:rsidR="00F529D2" w:rsidRPr="00690C16">
        <w:rPr>
          <w:noProof/>
        </w:rPr>
      </w:r>
      <w:r w:rsidR="00F529D2" w:rsidRPr="00690C16">
        <w:rPr>
          <w:noProof/>
        </w:rPr>
        <w:fldChar w:fldCharType="separate"/>
      </w:r>
      <w:r w:rsidR="00F529D2" w:rsidRPr="00690C16">
        <w:rPr>
          <w:noProof/>
        </w:rPr>
        <w:t>5</w:t>
      </w:r>
      <w:r w:rsidR="00F529D2" w:rsidRPr="00690C16">
        <w:rPr>
          <w:noProof/>
        </w:rPr>
        <w:fldChar w:fldCharType="end"/>
      </w:r>
    </w:p>
    <w:p w14:paraId="0E13E1BF"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1.1</w:t>
      </w:r>
      <w:r w:rsidRPr="00690C16">
        <w:rPr>
          <w:rFonts w:asciiTheme="minorHAnsi" w:eastAsiaTheme="minorEastAsia" w:hAnsiTheme="minorHAnsi" w:cstheme="minorBidi"/>
          <w:noProof/>
          <w:sz w:val="26"/>
          <w:szCs w:val="22"/>
        </w:rPr>
        <w:tab/>
      </w:r>
      <w:r w:rsidRPr="00690C16">
        <w:rPr>
          <w:noProof/>
        </w:rPr>
        <w:t>Purpose &lt;Mục đích của tài liệu&gt;</w:t>
      </w:r>
      <w:r w:rsidRPr="00690C16">
        <w:rPr>
          <w:noProof/>
        </w:rPr>
        <w:tab/>
      </w:r>
      <w:r w:rsidRPr="00690C16">
        <w:rPr>
          <w:noProof/>
        </w:rPr>
        <w:fldChar w:fldCharType="begin"/>
      </w:r>
      <w:r w:rsidRPr="00690C16">
        <w:rPr>
          <w:noProof/>
        </w:rPr>
        <w:instrText xml:space="preserve"> PAGEREF _Toc280807417 \h </w:instrText>
      </w:r>
      <w:r w:rsidRPr="00690C16">
        <w:rPr>
          <w:noProof/>
        </w:rPr>
      </w:r>
      <w:r w:rsidRPr="00690C16">
        <w:rPr>
          <w:noProof/>
        </w:rPr>
        <w:fldChar w:fldCharType="separate"/>
      </w:r>
      <w:r w:rsidRPr="00690C16">
        <w:rPr>
          <w:noProof/>
        </w:rPr>
        <w:t>5</w:t>
      </w:r>
      <w:r w:rsidRPr="00690C16">
        <w:rPr>
          <w:noProof/>
        </w:rPr>
        <w:fldChar w:fldCharType="end"/>
      </w:r>
    </w:p>
    <w:p w14:paraId="2BC8176F"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1.2</w:t>
      </w:r>
      <w:r w:rsidRPr="00690C16">
        <w:rPr>
          <w:rFonts w:asciiTheme="minorHAnsi" w:eastAsiaTheme="minorEastAsia" w:hAnsiTheme="minorHAnsi" w:cstheme="minorBidi"/>
          <w:noProof/>
          <w:sz w:val="26"/>
          <w:szCs w:val="22"/>
        </w:rPr>
        <w:tab/>
      </w:r>
      <w:r w:rsidRPr="00690C16">
        <w:rPr>
          <w:noProof/>
        </w:rPr>
        <w:t>Scope &lt;Phạm vi áp dụng của tài liệu&gt;</w:t>
      </w:r>
      <w:r w:rsidRPr="00690C16">
        <w:rPr>
          <w:noProof/>
        </w:rPr>
        <w:tab/>
      </w:r>
      <w:r w:rsidRPr="00690C16">
        <w:rPr>
          <w:noProof/>
        </w:rPr>
        <w:fldChar w:fldCharType="begin"/>
      </w:r>
      <w:r w:rsidRPr="00690C16">
        <w:rPr>
          <w:noProof/>
        </w:rPr>
        <w:instrText xml:space="preserve"> PAGEREF _Toc280807418 \h </w:instrText>
      </w:r>
      <w:r w:rsidRPr="00690C16">
        <w:rPr>
          <w:noProof/>
        </w:rPr>
      </w:r>
      <w:r w:rsidRPr="00690C16">
        <w:rPr>
          <w:noProof/>
        </w:rPr>
        <w:fldChar w:fldCharType="separate"/>
      </w:r>
      <w:r w:rsidRPr="00690C16">
        <w:rPr>
          <w:noProof/>
        </w:rPr>
        <w:t>5</w:t>
      </w:r>
      <w:r w:rsidRPr="00690C16">
        <w:rPr>
          <w:noProof/>
        </w:rPr>
        <w:fldChar w:fldCharType="end"/>
      </w:r>
    </w:p>
    <w:p w14:paraId="3637B5E5"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1.3</w:t>
      </w:r>
      <w:r w:rsidRPr="00690C16">
        <w:rPr>
          <w:rFonts w:asciiTheme="minorHAnsi" w:eastAsiaTheme="minorEastAsia" w:hAnsiTheme="minorHAnsi" w:cstheme="minorBidi"/>
          <w:noProof/>
          <w:sz w:val="26"/>
          <w:szCs w:val="22"/>
        </w:rPr>
        <w:tab/>
      </w:r>
      <w:r w:rsidRPr="00690C16">
        <w:rPr>
          <w:noProof/>
        </w:rPr>
        <w:t>Definitions, Acronyms, and Abbreviations &lt;Các định nghĩa, thuật ngữ và từ viết tắt&gt;</w:t>
      </w:r>
      <w:r w:rsidRPr="00690C16">
        <w:rPr>
          <w:noProof/>
        </w:rPr>
        <w:tab/>
      </w:r>
      <w:r w:rsidRPr="00690C16">
        <w:rPr>
          <w:noProof/>
        </w:rPr>
        <w:fldChar w:fldCharType="begin"/>
      </w:r>
      <w:r w:rsidRPr="00690C16">
        <w:rPr>
          <w:noProof/>
        </w:rPr>
        <w:instrText xml:space="preserve"> PAGEREF _Toc280807419 \h </w:instrText>
      </w:r>
      <w:r w:rsidRPr="00690C16">
        <w:rPr>
          <w:noProof/>
        </w:rPr>
      </w:r>
      <w:r w:rsidRPr="00690C16">
        <w:rPr>
          <w:noProof/>
        </w:rPr>
        <w:fldChar w:fldCharType="separate"/>
      </w:r>
      <w:r w:rsidRPr="00690C16">
        <w:rPr>
          <w:noProof/>
        </w:rPr>
        <w:t>5</w:t>
      </w:r>
      <w:r w:rsidRPr="00690C16">
        <w:rPr>
          <w:noProof/>
        </w:rPr>
        <w:fldChar w:fldCharType="end"/>
      </w:r>
    </w:p>
    <w:p w14:paraId="1249F15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1.4</w:t>
      </w:r>
      <w:r w:rsidRPr="00690C16">
        <w:rPr>
          <w:rFonts w:asciiTheme="minorHAnsi" w:eastAsiaTheme="minorEastAsia" w:hAnsiTheme="minorHAnsi" w:cstheme="minorBidi"/>
          <w:noProof/>
          <w:sz w:val="26"/>
          <w:szCs w:val="22"/>
        </w:rPr>
        <w:tab/>
      </w:r>
      <w:r w:rsidRPr="00690C16">
        <w:rPr>
          <w:noProof/>
        </w:rPr>
        <w:t>References &lt;Tài liệu tham khảo&gt;</w:t>
      </w:r>
      <w:r w:rsidRPr="00690C16">
        <w:rPr>
          <w:noProof/>
        </w:rPr>
        <w:tab/>
      </w:r>
      <w:r w:rsidRPr="00690C16">
        <w:rPr>
          <w:noProof/>
        </w:rPr>
        <w:fldChar w:fldCharType="begin"/>
      </w:r>
      <w:r w:rsidRPr="00690C16">
        <w:rPr>
          <w:noProof/>
        </w:rPr>
        <w:instrText xml:space="preserve"> PAGEREF _Toc280807420 \h </w:instrText>
      </w:r>
      <w:r w:rsidRPr="00690C16">
        <w:rPr>
          <w:noProof/>
        </w:rPr>
      </w:r>
      <w:r w:rsidRPr="00690C16">
        <w:rPr>
          <w:noProof/>
        </w:rPr>
        <w:fldChar w:fldCharType="separate"/>
      </w:r>
      <w:r w:rsidRPr="00690C16">
        <w:rPr>
          <w:noProof/>
        </w:rPr>
        <w:t>5</w:t>
      </w:r>
      <w:r w:rsidRPr="00690C16">
        <w:rPr>
          <w:noProof/>
        </w:rPr>
        <w:fldChar w:fldCharType="end"/>
      </w:r>
    </w:p>
    <w:p w14:paraId="39BCD76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1.5</w:t>
      </w:r>
      <w:r w:rsidRPr="00690C16">
        <w:rPr>
          <w:rFonts w:asciiTheme="minorHAnsi" w:eastAsiaTheme="minorEastAsia" w:hAnsiTheme="minorHAnsi" w:cstheme="minorBidi"/>
          <w:noProof/>
          <w:sz w:val="26"/>
          <w:szCs w:val="22"/>
        </w:rPr>
        <w:tab/>
      </w:r>
      <w:r w:rsidRPr="00690C16">
        <w:rPr>
          <w:noProof/>
        </w:rPr>
        <w:t>Overview &lt;Tổng quan về nội dung trong tài liệu&gt;</w:t>
      </w:r>
      <w:r w:rsidRPr="00690C16">
        <w:rPr>
          <w:noProof/>
        </w:rPr>
        <w:tab/>
      </w:r>
      <w:r w:rsidRPr="00690C16">
        <w:rPr>
          <w:noProof/>
        </w:rPr>
        <w:fldChar w:fldCharType="begin"/>
      </w:r>
      <w:r w:rsidRPr="00690C16">
        <w:rPr>
          <w:noProof/>
        </w:rPr>
        <w:instrText xml:space="preserve"> PAGEREF _Toc280807421 \h </w:instrText>
      </w:r>
      <w:r w:rsidRPr="00690C16">
        <w:rPr>
          <w:noProof/>
        </w:rPr>
      </w:r>
      <w:r w:rsidRPr="00690C16">
        <w:rPr>
          <w:noProof/>
        </w:rPr>
        <w:fldChar w:fldCharType="separate"/>
      </w:r>
      <w:r w:rsidRPr="00690C16">
        <w:rPr>
          <w:noProof/>
        </w:rPr>
        <w:t>5</w:t>
      </w:r>
      <w:r w:rsidRPr="00690C16">
        <w:rPr>
          <w:noProof/>
        </w:rPr>
        <w:fldChar w:fldCharType="end"/>
      </w:r>
    </w:p>
    <w:p w14:paraId="1CA02565"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2.</w:t>
      </w:r>
      <w:r w:rsidRPr="00690C16">
        <w:rPr>
          <w:rFonts w:asciiTheme="minorHAnsi" w:eastAsiaTheme="minorEastAsia" w:hAnsiTheme="minorHAnsi" w:cstheme="minorBidi"/>
          <w:noProof/>
          <w:sz w:val="26"/>
          <w:szCs w:val="22"/>
        </w:rPr>
        <w:tab/>
      </w:r>
      <w:r w:rsidRPr="00690C16">
        <w:rPr>
          <w:noProof/>
        </w:rPr>
        <w:t>Positioning &lt;Vị trí dự án&gt;</w:t>
      </w:r>
      <w:r w:rsidRPr="00690C16">
        <w:rPr>
          <w:noProof/>
        </w:rPr>
        <w:tab/>
      </w:r>
      <w:r w:rsidRPr="00690C16">
        <w:rPr>
          <w:noProof/>
        </w:rPr>
        <w:fldChar w:fldCharType="begin"/>
      </w:r>
      <w:r w:rsidRPr="00690C16">
        <w:rPr>
          <w:noProof/>
        </w:rPr>
        <w:instrText xml:space="preserve"> PAGEREF _Toc280807422 \h </w:instrText>
      </w:r>
      <w:r w:rsidRPr="00690C16">
        <w:rPr>
          <w:noProof/>
        </w:rPr>
      </w:r>
      <w:r w:rsidRPr="00690C16">
        <w:rPr>
          <w:noProof/>
        </w:rPr>
        <w:fldChar w:fldCharType="separate"/>
      </w:r>
      <w:r w:rsidRPr="00690C16">
        <w:rPr>
          <w:noProof/>
        </w:rPr>
        <w:t>5</w:t>
      </w:r>
      <w:r w:rsidRPr="00690C16">
        <w:rPr>
          <w:noProof/>
        </w:rPr>
        <w:fldChar w:fldCharType="end"/>
      </w:r>
    </w:p>
    <w:p w14:paraId="46C75627" w14:textId="2455EE61"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2.1</w:t>
      </w:r>
      <w:r w:rsidRPr="00690C16">
        <w:rPr>
          <w:rFonts w:asciiTheme="minorHAnsi" w:eastAsiaTheme="minorEastAsia" w:hAnsiTheme="minorHAnsi" w:cstheme="minorBidi"/>
          <w:noProof/>
          <w:sz w:val="26"/>
          <w:szCs w:val="22"/>
        </w:rPr>
        <w:tab/>
      </w:r>
      <w:r w:rsidRPr="00690C16">
        <w:rPr>
          <w:noProof/>
        </w:rPr>
        <w:t>Business Opportunity &lt;Cơ hội kinh doanh&gt;</w:t>
      </w:r>
      <w:r w:rsidRPr="00690C16">
        <w:rPr>
          <w:noProof/>
        </w:rPr>
        <w:tab/>
      </w:r>
      <w:r w:rsidR="007306C4">
        <w:rPr>
          <w:noProof/>
        </w:rPr>
        <w:t>6</w:t>
      </w:r>
    </w:p>
    <w:p w14:paraId="6840F46D" w14:textId="0D365936"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2.2</w:t>
      </w:r>
      <w:r w:rsidRPr="00690C16">
        <w:rPr>
          <w:rFonts w:asciiTheme="minorHAnsi" w:eastAsiaTheme="minorEastAsia" w:hAnsiTheme="minorHAnsi" w:cstheme="minorBidi"/>
          <w:noProof/>
          <w:sz w:val="26"/>
          <w:szCs w:val="22"/>
        </w:rPr>
        <w:tab/>
      </w:r>
      <w:r w:rsidRPr="00690C16">
        <w:rPr>
          <w:noProof/>
        </w:rPr>
        <w:t>Problem Statement &lt;Các vấn đề cần giải quyết&gt;</w:t>
      </w:r>
      <w:r w:rsidRPr="00690C16">
        <w:rPr>
          <w:noProof/>
        </w:rPr>
        <w:tab/>
      </w:r>
      <w:r w:rsidR="007306C4">
        <w:rPr>
          <w:noProof/>
        </w:rPr>
        <w:t>6</w:t>
      </w:r>
    </w:p>
    <w:p w14:paraId="1EEDE6C5" w14:textId="5686F79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2.3</w:t>
      </w:r>
      <w:r w:rsidRPr="00690C16">
        <w:rPr>
          <w:rFonts w:asciiTheme="minorHAnsi" w:eastAsiaTheme="minorEastAsia" w:hAnsiTheme="minorHAnsi" w:cstheme="minorBidi"/>
          <w:noProof/>
          <w:sz w:val="26"/>
          <w:szCs w:val="22"/>
        </w:rPr>
        <w:tab/>
      </w:r>
      <w:r w:rsidRPr="00690C16">
        <w:rPr>
          <w:noProof/>
        </w:rPr>
        <w:t>Product Position Statement &lt;Giới thiệu vị trí của dự án&gt;</w:t>
      </w:r>
      <w:r w:rsidRPr="00690C16">
        <w:rPr>
          <w:noProof/>
        </w:rPr>
        <w:tab/>
      </w:r>
      <w:r w:rsidR="007306C4">
        <w:rPr>
          <w:noProof/>
        </w:rPr>
        <w:t>8</w:t>
      </w:r>
    </w:p>
    <w:p w14:paraId="27BADFFF" w14:textId="6E186AC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3.</w:t>
      </w:r>
      <w:r w:rsidRPr="00690C16">
        <w:rPr>
          <w:rFonts w:asciiTheme="minorHAnsi" w:eastAsiaTheme="minorEastAsia" w:hAnsiTheme="minorHAnsi" w:cstheme="minorBidi"/>
          <w:noProof/>
          <w:sz w:val="26"/>
          <w:szCs w:val="22"/>
        </w:rPr>
        <w:tab/>
      </w:r>
      <w:r w:rsidRPr="00690C16">
        <w:rPr>
          <w:noProof/>
        </w:rPr>
        <w:t>Stakeholder and User Descriptions &lt;Các bên liên quan&gt;</w:t>
      </w:r>
      <w:r w:rsidRPr="00690C16">
        <w:rPr>
          <w:noProof/>
        </w:rPr>
        <w:tab/>
      </w:r>
      <w:r w:rsidR="007306C4">
        <w:rPr>
          <w:noProof/>
        </w:rPr>
        <w:t>8</w:t>
      </w:r>
    </w:p>
    <w:p w14:paraId="472FF79A" w14:textId="5E538B68"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3.1</w:t>
      </w:r>
      <w:r w:rsidRPr="00690C16">
        <w:rPr>
          <w:rFonts w:asciiTheme="minorHAnsi" w:eastAsiaTheme="minorEastAsia" w:hAnsiTheme="minorHAnsi" w:cstheme="minorBidi"/>
          <w:noProof/>
          <w:sz w:val="26"/>
          <w:szCs w:val="22"/>
        </w:rPr>
        <w:tab/>
      </w:r>
      <w:r w:rsidRPr="00690C16">
        <w:rPr>
          <w:noProof/>
        </w:rPr>
        <w:t>Market Demographics &lt;Viễn cảnh thị trường&gt;</w:t>
      </w:r>
      <w:r w:rsidRPr="00690C16">
        <w:rPr>
          <w:noProof/>
        </w:rPr>
        <w:tab/>
      </w:r>
      <w:r w:rsidR="007306C4">
        <w:rPr>
          <w:noProof/>
        </w:rPr>
        <w:t>8</w:t>
      </w:r>
    </w:p>
    <w:p w14:paraId="163AB11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3.2</w:t>
      </w:r>
      <w:r w:rsidRPr="00690C16">
        <w:rPr>
          <w:rFonts w:asciiTheme="minorHAnsi" w:eastAsiaTheme="minorEastAsia" w:hAnsiTheme="minorHAnsi" w:cstheme="minorBidi"/>
          <w:noProof/>
          <w:sz w:val="26"/>
          <w:szCs w:val="22"/>
        </w:rPr>
        <w:tab/>
      </w:r>
      <w:r w:rsidRPr="00690C16">
        <w:rPr>
          <w:noProof/>
        </w:rPr>
        <w:t>Stakeholder Summary &lt;Tóm tắt thông tin các bên liên quan&gt;</w:t>
      </w:r>
      <w:r w:rsidRPr="00690C16">
        <w:rPr>
          <w:noProof/>
        </w:rPr>
        <w:tab/>
      </w:r>
      <w:r w:rsidRPr="00690C16">
        <w:rPr>
          <w:noProof/>
        </w:rPr>
        <w:fldChar w:fldCharType="begin"/>
      </w:r>
      <w:r w:rsidRPr="00690C16">
        <w:rPr>
          <w:noProof/>
        </w:rPr>
        <w:instrText xml:space="preserve"> PAGEREF _Toc280807428 \h </w:instrText>
      </w:r>
      <w:r w:rsidRPr="00690C16">
        <w:rPr>
          <w:noProof/>
        </w:rPr>
      </w:r>
      <w:r w:rsidRPr="00690C16">
        <w:rPr>
          <w:noProof/>
        </w:rPr>
        <w:fldChar w:fldCharType="separate"/>
      </w:r>
      <w:r w:rsidRPr="00690C16">
        <w:rPr>
          <w:noProof/>
        </w:rPr>
        <w:t>6</w:t>
      </w:r>
      <w:r w:rsidRPr="00690C16">
        <w:rPr>
          <w:noProof/>
        </w:rPr>
        <w:fldChar w:fldCharType="end"/>
      </w:r>
    </w:p>
    <w:p w14:paraId="64A90A5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3.3</w:t>
      </w:r>
      <w:r w:rsidRPr="00690C16">
        <w:rPr>
          <w:rFonts w:asciiTheme="minorHAnsi" w:eastAsiaTheme="minorEastAsia" w:hAnsiTheme="minorHAnsi" w:cstheme="minorBidi"/>
          <w:noProof/>
          <w:sz w:val="26"/>
          <w:szCs w:val="22"/>
        </w:rPr>
        <w:tab/>
      </w:r>
      <w:r w:rsidRPr="00690C16">
        <w:rPr>
          <w:noProof/>
        </w:rPr>
        <w:t>User Summary</w:t>
      </w:r>
      <w:r w:rsidRPr="00690C16">
        <w:rPr>
          <w:noProof/>
        </w:rPr>
        <w:tab/>
      </w:r>
      <w:r w:rsidRPr="00690C16">
        <w:rPr>
          <w:noProof/>
        </w:rPr>
        <w:fldChar w:fldCharType="begin"/>
      </w:r>
      <w:r w:rsidRPr="00690C16">
        <w:rPr>
          <w:noProof/>
        </w:rPr>
        <w:instrText xml:space="preserve"> PAGEREF _Toc280807429 \h </w:instrText>
      </w:r>
      <w:r w:rsidRPr="00690C16">
        <w:rPr>
          <w:noProof/>
        </w:rPr>
      </w:r>
      <w:r w:rsidRPr="00690C16">
        <w:rPr>
          <w:noProof/>
        </w:rPr>
        <w:fldChar w:fldCharType="separate"/>
      </w:r>
      <w:r w:rsidRPr="00690C16">
        <w:rPr>
          <w:noProof/>
        </w:rPr>
        <w:t>7</w:t>
      </w:r>
      <w:r w:rsidRPr="00690C16">
        <w:rPr>
          <w:noProof/>
        </w:rPr>
        <w:fldChar w:fldCharType="end"/>
      </w:r>
    </w:p>
    <w:p w14:paraId="43FE618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3.4</w:t>
      </w:r>
      <w:r w:rsidRPr="00690C16">
        <w:rPr>
          <w:rFonts w:asciiTheme="minorHAnsi" w:eastAsiaTheme="minorEastAsia" w:hAnsiTheme="minorHAnsi" w:cstheme="minorBidi"/>
          <w:noProof/>
          <w:sz w:val="26"/>
          <w:szCs w:val="22"/>
        </w:rPr>
        <w:tab/>
      </w:r>
      <w:r w:rsidRPr="00690C16">
        <w:rPr>
          <w:noProof/>
        </w:rPr>
        <w:t>User Environment</w:t>
      </w:r>
      <w:r w:rsidRPr="00690C16">
        <w:rPr>
          <w:noProof/>
        </w:rPr>
        <w:tab/>
      </w:r>
      <w:r w:rsidRPr="00690C16">
        <w:rPr>
          <w:noProof/>
        </w:rPr>
        <w:fldChar w:fldCharType="begin"/>
      </w:r>
      <w:r w:rsidRPr="00690C16">
        <w:rPr>
          <w:noProof/>
        </w:rPr>
        <w:instrText xml:space="preserve"> PAGEREF _Toc280807430 \h </w:instrText>
      </w:r>
      <w:r w:rsidRPr="00690C16">
        <w:rPr>
          <w:noProof/>
        </w:rPr>
      </w:r>
      <w:r w:rsidRPr="00690C16">
        <w:rPr>
          <w:noProof/>
        </w:rPr>
        <w:fldChar w:fldCharType="separate"/>
      </w:r>
      <w:r w:rsidRPr="00690C16">
        <w:rPr>
          <w:noProof/>
        </w:rPr>
        <w:t>7</w:t>
      </w:r>
      <w:r w:rsidRPr="00690C16">
        <w:rPr>
          <w:noProof/>
        </w:rPr>
        <w:fldChar w:fldCharType="end"/>
      </w:r>
    </w:p>
    <w:p w14:paraId="10F15609"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3.5</w:t>
      </w:r>
      <w:r w:rsidRPr="00690C16">
        <w:rPr>
          <w:rFonts w:asciiTheme="minorHAnsi" w:eastAsiaTheme="minorEastAsia" w:hAnsiTheme="minorHAnsi" w:cstheme="minorBidi"/>
          <w:noProof/>
          <w:sz w:val="26"/>
          <w:szCs w:val="22"/>
        </w:rPr>
        <w:tab/>
      </w:r>
      <w:r w:rsidRPr="00690C16">
        <w:rPr>
          <w:noProof/>
        </w:rPr>
        <w:t>Stakeholder Profiles</w:t>
      </w:r>
      <w:r w:rsidRPr="00690C16">
        <w:rPr>
          <w:noProof/>
        </w:rPr>
        <w:tab/>
      </w:r>
      <w:r w:rsidRPr="00690C16">
        <w:rPr>
          <w:noProof/>
        </w:rPr>
        <w:fldChar w:fldCharType="begin"/>
      </w:r>
      <w:r w:rsidRPr="00690C16">
        <w:rPr>
          <w:noProof/>
        </w:rPr>
        <w:instrText xml:space="preserve"> PAGEREF _Toc280807431 \h </w:instrText>
      </w:r>
      <w:r w:rsidRPr="00690C16">
        <w:rPr>
          <w:noProof/>
        </w:rPr>
      </w:r>
      <w:r w:rsidRPr="00690C16">
        <w:rPr>
          <w:noProof/>
        </w:rPr>
        <w:fldChar w:fldCharType="separate"/>
      </w:r>
      <w:r w:rsidRPr="00690C16">
        <w:rPr>
          <w:noProof/>
        </w:rPr>
        <w:t>7</w:t>
      </w:r>
      <w:r w:rsidRPr="00690C16">
        <w:rPr>
          <w:noProof/>
        </w:rPr>
        <w:fldChar w:fldCharType="end"/>
      </w:r>
    </w:p>
    <w:p w14:paraId="157E5BC2"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3.5.1</w:t>
      </w:r>
      <w:r w:rsidRPr="00690C16">
        <w:rPr>
          <w:rFonts w:asciiTheme="minorHAnsi" w:eastAsiaTheme="minorEastAsia" w:hAnsiTheme="minorHAnsi" w:cstheme="minorBidi"/>
          <w:noProof/>
          <w:sz w:val="26"/>
          <w:szCs w:val="22"/>
        </w:rPr>
        <w:tab/>
      </w:r>
      <w:r w:rsidRPr="00690C16">
        <w:rPr>
          <w:noProof/>
        </w:rPr>
        <w:t>&lt;Stakeholder Name&gt;</w:t>
      </w:r>
      <w:r w:rsidRPr="00690C16">
        <w:rPr>
          <w:noProof/>
        </w:rPr>
        <w:tab/>
      </w:r>
      <w:r w:rsidRPr="00690C16">
        <w:rPr>
          <w:noProof/>
        </w:rPr>
        <w:fldChar w:fldCharType="begin"/>
      </w:r>
      <w:r w:rsidRPr="00690C16">
        <w:rPr>
          <w:noProof/>
        </w:rPr>
        <w:instrText xml:space="preserve"> PAGEREF _Toc280807432 \h </w:instrText>
      </w:r>
      <w:r w:rsidRPr="00690C16">
        <w:rPr>
          <w:noProof/>
        </w:rPr>
      </w:r>
      <w:r w:rsidRPr="00690C16">
        <w:rPr>
          <w:noProof/>
        </w:rPr>
        <w:fldChar w:fldCharType="separate"/>
      </w:r>
      <w:r w:rsidRPr="00690C16">
        <w:rPr>
          <w:noProof/>
        </w:rPr>
        <w:t>7</w:t>
      </w:r>
      <w:r w:rsidRPr="00690C16">
        <w:rPr>
          <w:noProof/>
        </w:rPr>
        <w:fldChar w:fldCharType="end"/>
      </w:r>
    </w:p>
    <w:p w14:paraId="2B92D5B4"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3.6</w:t>
      </w:r>
      <w:r w:rsidRPr="00690C16">
        <w:rPr>
          <w:rFonts w:asciiTheme="minorHAnsi" w:eastAsiaTheme="minorEastAsia" w:hAnsiTheme="minorHAnsi" w:cstheme="minorBidi"/>
          <w:noProof/>
          <w:sz w:val="26"/>
          <w:szCs w:val="22"/>
        </w:rPr>
        <w:tab/>
      </w:r>
      <w:r w:rsidRPr="00690C16">
        <w:rPr>
          <w:noProof/>
        </w:rPr>
        <w:t>User Profiles</w:t>
      </w:r>
      <w:r w:rsidRPr="00690C16">
        <w:rPr>
          <w:noProof/>
        </w:rPr>
        <w:tab/>
      </w:r>
      <w:r w:rsidRPr="00690C16">
        <w:rPr>
          <w:noProof/>
        </w:rPr>
        <w:fldChar w:fldCharType="begin"/>
      </w:r>
      <w:r w:rsidRPr="00690C16">
        <w:rPr>
          <w:noProof/>
        </w:rPr>
        <w:instrText xml:space="preserve"> PAGEREF _Toc280807433 \h </w:instrText>
      </w:r>
      <w:r w:rsidRPr="00690C16">
        <w:rPr>
          <w:noProof/>
        </w:rPr>
      </w:r>
      <w:r w:rsidRPr="00690C16">
        <w:rPr>
          <w:noProof/>
        </w:rPr>
        <w:fldChar w:fldCharType="separate"/>
      </w:r>
      <w:r w:rsidRPr="00690C16">
        <w:rPr>
          <w:noProof/>
        </w:rPr>
        <w:t>8</w:t>
      </w:r>
      <w:r w:rsidRPr="00690C16">
        <w:rPr>
          <w:noProof/>
        </w:rPr>
        <w:fldChar w:fldCharType="end"/>
      </w:r>
    </w:p>
    <w:p w14:paraId="3B1D2505"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3.6.1</w:t>
      </w:r>
      <w:r w:rsidRPr="00690C16">
        <w:rPr>
          <w:rFonts w:asciiTheme="minorHAnsi" w:eastAsiaTheme="minorEastAsia" w:hAnsiTheme="minorHAnsi" w:cstheme="minorBidi"/>
          <w:noProof/>
          <w:sz w:val="26"/>
          <w:szCs w:val="22"/>
        </w:rPr>
        <w:tab/>
      </w:r>
      <w:r w:rsidRPr="00690C16">
        <w:rPr>
          <w:noProof/>
        </w:rPr>
        <w:t>&lt;User Name&gt;</w:t>
      </w:r>
      <w:r w:rsidRPr="00690C16">
        <w:rPr>
          <w:noProof/>
        </w:rPr>
        <w:tab/>
      </w:r>
      <w:r w:rsidRPr="00690C16">
        <w:rPr>
          <w:noProof/>
        </w:rPr>
        <w:fldChar w:fldCharType="begin"/>
      </w:r>
      <w:r w:rsidRPr="00690C16">
        <w:rPr>
          <w:noProof/>
        </w:rPr>
        <w:instrText xml:space="preserve"> PAGEREF _Toc280807434 \h </w:instrText>
      </w:r>
      <w:r w:rsidRPr="00690C16">
        <w:rPr>
          <w:noProof/>
        </w:rPr>
      </w:r>
      <w:r w:rsidRPr="00690C16">
        <w:rPr>
          <w:noProof/>
        </w:rPr>
        <w:fldChar w:fldCharType="separate"/>
      </w:r>
      <w:r w:rsidRPr="00690C16">
        <w:rPr>
          <w:noProof/>
        </w:rPr>
        <w:t>8</w:t>
      </w:r>
      <w:r w:rsidRPr="00690C16">
        <w:rPr>
          <w:noProof/>
        </w:rPr>
        <w:fldChar w:fldCharType="end"/>
      </w:r>
    </w:p>
    <w:p w14:paraId="6822075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3.7</w:t>
      </w:r>
      <w:r w:rsidRPr="00690C16">
        <w:rPr>
          <w:rFonts w:asciiTheme="minorHAnsi" w:eastAsiaTheme="minorEastAsia" w:hAnsiTheme="minorHAnsi" w:cstheme="minorBidi"/>
          <w:noProof/>
          <w:sz w:val="26"/>
          <w:szCs w:val="22"/>
        </w:rPr>
        <w:tab/>
      </w:r>
      <w:r w:rsidRPr="00690C16">
        <w:rPr>
          <w:noProof/>
        </w:rPr>
        <w:t>Key Stakeholder or User Needs &lt;Các nhu cầu của các bên liên quan&gt;</w:t>
      </w:r>
      <w:r w:rsidRPr="00690C16">
        <w:rPr>
          <w:noProof/>
        </w:rPr>
        <w:tab/>
      </w:r>
      <w:r w:rsidRPr="00690C16">
        <w:rPr>
          <w:noProof/>
        </w:rPr>
        <w:fldChar w:fldCharType="begin"/>
      </w:r>
      <w:r w:rsidRPr="00690C16">
        <w:rPr>
          <w:noProof/>
        </w:rPr>
        <w:instrText xml:space="preserve"> PAGEREF _Toc280807435 \h </w:instrText>
      </w:r>
      <w:r w:rsidRPr="00690C16">
        <w:rPr>
          <w:noProof/>
        </w:rPr>
      </w:r>
      <w:r w:rsidRPr="00690C16">
        <w:rPr>
          <w:noProof/>
        </w:rPr>
        <w:fldChar w:fldCharType="separate"/>
      </w:r>
      <w:r w:rsidRPr="00690C16">
        <w:rPr>
          <w:noProof/>
        </w:rPr>
        <w:t>8</w:t>
      </w:r>
      <w:r w:rsidRPr="00690C16">
        <w:rPr>
          <w:noProof/>
        </w:rPr>
        <w:fldChar w:fldCharType="end"/>
      </w:r>
    </w:p>
    <w:p w14:paraId="7C812664"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3.8</w:t>
      </w:r>
      <w:r w:rsidRPr="00690C16">
        <w:rPr>
          <w:rFonts w:asciiTheme="minorHAnsi" w:eastAsiaTheme="minorEastAsia" w:hAnsiTheme="minorHAnsi" w:cstheme="minorBidi"/>
          <w:noProof/>
          <w:sz w:val="26"/>
          <w:szCs w:val="22"/>
        </w:rPr>
        <w:tab/>
      </w:r>
      <w:r w:rsidRPr="00690C16">
        <w:rPr>
          <w:noProof/>
        </w:rPr>
        <w:t>Alternatives and Competition &lt;Các giải pháp thay thế và đối thủ cạnh tranh&gt;</w:t>
      </w:r>
      <w:r w:rsidRPr="00690C16">
        <w:rPr>
          <w:noProof/>
        </w:rPr>
        <w:tab/>
      </w:r>
      <w:r w:rsidRPr="00690C16">
        <w:rPr>
          <w:noProof/>
        </w:rPr>
        <w:fldChar w:fldCharType="begin"/>
      </w:r>
      <w:r w:rsidRPr="00690C16">
        <w:rPr>
          <w:noProof/>
        </w:rPr>
        <w:instrText xml:space="preserve"> PAGEREF _Toc280807436 \h </w:instrText>
      </w:r>
      <w:r w:rsidRPr="00690C16">
        <w:rPr>
          <w:noProof/>
        </w:rPr>
      </w:r>
      <w:r w:rsidRPr="00690C16">
        <w:rPr>
          <w:noProof/>
        </w:rPr>
        <w:fldChar w:fldCharType="separate"/>
      </w:r>
      <w:r w:rsidRPr="00690C16">
        <w:rPr>
          <w:noProof/>
        </w:rPr>
        <w:t>8</w:t>
      </w:r>
      <w:r w:rsidRPr="00690C16">
        <w:rPr>
          <w:noProof/>
        </w:rPr>
        <w:fldChar w:fldCharType="end"/>
      </w:r>
    </w:p>
    <w:p w14:paraId="01AABF98"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3.8.1</w:t>
      </w:r>
      <w:r w:rsidRPr="00690C16">
        <w:rPr>
          <w:rFonts w:asciiTheme="minorHAnsi" w:eastAsiaTheme="minorEastAsia" w:hAnsiTheme="minorHAnsi" w:cstheme="minorBidi"/>
          <w:noProof/>
          <w:sz w:val="26"/>
          <w:szCs w:val="22"/>
        </w:rPr>
        <w:tab/>
      </w:r>
      <w:r w:rsidRPr="00690C16">
        <w:rPr>
          <w:noProof/>
        </w:rPr>
        <w:t>&lt;aCompetitor&gt;</w:t>
      </w:r>
      <w:r w:rsidRPr="00690C16">
        <w:rPr>
          <w:noProof/>
        </w:rPr>
        <w:tab/>
      </w:r>
      <w:r w:rsidRPr="00690C16">
        <w:rPr>
          <w:noProof/>
        </w:rPr>
        <w:fldChar w:fldCharType="begin"/>
      </w:r>
      <w:r w:rsidRPr="00690C16">
        <w:rPr>
          <w:noProof/>
        </w:rPr>
        <w:instrText xml:space="preserve"> PAGEREF _Toc280807437 \h </w:instrText>
      </w:r>
      <w:r w:rsidRPr="00690C16">
        <w:rPr>
          <w:noProof/>
        </w:rPr>
      </w:r>
      <w:r w:rsidRPr="00690C16">
        <w:rPr>
          <w:noProof/>
        </w:rPr>
        <w:fldChar w:fldCharType="separate"/>
      </w:r>
      <w:r w:rsidRPr="00690C16">
        <w:rPr>
          <w:noProof/>
        </w:rPr>
        <w:t>9</w:t>
      </w:r>
      <w:r w:rsidRPr="00690C16">
        <w:rPr>
          <w:noProof/>
        </w:rPr>
        <w:fldChar w:fldCharType="end"/>
      </w:r>
    </w:p>
    <w:p w14:paraId="0E84E80A"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3.8.2</w:t>
      </w:r>
      <w:r w:rsidRPr="00690C16">
        <w:rPr>
          <w:rFonts w:asciiTheme="minorHAnsi" w:eastAsiaTheme="minorEastAsia" w:hAnsiTheme="minorHAnsi" w:cstheme="minorBidi"/>
          <w:noProof/>
          <w:sz w:val="26"/>
          <w:szCs w:val="22"/>
        </w:rPr>
        <w:tab/>
      </w:r>
      <w:r w:rsidRPr="00690C16">
        <w:rPr>
          <w:noProof/>
        </w:rPr>
        <w:t>&lt;anotherCompetitor&gt;</w:t>
      </w:r>
      <w:r w:rsidRPr="00690C16">
        <w:rPr>
          <w:noProof/>
        </w:rPr>
        <w:tab/>
      </w:r>
      <w:r w:rsidRPr="00690C16">
        <w:rPr>
          <w:noProof/>
        </w:rPr>
        <w:fldChar w:fldCharType="begin"/>
      </w:r>
      <w:r w:rsidRPr="00690C16">
        <w:rPr>
          <w:noProof/>
        </w:rPr>
        <w:instrText xml:space="preserve"> PAGEREF _Toc280807438 \h </w:instrText>
      </w:r>
      <w:r w:rsidRPr="00690C16">
        <w:rPr>
          <w:noProof/>
        </w:rPr>
      </w:r>
      <w:r w:rsidRPr="00690C16">
        <w:rPr>
          <w:noProof/>
        </w:rPr>
        <w:fldChar w:fldCharType="separate"/>
      </w:r>
      <w:r w:rsidRPr="00690C16">
        <w:rPr>
          <w:noProof/>
        </w:rPr>
        <w:t>9</w:t>
      </w:r>
      <w:r w:rsidRPr="00690C16">
        <w:rPr>
          <w:noProof/>
        </w:rPr>
        <w:fldChar w:fldCharType="end"/>
      </w:r>
    </w:p>
    <w:p w14:paraId="1BC6757E"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4.</w:t>
      </w:r>
      <w:r w:rsidRPr="00690C16">
        <w:rPr>
          <w:rFonts w:asciiTheme="minorHAnsi" w:eastAsiaTheme="minorEastAsia" w:hAnsiTheme="minorHAnsi" w:cstheme="minorBidi"/>
          <w:noProof/>
          <w:sz w:val="26"/>
          <w:szCs w:val="22"/>
        </w:rPr>
        <w:tab/>
      </w:r>
      <w:r w:rsidRPr="00690C16">
        <w:rPr>
          <w:noProof/>
        </w:rPr>
        <w:t>Product Overview &lt;Tổng quan sản phẩm&gt;</w:t>
      </w:r>
      <w:r w:rsidRPr="00690C16">
        <w:rPr>
          <w:noProof/>
        </w:rPr>
        <w:tab/>
      </w:r>
      <w:r w:rsidRPr="00690C16">
        <w:rPr>
          <w:noProof/>
        </w:rPr>
        <w:fldChar w:fldCharType="begin"/>
      </w:r>
      <w:r w:rsidRPr="00690C16">
        <w:rPr>
          <w:noProof/>
        </w:rPr>
        <w:instrText xml:space="preserve"> PAGEREF _Toc280807439 \h </w:instrText>
      </w:r>
      <w:r w:rsidRPr="00690C16">
        <w:rPr>
          <w:noProof/>
        </w:rPr>
      </w:r>
      <w:r w:rsidRPr="00690C16">
        <w:rPr>
          <w:noProof/>
        </w:rPr>
        <w:fldChar w:fldCharType="separate"/>
      </w:r>
      <w:r w:rsidRPr="00690C16">
        <w:rPr>
          <w:noProof/>
        </w:rPr>
        <w:t>9</w:t>
      </w:r>
      <w:r w:rsidRPr="00690C16">
        <w:rPr>
          <w:noProof/>
        </w:rPr>
        <w:fldChar w:fldCharType="end"/>
      </w:r>
    </w:p>
    <w:p w14:paraId="2796338C"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4.1</w:t>
      </w:r>
      <w:r w:rsidRPr="00690C16">
        <w:rPr>
          <w:rFonts w:asciiTheme="minorHAnsi" w:eastAsiaTheme="minorEastAsia" w:hAnsiTheme="minorHAnsi" w:cstheme="minorBidi"/>
          <w:noProof/>
          <w:sz w:val="26"/>
          <w:szCs w:val="22"/>
        </w:rPr>
        <w:tab/>
      </w:r>
      <w:r w:rsidRPr="00690C16">
        <w:rPr>
          <w:noProof/>
        </w:rPr>
        <w:t>Product Perspective</w:t>
      </w:r>
      <w:r w:rsidRPr="00690C16">
        <w:rPr>
          <w:noProof/>
        </w:rPr>
        <w:tab/>
      </w:r>
      <w:r w:rsidRPr="00690C16">
        <w:rPr>
          <w:noProof/>
        </w:rPr>
        <w:fldChar w:fldCharType="begin"/>
      </w:r>
      <w:r w:rsidRPr="00690C16">
        <w:rPr>
          <w:noProof/>
        </w:rPr>
        <w:instrText xml:space="preserve"> PAGEREF _Toc280807440 \h </w:instrText>
      </w:r>
      <w:r w:rsidRPr="00690C16">
        <w:rPr>
          <w:noProof/>
        </w:rPr>
      </w:r>
      <w:r w:rsidRPr="00690C16">
        <w:rPr>
          <w:noProof/>
        </w:rPr>
        <w:fldChar w:fldCharType="separate"/>
      </w:r>
      <w:r w:rsidRPr="00690C16">
        <w:rPr>
          <w:noProof/>
        </w:rPr>
        <w:t>9</w:t>
      </w:r>
      <w:r w:rsidRPr="00690C16">
        <w:rPr>
          <w:noProof/>
        </w:rPr>
        <w:fldChar w:fldCharType="end"/>
      </w:r>
    </w:p>
    <w:p w14:paraId="4844545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4.2</w:t>
      </w:r>
      <w:r w:rsidRPr="00690C16">
        <w:rPr>
          <w:rFonts w:asciiTheme="minorHAnsi" w:eastAsiaTheme="minorEastAsia" w:hAnsiTheme="minorHAnsi" w:cstheme="minorBidi"/>
          <w:noProof/>
          <w:sz w:val="26"/>
          <w:szCs w:val="22"/>
        </w:rPr>
        <w:tab/>
      </w:r>
      <w:r w:rsidRPr="00690C16">
        <w:rPr>
          <w:noProof/>
        </w:rPr>
        <w:t>Summary of Capabilities</w:t>
      </w:r>
      <w:r w:rsidRPr="00690C16">
        <w:rPr>
          <w:noProof/>
        </w:rPr>
        <w:tab/>
      </w:r>
      <w:r w:rsidRPr="00690C16">
        <w:rPr>
          <w:noProof/>
        </w:rPr>
        <w:fldChar w:fldCharType="begin"/>
      </w:r>
      <w:r w:rsidRPr="00690C16">
        <w:rPr>
          <w:noProof/>
        </w:rPr>
        <w:instrText xml:space="preserve"> PAGEREF _Toc280807441 \h </w:instrText>
      </w:r>
      <w:r w:rsidRPr="00690C16">
        <w:rPr>
          <w:noProof/>
        </w:rPr>
      </w:r>
      <w:r w:rsidRPr="00690C16">
        <w:rPr>
          <w:noProof/>
        </w:rPr>
        <w:fldChar w:fldCharType="separate"/>
      </w:r>
      <w:r w:rsidRPr="00690C16">
        <w:rPr>
          <w:noProof/>
        </w:rPr>
        <w:t>9</w:t>
      </w:r>
      <w:r w:rsidRPr="00690C16">
        <w:rPr>
          <w:noProof/>
        </w:rPr>
        <w:fldChar w:fldCharType="end"/>
      </w:r>
    </w:p>
    <w:p w14:paraId="00650061"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4.3</w:t>
      </w:r>
      <w:r w:rsidRPr="00690C16">
        <w:rPr>
          <w:rFonts w:asciiTheme="minorHAnsi" w:eastAsiaTheme="minorEastAsia" w:hAnsiTheme="minorHAnsi" w:cstheme="minorBidi"/>
          <w:noProof/>
          <w:sz w:val="26"/>
          <w:szCs w:val="22"/>
        </w:rPr>
        <w:tab/>
      </w:r>
      <w:r w:rsidRPr="00690C16">
        <w:rPr>
          <w:noProof/>
        </w:rPr>
        <w:t>Assumptions and Dependencies &lt;Các giải định và sự phụ thuộc&gt;</w:t>
      </w:r>
      <w:r w:rsidRPr="00690C16">
        <w:rPr>
          <w:noProof/>
        </w:rPr>
        <w:tab/>
      </w:r>
      <w:r w:rsidRPr="00690C16">
        <w:rPr>
          <w:noProof/>
        </w:rPr>
        <w:fldChar w:fldCharType="begin"/>
      </w:r>
      <w:r w:rsidRPr="00690C16">
        <w:rPr>
          <w:noProof/>
        </w:rPr>
        <w:instrText xml:space="preserve"> PAGEREF _Toc280807442 \h </w:instrText>
      </w:r>
      <w:r w:rsidRPr="00690C16">
        <w:rPr>
          <w:noProof/>
        </w:rPr>
      </w:r>
      <w:r w:rsidRPr="00690C16">
        <w:rPr>
          <w:noProof/>
        </w:rPr>
        <w:fldChar w:fldCharType="separate"/>
      </w:r>
      <w:r w:rsidRPr="00690C16">
        <w:rPr>
          <w:noProof/>
        </w:rPr>
        <w:t>9</w:t>
      </w:r>
      <w:r w:rsidRPr="00690C16">
        <w:rPr>
          <w:noProof/>
        </w:rPr>
        <w:fldChar w:fldCharType="end"/>
      </w:r>
    </w:p>
    <w:p w14:paraId="3DCC2A22"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4.4</w:t>
      </w:r>
      <w:r w:rsidRPr="00690C16">
        <w:rPr>
          <w:rFonts w:asciiTheme="minorHAnsi" w:eastAsiaTheme="minorEastAsia" w:hAnsiTheme="minorHAnsi" w:cstheme="minorBidi"/>
          <w:noProof/>
          <w:sz w:val="26"/>
          <w:szCs w:val="22"/>
        </w:rPr>
        <w:tab/>
      </w:r>
      <w:r w:rsidRPr="00690C16">
        <w:rPr>
          <w:noProof/>
        </w:rPr>
        <w:t>Cost and Pricing &lt;Chi phí và giá&gt;</w:t>
      </w:r>
      <w:r w:rsidRPr="00690C16">
        <w:rPr>
          <w:noProof/>
        </w:rPr>
        <w:tab/>
      </w:r>
      <w:r w:rsidRPr="00690C16">
        <w:rPr>
          <w:noProof/>
        </w:rPr>
        <w:fldChar w:fldCharType="begin"/>
      </w:r>
      <w:r w:rsidRPr="00690C16">
        <w:rPr>
          <w:noProof/>
        </w:rPr>
        <w:instrText xml:space="preserve"> PAGEREF _Toc280807443 \h </w:instrText>
      </w:r>
      <w:r w:rsidRPr="00690C16">
        <w:rPr>
          <w:noProof/>
        </w:rPr>
      </w:r>
      <w:r w:rsidRPr="00690C16">
        <w:rPr>
          <w:noProof/>
        </w:rPr>
        <w:fldChar w:fldCharType="separate"/>
      </w:r>
      <w:r w:rsidRPr="00690C16">
        <w:rPr>
          <w:noProof/>
        </w:rPr>
        <w:t>10</w:t>
      </w:r>
      <w:r w:rsidRPr="00690C16">
        <w:rPr>
          <w:noProof/>
        </w:rPr>
        <w:fldChar w:fldCharType="end"/>
      </w:r>
    </w:p>
    <w:p w14:paraId="5C792A3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4.5</w:t>
      </w:r>
      <w:r w:rsidRPr="00690C16">
        <w:rPr>
          <w:rFonts w:asciiTheme="minorHAnsi" w:eastAsiaTheme="minorEastAsia" w:hAnsiTheme="minorHAnsi" w:cstheme="minorBidi"/>
          <w:noProof/>
          <w:sz w:val="26"/>
          <w:szCs w:val="22"/>
        </w:rPr>
        <w:tab/>
      </w:r>
      <w:r w:rsidRPr="00690C16">
        <w:rPr>
          <w:noProof/>
        </w:rPr>
        <w:t>Licensing and Installation &lt;Bản quyền&gt;</w:t>
      </w:r>
      <w:r w:rsidRPr="00690C16">
        <w:rPr>
          <w:noProof/>
        </w:rPr>
        <w:tab/>
      </w:r>
      <w:r w:rsidRPr="00690C16">
        <w:rPr>
          <w:noProof/>
        </w:rPr>
        <w:fldChar w:fldCharType="begin"/>
      </w:r>
      <w:r w:rsidRPr="00690C16">
        <w:rPr>
          <w:noProof/>
        </w:rPr>
        <w:instrText xml:space="preserve"> PAGEREF _Toc280807444 \h </w:instrText>
      </w:r>
      <w:r w:rsidRPr="00690C16">
        <w:rPr>
          <w:noProof/>
        </w:rPr>
      </w:r>
      <w:r w:rsidRPr="00690C16">
        <w:rPr>
          <w:noProof/>
        </w:rPr>
        <w:fldChar w:fldCharType="separate"/>
      </w:r>
      <w:r w:rsidRPr="00690C16">
        <w:rPr>
          <w:noProof/>
        </w:rPr>
        <w:t>10</w:t>
      </w:r>
      <w:r w:rsidRPr="00690C16">
        <w:rPr>
          <w:noProof/>
        </w:rPr>
        <w:fldChar w:fldCharType="end"/>
      </w:r>
    </w:p>
    <w:p w14:paraId="2F55CD0F"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5.</w:t>
      </w:r>
      <w:r w:rsidRPr="00690C16">
        <w:rPr>
          <w:rFonts w:asciiTheme="minorHAnsi" w:eastAsiaTheme="minorEastAsia" w:hAnsiTheme="minorHAnsi" w:cstheme="minorBidi"/>
          <w:noProof/>
          <w:sz w:val="26"/>
          <w:szCs w:val="22"/>
        </w:rPr>
        <w:tab/>
      </w:r>
      <w:r w:rsidRPr="00690C16">
        <w:rPr>
          <w:noProof/>
        </w:rPr>
        <w:t>Product Features &lt;Các tính năng của sản phẩm&gt;</w:t>
      </w:r>
      <w:r w:rsidRPr="00690C16">
        <w:rPr>
          <w:noProof/>
        </w:rPr>
        <w:tab/>
      </w:r>
      <w:r w:rsidRPr="00690C16">
        <w:rPr>
          <w:noProof/>
        </w:rPr>
        <w:fldChar w:fldCharType="begin"/>
      </w:r>
      <w:r w:rsidRPr="00690C16">
        <w:rPr>
          <w:noProof/>
        </w:rPr>
        <w:instrText xml:space="preserve"> PAGEREF _Toc280807445 \h </w:instrText>
      </w:r>
      <w:r w:rsidRPr="00690C16">
        <w:rPr>
          <w:noProof/>
        </w:rPr>
      </w:r>
      <w:r w:rsidRPr="00690C16">
        <w:rPr>
          <w:noProof/>
        </w:rPr>
        <w:fldChar w:fldCharType="separate"/>
      </w:r>
      <w:r w:rsidRPr="00690C16">
        <w:rPr>
          <w:noProof/>
        </w:rPr>
        <w:t>10</w:t>
      </w:r>
      <w:r w:rsidRPr="00690C16">
        <w:rPr>
          <w:noProof/>
        </w:rPr>
        <w:fldChar w:fldCharType="end"/>
      </w:r>
    </w:p>
    <w:p w14:paraId="09A89810"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5.1</w:t>
      </w:r>
      <w:r w:rsidRPr="00690C16">
        <w:rPr>
          <w:rFonts w:asciiTheme="minorHAnsi" w:eastAsiaTheme="minorEastAsia" w:hAnsiTheme="minorHAnsi" w:cstheme="minorBidi"/>
          <w:noProof/>
          <w:sz w:val="26"/>
          <w:szCs w:val="22"/>
        </w:rPr>
        <w:tab/>
      </w:r>
      <w:r w:rsidRPr="00690C16">
        <w:rPr>
          <w:noProof/>
        </w:rPr>
        <w:t>&lt;aFeature&gt;</w:t>
      </w:r>
      <w:r w:rsidRPr="00690C16">
        <w:rPr>
          <w:noProof/>
        </w:rPr>
        <w:tab/>
      </w:r>
      <w:r w:rsidRPr="00690C16">
        <w:rPr>
          <w:noProof/>
        </w:rPr>
        <w:fldChar w:fldCharType="begin"/>
      </w:r>
      <w:r w:rsidRPr="00690C16">
        <w:rPr>
          <w:noProof/>
        </w:rPr>
        <w:instrText xml:space="preserve"> PAGEREF _Toc280807446 \h </w:instrText>
      </w:r>
      <w:r w:rsidRPr="00690C16">
        <w:rPr>
          <w:noProof/>
        </w:rPr>
      </w:r>
      <w:r w:rsidRPr="00690C16">
        <w:rPr>
          <w:noProof/>
        </w:rPr>
        <w:fldChar w:fldCharType="separate"/>
      </w:r>
      <w:r w:rsidRPr="00690C16">
        <w:rPr>
          <w:noProof/>
        </w:rPr>
        <w:t>10</w:t>
      </w:r>
      <w:r w:rsidRPr="00690C16">
        <w:rPr>
          <w:noProof/>
        </w:rPr>
        <w:fldChar w:fldCharType="end"/>
      </w:r>
    </w:p>
    <w:p w14:paraId="23DE4899"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5.2</w:t>
      </w:r>
      <w:r w:rsidRPr="00690C16">
        <w:rPr>
          <w:rFonts w:asciiTheme="minorHAnsi" w:eastAsiaTheme="minorEastAsia" w:hAnsiTheme="minorHAnsi" w:cstheme="minorBidi"/>
          <w:noProof/>
          <w:sz w:val="26"/>
          <w:szCs w:val="22"/>
        </w:rPr>
        <w:tab/>
      </w:r>
      <w:r w:rsidRPr="00690C16">
        <w:rPr>
          <w:noProof/>
        </w:rPr>
        <w:t>&lt;anotherFeature&gt;</w:t>
      </w:r>
      <w:r w:rsidRPr="00690C16">
        <w:rPr>
          <w:noProof/>
        </w:rPr>
        <w:tab/>
      </w:r>
      <w:r w:rsidRPr="00690C16">
        <w:rPr>
          <w:noProof/>
        </w:rPr>
        <w:fldChar w:fldCharType="begin"/>
      </w:r>
      <w:r w:rsidRPr="00690C16">
        <w:rPr>
          <w:noProof/>
        </w:rPr>
        <w:instrText xml:space="preserve"> PAGEREF _Toc280807447 \h </w:instrText>
      </w:r>
      <w:r w:rsidRPr="00690C16">
        <w:rPr>
          <w:noProof/>
        </w:rPr>
      </w:r>
      <w:r w:rsidRPr="00690C16">
        <w:rPr>
          <w:noProof/>
        </w:rPr>
        <w:fldChar w:fldCharType="separate"/>
      </w:r>
      <w:r w:rsidRPr="00690C16">
        <w:rPr>
          <w:noProof/>
        </w:rPr>
        <w:t>10</w:t>
      </w:r>
      <w:r w:rsidRPr="00690C16">
        <w:rPr>
          <w:noProof/>
        </w:rPr>
        <w:fldChar w:fldCharType="end"/>
      </w:r>
    </w:p>
    <w:p w14:paraId="2193E48F"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6.</w:t>
      </w:r>
      <w:r w:rsidRPr="00690C16">
        <w:rPr>
          <w:rFonts w:asciiTheme="minorHAnsi" w:eastAsiaTheme="minorEastAsia" w:hAnsiTheme="minorHAnsi" w:cstheme="minorBidi"/>
          <w:noProof/>
          <w:sz w:val="26"/>
          <w:szCs w:val="22"/>
        </w:rPr>
        <w:tab/>
      </w:r>
      <w:r w:rsidRPr="00690C16">
        <w:rPr>
          <w:noProof/>
        </w:rPr>
        <w:t>Constraints  &lt;Các ràng buộc&gt;</w:t>
      </w:r>
      <w:r w:rsidRPr="00690C16">
        <w:rPr>
          <w:noProof/>
        </w:rPr>
        <w:tab/>
      </w:r>
      <w:r w:rsidRPr="00690C16">
        <w:rPr>
          <w:noProof/>
        </w:rPr>
        <w:fldChar w:fldCharType="begin"/>
      </w:r>
      <w:r w:rsidRPr="00690C16">
        <w:rPr>
          <w:noProof/>
        </w:rPr>
        <w:instrText xml:space="preserve"> PAGEREF _Toc280807448 \h </w:instrText>
      </w:r>
      <w:r w:rsidRPr="00690C16">
        <w:rPr>
          <w:noProof/>
        </w:rPr>
      </w:r>
      <w:r w:rsidRPr="00690C16">
        <w:rPr>
          <w:noProof/>
        </w:rPr>
        <w:fldChar w:fldCharType="separate"/>
      </w:r>
      <w:r w:rsidRPr="00690C16">
        <w:rPr>
          <w:noProof/>
        </w:rPr>
        <w:t>10</w:t>
      </w:r>
      <w:r w:rsidRPr="00690C16">
        <w:rPr>
          <w:noProof/>
        </w:rPr>
        <w:fldChar w:fldCharType="end"/>
      </w:r>
    </w:p>
    <w:p w14:paraId="41B406A9"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7.</w:t>
      </w:r>
      <w:r w:rsidRPr="00690C16">
        <w:rPr>
          <w:rFonts w:asciiTheme="minorHAnsi" w:eastAsiaTheme="minorEastAsia" w:hAnsiTheme="minorHAnsi" w:cstheme="minorBidi"/>
          <w:noProof/>
          <w:sz w:val="26"/>
          <w:szCs w:val="22"/>
        </w:rPr>
        <w:tab/>
      </w:r>
      <w:r w:rsidRPr="00690C16">
        <w:rPr>
          <w:noProof/>
        </w:rPr>
        <w:t>Quality Ranges &lt;Ràng buộc phạm vi chất lượng&gt;</w:t>
      </w:r>
      <w:r w:rsidRPr="00690C16">
        <w:rPr>
          <w:noProof/>
        </w:rPr>
        <w:tab/>
      </w:r>
      <w:r w:rsidRPr="00690C16">
        <w:rPr>
          <w:noProof/>
        </w:rPr>
        <w:fldChar w:fldCharType="begin"/>
      </w:r>
      <w:r w:rsidRPr="00690C16">
        <w:rPr>
          <w:noProof/>
        </w:rPr>
        <w:instrText xml:space="preserve"> PAGEREF _Toc280807449 \h </w:instrText>
      </w:r>
      <w:r w:rsidRPr="00690C16">
        <w:rPr>
          <w:noProof/>
        </w:rPr>
      </w:r>
      <w:r w:rsidRPr="00690C16">
        <w:rPr>
          <w:noProof/>
        </w:rPr>
        <w:fldChar w:fldCharType="separate"/>
      </w:r>
      <w:r w:rsidRPr="00690C16">
        <w:rPr>
          <w:noProof/>
        </w:rPr>
        <w:t>10</w:t>
      </w:r>
      <w:r w:rsidRPr="00690C16">
        <w:rPr>
          <w:noProof/>
        </w:rPr>
        <w:fldChar w:fldCharType="end"/>
      </w:r>
    </w:p>
    <w:p w14:paraId="32704A87"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lastRenderedPageBreak/>
        <w:t>8.</w:t>
      </w:r>
      <w:r w:rsidRPr="00690C16">
        <w:rPr>
          <w:rFonts w:asciiTheme="minorHAnsi" w:eastAsiaTheme="minorEastAsia" w:hAnsiTheme="minorHAnsi" w:cstheme="minorBidi"/>
          <w:noProof/>
          <w:sz w:val="26"/>
          <w:szCs w:val="22"/>
        </w:rPr>
        <w:tab/>
      </w:r>
      <w:r w:rsidRPr="00690C16">
        <w:rPr>
          <w:noProof/>
        </w:rPr>
        <w:t>Precedence and Priority &lt;Độ ưu tiêu&gt;</w:t>
      </w:r>
      <w:r w:rsidRPr="00690C16">
        <w:rPr>
          <w:noProof/>
        </w:rPr>
        <w:tab/>
      </w:r>
      <w:r w:rsidRPr="00690C16">
        <w:rPr>
          <w:noProof/>
        </w:rPr>
        <w:fldChar w:fldCharType="begin"/>
      </w:r>
      <w:r w:rsidRPr="00690C16">
        <w:rPr>
          <w:noProof/>
        </w:rPr>
        <w:instrText xml:space="preserve"> PAGEREF _Toc280807450 \h </w:instrText>
      </w:r>
      <w:r w:rsidRPr="00690C16">
        <w:rPr>
          <w:noProof/>
        </w:rPr>
      </w:r>
      <w:r w:rsidRPr="00690C16">
        <w:rPr>
          <w:noProof/>
        </w:rPr>
        <w:fldChar w:fldCharType="separate"/>
      </w:r>
      <w:r w:rsidRPr="00690C16">
        <w:rPr>
          <w:noProof/>
        </w:rPr>
        <w:t>11</w:t>
      </w:r>
      <w:r w:rsidRPr="00690C16">
        <w:rPr>
          <w:noProof/>
        </w:rPr>
        <w:fldChar w:fldCharType="end"/>
      </w:r>
    </w:p>
    <w:p w14:paraId="18E7DB50"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9.</w:t>
      </w:r>
      <w:r w:rsidRPr="00690C16">
        <w:rPr>
          <w:rFonts w:asciiTheme="minorHAnsi" w:eastAsiaTheme="minorEastAsia" w:hAnsiTheme="minorHAnsi" w:cstheme="minorBidi"/>
          <w:noProof/>
          <w:sz w:val="26"/>
          <w:szCs w:val="22"/>
        </w:rPr>
        <w:tab/>
      </w:r>
      <w:r w:rsidRPr="00690C16">
        <w:rPr>
          <w:noProof/>
        </w:rPr>
        <w:t>Other Product Requirements &lt;Yêu cầu khác&gt;</w:t>
      </w:r>
      <w:r w:rsidRPr="00690C16">
        <w:rPr>
          <w:noProof/>
        </w:rPr>
        <w:tab/>
      </w:r>
      <w:r w:rsidRPr="00690C16">
        <w:rPr>
          <w:noProof/>
        </w:rPr>
        <w:fldChar w:fldCharType="begin"/>
      </w:r>
      <w:r w:rsidRPr="00690C16">
        <w:rPr>
          <w:noProof/>
        </w:rPr>
        <w:instrText xml:space="preserve"> PAGEREF _Toc280807451 \h </w:instrText>
      </w:r>
      <w:r w:rsidRPr="00690C16">
        <w:rPr>
          <w:noProof/>
        </w:rPr>
      </w:r>
      <w:r w:rsidRPr="00690C16">
        <w:rPr>
          <w:noProof/>
        </w:rPr>
        <w:fldChar w:fldCharType="separate"/>
      </w:r>
      <w:r w:rsidRPr="00690C16">
        <w:rPr>
          <w:noProof/>
        </w:rPr>
        <w:t>11</w:t>
      </w:r>
      <w:r w:rsidRPr="00690C16">
        <w:rPr>
          <w:noProof/>
        </w:rPr>
        <w:fldChar w:fldCharType="end"/>
      </w:r>
    </w:p>
    <w:p w14:paraId="11D53D5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9.1</w:t>
      </w:r>
      <w:r w:rsidRPr="00690C16">
        <w:rPr>
          <w:rFonts w:asciiTheme="minorHAnsi" w:eastAsiaTheme="minorEastAsia" w:hAnsiTheme="minorHAnsi" w:cstheme="minorBidi"/>
          <w:noProof/>
          <w:sz w:val="26"/>
          <w:szCs w:val="22"/>
        </w:rPr>
        <w:tab/>
      </w:r>
      <w:r w:rsidRPr="00690C16">
        <w:rPr>
          <w:noProof/>
        </w:rPr>
        <w:t>Applicable Standards</w:t>
      </w:r>
      <w:r w:rsidRPr="00690C16">
        <w:rPr>
          <w:noProof/>
        </w:rPr>
        <w:tab/>
      </w:r>
      <w:r w:rsidRPr="00690C16">
        <w:rPr>
          <w:noProof/>
        </w:rPr>
        <w:fldChar w:fldCharType="begin"/>
      </w:r>
      <w:r w:rsidRPr="00690C16">
        <w:rPr>
          <w:noProof/>
        </w:rPr>
        <w:instrText xml:space="preserve"> PAGEREF _Toc280807452 \h </w:instrText>
      </w:r>
      <w:r w:rsidRPr="00690C16">
        <w:rPr>
          <w:noProof/>
        </w:rPr>
      </w:r>
      <w:r w:rsidRPr="00690C16">
        <w:rPr>
          <w:noProof/>
        </w:rPr>
        <w:fldChar w:fldCharType="separate"/>
      </w:r>
      <w:r w:rsidRPr="00690C16">
        <w:rPr>
          <w:noProof/>
        </w:rPr>
        <w:t>11</w:t>
      </w:r>
      <w:r w:rsidRPr="00690C16">
        <w:rPr>
          <w:noProof/>
        </w:rPr>
        <w:fldChar w:fldCharType="end"/>
      </w:r>
    </w:p>
    <w:p w14:paraId="3CA0068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9.2</w:t>
      </w:r>
      <w:r w:rsidRPr="00690C16">
        <w:rPr>
          <w:rFonts w:asciiTheme="minorHAnsi" w:eastAsiaTheme="minorEastAsia" w:hAnsiTheme="minorHAnsi" w:cstheme="minorBidi"/>
          <w:noProof/>
          <w:sz w:val="26"/>
          <w:szCs w:val="22"/>
        </w:rPr>
        <w:tab/>
      </w:r>
      <w:r w:rsidRPr="00690C16">
        <w:rPr>
          <w:noProof/>
        </w:rPr>
        <w:t>System Requirements</w:t>
      </w:r>
      <w:r w:rsidRPr="00690C16">
        <w:rPr>
          <w:noProof/>
        </w:rPr>
        <w:tab/>
      </w:r>
      <w:r w:rsidRPr="00690C16">
        <w:rPr>
          <w:noProof/>
        </w:rPr>
        <w:fldChar w:fldCharType="begin"/>
      </w:r>
      <w:r w:rsidRPr="00690C16">
        <w:rPr>
          <w:noProof/>
        </w:rPr>
        <w:instrText xml:space="preserve"> PAGEREF _Toc280807453 \h </w:instrText>
      </w:r>
      <w:r w:rsidRPr="00690C16">
        <w:rPr>
          <w:noProof/>
        </w:rPr>
      </w:r>
      <w:r w:rsidRPr="00690C16">
        <w:rPr>
          <w:noProof/>
        </w:rPr>
        <w:fldChar w:fldCharType="separate"/>
      </w:r>
      <w:r w:rsidRPr="00690C16">
        <w:rPr>
          <w:noProof/>
        </w:rPr>
        <w:t>11</w:t>
      </w:r>
      <w:r w:rsidRPr="00690C16">
        <w:rPr>
          <w:noProof/>
        </w:rPr>
        <w:fldChar w:fldCharType="end"/>
      </w:r>
    </w:p>
    <w:p w14:paraId="62285365"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9.3</w:t>
      </w:r>
      <w:r w:rsidRPr="00690C16">
        <w:rPr>
          <w:rFonts w:asciiTheme="minorHAnsi" w:eastAsiaTheme="minorEastAsia" w:hAnsiTheme="minorHAnsi" w:cstheme="minorBidi"/>
          <w:noProof/>
          <w:sz w:val="26"/>
          <w:szCs w:val="22"/>
        </w:rPr>
        <w:tab/>
      </w:r>
      <w:r w:rsidRPr="00690C16">
        <w:rPr>
          <w:noProof/>
        </w:rPr>
        <w:t>Performance Requirements</w:t>
      </w:r>
      <w:r w:rsidRPr="00690C16">
        <w:rPr>
          <w:noProof/>
        </w:rPr>
        <w:tab/>
      </w:r>
      <w:r w:rsidRPr="00690C16">
        <w:rPr>
          <w:noProof/>
        </w:rPr>
        <w:fldChar w:fldCharType="begin"/>
      </w:r>
      <w:r w:rsidRPr="00690C16">
        <w:rPr>
          <w:noProof/>
        </w:rPr>
        <w:instrText xml:space="preserve"> PAGEREF _Toc280807454 \h </w:instrText>
      </w:r>
      <w:r w:rsidRPr="00690C16">
        <w:rPr>
          <w:noProof/>
        </w:rPr>
      </w:r>
      <w:r w:rsidRPr="00690C16">
        <w:rPr>
          <w:noProof/>
        </w:rPr>
        <w:fldChar w:fldCharType="separate"/>
      </w:r>
      <w:r w:rsidRPr="00690C16">
        <w:rPr>
          <w:noProof/>
        </w:rPr>
        <w:t>11</w:t>
      </w:r>
      <w:r w:rsidRPr="00690C16">
        <w:rPr>
          <w:noProof/>
        </w:rPr>
        <w:fldChar w:fldCharType="end"/>
      </w:r>
    </w:p>
    <w:p w14:paraId="4014336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9.4</w:t>
      </w:r>
      <w:r w:rsidRPr="00690C16">
        <w:rPr>
          <w:rFonts w:asciiTheme="minorHAnsi" w:eastAsiaTheme="minorEastAsia" w:hAnsiTheme="minorHAnsi" w:cstheme="minorBidi"/>
          <w:noProof/>
          <w:sz w:val="26"/>
          <w:szCs w:val="22"/>
        </w:rPr>
        <w:tab/>
      </w:r>
      <w:r w:rsidRPr="00690C16">
        <w:rPr>
          <w:noProof/>
        </w:rPr>
        <w:t>Environmental Requirements</w:t>
      </w:r>
      <w:r w:rsidRPr="00690C16">
        <w:rPr>
          <w:noProof/>
        </w:rPr>
        <w:tab/>
      </w:r>
      <w:r w:rsidRPr="00690C16">
        <w:rPr>
          <w:noProof/>
        </w:rPr>
        <w:fldChar w:fldCharType="begin"/>
      </w:r>
      <w:r w:rsidRPr="00690C16">
        <w:rPr>
          <w:noProof/>
        </w:rPr>
        <w:instrText xml:space="preserve"> PAGEREF _Toc280807455 \h </w:instrText>
      </w:r>
      <w:r w:rsidRPr="00690C16">
        <w:rPr>
          <w:noProof/>
        </w:rPr>
      </w:r>
      <w:r w:rsidRPr="00690C16">
        <w:rPr>
          <w:noProof/>
        </w:rPr>
        <w:fldChar w:fldCharType="separate"/>
      </w:r>
      <w:r w:rsidRPr="00690C16">
        <w:rPr>
          <w:noProof/>
        </w:rPr>
        <w:t>11</w:t>
      </w:r>
      <w:r w:rsidRPr="00690C16">
        <w:rPr>
          <w:noProof/>
        </w:rPr>
        <w:fldChar w:fldCharType="end"/>
      </w:r>
    </w:p>
    <w:p w14:paraId="62054EA9" w14:textId="77777777" w:rsidR="00F529D2" w:rsidRPr="00690C16" w:rsidRDefault="00F529D2">
      <w:pPr>
        <w:pStyle w:val="TOC1"/>
        <w:tabs>
          <w:tab w:val="left" w:pos="864"/>
        </w:tabs>
        <w:rPr>
          <w:rFonts w:asciiTheme="minorHAnsi" w:eastAsiaTheme="minorEastAsia" w:hAnsiTheme="minorHAnsi" w:cstheme="minorBidi"/>
          <w:noProof/>
          <w:sz w:val="26"/>
          <w:szCs w:val="22"/>
        </w:rPr>
      </w:pPr>
      <w:r w:rsidRPr="00690C16">
        <w:rPr>
          <w:noProof/>
        </w:rPr>
        <w:t>10.</w:t>
      </w:r>
      <w:r w:rsidRPr="00690C16">
        <w:rPr>
          <w:rFonts w:asciiTheme="minorHAnsi" w:eastAsiaTheme="minorEastAsia" w:hAnsiTheme="minorHAnsi" w:cstheme="minorBidi"/>
          <w:noProof/>
          <w:sz w:val="26"/>
          <w:szCs w:val="22"/>
        </w:rPr>
        <w:tab/>
      </w:r>
      <w:r w:rsidRPr="00690C16">
        <w:rPr>
          <w:noProof/>
        </w:rPr>
        <w:t>Documentation Requirements &lt;Yêu cầu về sưu liệu&gt;</w:t>
      </w:r>
      <w:r w:rsidRPr="00690C16">
        <w:rPr>
          <w:noProof/>
        </w:rPr>
        <w:tab/>
      </w:r>
      <w:r w:rsidRPr="00690C16">
        <w:rPr>
          <w:noProof/>
        </w:rPr>
        <w:fldChar w:fldCharType="begin"/>
      </w:r>
      <w:r w:rsidRPr="00690C16">
        <w:rPr>
          <w:noProof/>
        </w:rPr>
        <w:instrText xml:space="preserve"> PAGEREF _Toc280807456 \h </w:instrText>
      </w:r>
      <w:r w:rsidRPr="00690C16">
        <w:rPr>
          <w:noProof/>
        </w:rPr>
      </w:r>
      <w:r w:rsidRPr="00690C16">
        <w:rPr>
          <w:noProof/>
        </w:rPr>
        <w:fldChar w:fldCharType="separate"/>
      </w:r>
      <w:r w:rsidRPr="00690C16">
        <w:rPr>
          <w:noProof/>
        </w:rPr>
        <w:t>11</w:t>
      </w:r>
      <w:r w:rsidRPr="00690C16">
        <w:rPr>
          <w:noProof/>
        </w:rPr>
        <w:fldChar w:fldCharType="end"/>
      </w:r>
    </w:p>
    <w:p w14:paraId="00A78B7B"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10.1</w:t>
      </w:r>
      <w:r w:rsidRPr="00690C16">
        <w:rPr>
          <w:rFonts w:asciiTheme="minorHAnsi" w:eastAsiaTheme="minorEastAsia" w:hAnsiTheme="minorHAnsi" w:cstheme="minorBidi"/>
          <w:noProof/>
          <w:sz w:val="26"/>
          <w:szCs w:val="22"/>
        </w:rPr>
        <w:tab/>
      </w:r>
      <w:r w:rsidRPr="00690C16">
        <w:rPr>
          <w:noProof/>
        </w:rPr>
        <w:t>User Manual</w:t>
      </w:r>
      <w:r w:rsidRPr="00690C16">
        <w:rPr>
          <w:noProof/>
        </w:rPr>
        <w:tab/>
      </w:r>
      <w:r w:rsidRPr="00690C16">
        <w:rPr>
          <w:noProof/>
        </w:rPr>
        <w:fldChar w:fldCharType="begin"/>
      </w:r>
      <w:r w:rsidRPr="00690C16">
        <w:rPr>
          <w:noProof/>
        </w:rPr>
        <w:instrText xml:space="preserve"> PAGEREF _Toc280807457 \h </w:instrText>
      </w:r>
      <w:r w:rsidRPr="00690C16">
        <w:rPr>
          <w:noProof/>
        </w:rPr>
      </w:r>
      <w:r w:rsidRPr="00690C16">
        <w:rPr>
          <w:noProof/>
        </w:rPr>
        <w:fldChar w:fldCharType="separate"/>
      </w:r>
      <w:r w:rsidRPr="00690C16">
        <w:rPr>
          <w:noProof/>
        </w:rPr>
        <w:t>11</w:t>
      </w:r>
      <w:r w:rsidRPr="00690C16">
        <w:rPr>
          <w:noProof/>
        </w:rPr>
        <w:fldChar w:fldCharType="end"/>
      </w:r>
    </w:p>
    <w:p w14:paraId="369E983E"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10.2</w:t>
      </w:r>
      <w:r w:rsidRPr="00690C16">
        <w:rPr>
          <w:rFonts w:asciiTheme="minorHAnsi" w:eastAsiaTheme="minorEastAsia" w:hAnsiTheme="minorHAnsi" w:cstheme="minorBidi"/>
          <w:noProof/>
          <w:sz w:val="26"/>
          <w:szCs w:val="22"/>
        </w:rPr>
        <w:tab/>
      </w:r>
      <w:r w:rsidRPr="00690C16">
        <w:rPr>
          <w:noProof/>
        </w:rPr>
        <w:t>Online Help</w:t>
      </w:r>
      <w:r w:rsidRPr="00690C16">
        <w:rPr>
          <w:noProof/>
        </w:rPr>
        <w:tab/>
      </w:r>
      <w:r w:rsidRPr="00690C16">
        <w:rPr>
          <w:noProof/>
        </w:rPr>
        <w:fldChar w:fldCharType="begin"/>
      </w:r>
      <w:r w:rsidRPr="00690C16">
        <w:rPr>
          <w:noProof/>
        </w:rPr>
        <w:instrText xml:space="preserve"> PAGEREF _Toc280807458 \h </w:instrText>
      </w:r>
      <w:r w:rsidRPr="00690C16">
        <w:rPr>
          <w:noProof/>
        </w:rPr>
      </w:r>
      <w:r w:rsidRPr="00690C16">
        <w:rPr>
          <w:noProof/>
        </w:rPr>
        <w:fldChar w:fldCharType="separate"/>
      </w:r>
      <w:r w:rsidRPr="00690C16">
        <w:rPr>
          <w:noProof/>
        </w:rPr>
        <w:t>11</w:t>
      </w:r>
      <w:r w:rsidRPr="00690C16">
        <w:rPr>
          <w:noProof/>
        </w:rPr>
        <w:fldChar w:fldCharType="end"/>
      </w:r>
    </w:p>
    <w:p w14:paraId="7D4362F4"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10.3</w:t>
      </w:r>
      <w:r w:rsidRPr="00690C16">
        <w:rPr>
          <w:rFonts w:asciiTheme="minorHAnsi" w:eastAsiaTheme="minorEastAsia" w:hAnsiTheme="minorHAnsi" w:cstheme="minorBidi"/>
          <w:noProof/>
          <w:sz w:val="26"/>
          <w:szCs w:val="22"/>
        </w:rPr>
        <w:tab/>
      </w:r>
      <w:r w:rsidRPr="00690C16">
        <w:rPr>
          <w:noProof/>
        </w:rPr>
        <w:t>Installation Guides, Configuration, and Read Me File</w:t>
      </w:r>
      <w:r w:rsidRPr="00690C16">
        <w:rPr>
          <w:noProof/>
        </w:rPr>
        <w:tab/>
      </w:r>
      <w:r w:rsidRPr="00690C16">
        <w:rPr>
          <w:noProof/>
        </w:rPr>
        <w:fldChar w:fldCharType="begin"/>
      </w:r>
      <w:r w:rsidRPr="00690C16">
        <w:rPr>
          <w:noProof/>
        </w:rPr>
        <w:instrText xml:space="preserve"> PAGEREF _Toc280807459 \h </w:instrText>
      </w:r>
      <w:r w:rsidRPr="00690C16">
        <w:rPr>
          <w:noProof/>
        </w:rPr>
      </w:r>
      <w:r w:rsidRPr="00690C16">
        <w:rPr>
          <w:noProof/>
        </w:rPr>
        <w:fldChar w:fldCharType="separate"/>
      </w:r>
      <w:r w:rsidRPr="00690C16">
        <w:rPr>
          <w:noProof/>
        </w:rPr>
        <w:t>11</w:t>
      </w:r>
      <w:r w:rsidRPr="00690C16">
        <w:rPr>
          <w:noProof/>
        </w:rPr>
        <w:fldChar w:fldCharType="end"/>
      </w:r>
    </w:p>
    <w:p w14:paraId="1D382D8B"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10.4</w:t>
      </w:r>
      <w:r w:rsidRPr="00690C16">
        <w:rPr>
          <w:rFonts w:asciiTheme="minorHAnsi" w:eastAsiaTheme="minorEastAsia" w:hAnsiTheme="minorHAnsi" w:cstheme="minorBidi"/>
          <w:noProof/>
          <w:sz w:val="26"/>
          <w:szCs w:val="22"/>
        </w:rPr>
        <w:tab/>
      </w:r>
      <w:r w:rsidRPr="00690C16">
        <w:rPr>
          <w:noProof/>
        </w:rPr>
        <w:t>Labeling and Packaging</w:t>
      </w:r>
      <w:r w:rsidRPr="00690C16">
        <w:rPr>
          <w:noProof/>
        </w:rPr>
        <w:tab/>
      </w:r>
      <w:r w:rsidRPr="00690C16">
        <w:rPr>
          <w:noProof/>
        </w:rPr>
        <w:fldChar w:fldCharType="begin"/>
      </w:r>
      <w:r w:rsidRPr="00690C16">
        <w:rPr>
          <w:noProof/>
        </w:rPr>
        <w:instrText xml:space="preserve"> PAGEREF _Toc280807460 \h </w:instrText>
      </w:r>
      <w:r w:rsidRPr="00690C16">
        <w:rPr>
          <w:noProof/>
        </w:rPr>
      </w:r>
      <w:r w:rsidRPr="00690C16">
        <w:rPr>
          <w:noProof/>
        </w:rPr>
        <w:fldChar w:fldCharType="separate"/>
      </w:r>
      <w:r w:rsidRPr="00690C16">
        <w:rPr>
          <w:noProof/>
        </w:rPr>
        <w:t>11</w:t>
      </w:r>
      <w:r w:rsidRPr="00690C16">
        <w:rPr>
          <w:noProof/>
        </w:rPr>
        <w:fldChar w:fldCharType="end"/>
      </w:r>
    </w:p>
    <w:p w14:paraId="0F37ED90" w14:textId="77777777" w:rsidR="00F529D2" w:rsidRPr="00690C16" w:rsidRDefault="00F529D2">
      <w:pPr>
        <w:pStyle w:val="TOC1"/>
        <w:rPr>
          <w:rFonts w:asciiTheme="minorHAnsi" w:eastAsiaTheme="minorEastAsia" w:hAnsiTheme="minorHAnsi" w:cstheme="minorBidi"/>
          <w:noProof/>
          <w:sz w:val="26"/>
          <w:szCs w:val="22"/>
        </w:rPr>
      </w:pPr>
      <w:r w:rsidRPr="00690C16">
        <w:rPr>
          <w:noProof/>
        </w:rPr>
        <w:t>A         Feature Attributes</w:t>
      </w:r>
      <w:r w:rsidRPr="00690C16">
        <w:rPr>
          <w:noProof/>
        </w:rPr>
        <w:tab/>
      </w:r>
      <w:r w:rsidRPr="00690C16">
        <w:rPr>
          <w:noProof/>
        </w:rPr>
        <w:fldChar w:fldCharType="begin"/>
      </w:r>
      <w:r w:rsidRPr="00690C16">
        <w:rPr>
          <w:noProof/>
        </w:rPr>
        <w:instrText xml:space="preserve"> PAGEREF _Toc280807461 \h </w:instrText>
      </w:r>
      <w:r w:rsidRPr="00690C16">
        <w:rPr>
          <w:noProof/>
        </w:rPr>
      </w:r>
      <w:r w:rsidRPr="00690C16">
        <w:rPr>
          <w:noProof/>
        </w:rPr>
        <w:fldChar w:fldCharType="separate"/>
      </w:r>
      <w:r w:rsidRPr="00690C16">
        <w:rPr>
          <w:noProof/>
        </w:rPr>
        <w:t>11</w:t>
      </w:r>
      <w:r w:rsidRPr="00690C16">
        <w:rPr>
          <w:noProof/>
        </w:rPr>
        <w:fldChar w:fldCharType="end"/>
      </w:r>
    </w:p>
    <w:p w14:paraId="6FA16C6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A.1</w:t>
      </w:r>
      <w:r w:rsidRPr="00690C16">
        <w:rPr>
          <w:rFonts w:asciiTheme="minorHAnsi" w:eastAsiaTheme="minorEastAsia" w:hAnsiTheme="minorHAnsi" w:cstheme="minorBidi"/>
          <w:noProof/>
          <w:sz w:val="26"/>
          <w:szCs w:val="22"/>
        </w:rPr>
        <w:tab/>
      </w:r>
      <w:r w:rsidRPr="00690C16">
        <w:rPr>
          <w:noProof/>
        </w:rPr>
        <w:t>Status</w:t>
      </w:r>
      <w:r w:rsidRPr="00690C16">
        <w:rPr>
          <w:noProof/>
        </w:rPr>
        <w:tab/>
      </w:r>
      <w:r w:rsidRPr="00690C16">
        <w:rPr>
          <w:noProof/>
        </w:rPr>
        <w:fldChar w:fldCharType="begin"/>
      </w:r>
      <w:r w:rsidRPr="00690C16">
        <w:rPr>
          <w:noProof/>
        </w:rPr>
        <w:instrText xml:space="preserve"> PAGEREF _Toc280807462 \h </w:instrText>
      </w:r>
      <w:r w:rsidRPr="00690C16">
        <w:rPr>
          <w:noProof/>
        </w:rPr>
      </w:r>
      <w:r w:rsidRPr="00690C16">
        <w:rPr>
          <w:noProof/>
        </w:rPr>
        <w:fldChar w:fldCharType="separate"/>
      </w:r>
      <w:r w:rsidRPr="00690C16">
        <w:rPr>
          <w:noProof/>
        </w:rPr>
        <w:t>12</w:t>
      </w:r>
      <w:r w:rsidRPr="00690C16">
        <w:rPr>
          <w:noProof/>
        </w:rPr>
        <w:fldChar w:fldCharType="end"/>
      </w:r>
    </w:p>
    <w:p w14:paraId="1EC88303"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A.2</w:t>
      </w:r>
      <w:r w:rsidRPr="00690C16">
        <w:rPr>
          <w:rFonts w:asciiTheme="minorHAnsi" w:eastAsiaTheme="minorEastAsia" w:hAnsiTheme="minorHAnsi" w:cstheme="minorBidi"/>
          <w:noProof/>
          <w:sz w:val="26"/>
          <w:szCs w:val="22"/>
        </w:rPr>
        <w:tab/>
      </w:r>
      <w:r w:rsidRPr="00690C16">
        <w:rPr>
          <w:noProof/>
        </w:rPr>
        <w:t>Benefit</w:t>
      </w:r>
      <w:r w:rsidRPr="00690C16">
        <w:rPr>
          <w:noProof/>
        </w:rPr>
        <w:tab/>
      </w:r>
      <w:r w:rsidRPr="00690C16">
        <w:rPr>
          <w:noProof/>
        </w:rPr>
        <w:fldChar w:fldCharType="begin"/>
      </w:r>
      <w:r w:rsidRPr="00690C16">
        <w:rPr>
          <w:noProof/>
        </w:rPr>
        <w:instrText xml:space="preserve"> PAGEREF _Toc280807463 \h </w:instrText>
      </w:r>
      <w:r w:rsidRPr="00690C16">
        <w:rPr>
          <w:noProof/>
        </w:rPr>
      </w:r>
      <w:r w:rsidRPr="00690C16">
        <w:rPr>
          <w:noProof/>
        </w:rPr>
        <w:fldChar w:fldCharType="separate"/>
      </w:r>
      <w:r w:rsidRPr="00690C16">
        <w:rPr>
          <w:noProof/>
        </w:rPr>
        <w:t>12</w:t>
      </w:r>
      <w:r w:rsidRPr="00690C16">
        <w:rPr>
          <w:noProof/>
        </w:rPr>
        <w:fldChar w:fldCharType="end"/>
      </w:r>
    </w:p>
    <w:p w14:paraId="0D56CA9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A.3</w:t>
      </w:r>
      <w:r w:rsidRPr="00690C16">
        <w:rPr>
          <w:rFonts w:asciiTheme="minorHAnsi" w:eastAsiaTheme="minorEastAsia" w:hAnsiTheme="minorHAnsi" w:cstheme="minorBidi"/>
          <w:noProof/>
          <w:sz w:val="26"/>
          <w:szCs w:val="22"/>
        </w:rPr>
        <w:tab/>
      </w:r>
      <w:r w:rsidRPr="00690C16">
        <w:rPr>
          <w:noProof/>
        </w:rPr>
        <w:t>Effort</w:t>
      </w:r>
      <w:r w:rsidRPr="00690C16">
        <w:rPr>
          <w:noProof/>
        </w:rPr>
        <w:tab/>
      </w:r>
      <w:r w:rsidRPr="00690C16">
        <w:rPr>
          <w:noProof/>
        </w:rPr>
        <w:fldChar w:fldCharType="begin"/>
      </w:r>
      <w:r w:rsidRPr="00690C16">
        <w:rPr>
          <w:noProof/>
        </w:rPr>
        <w:instrText xml:space="preserve"> PAGEREF _Toc280807464 \h </w:instrText>
      </w:r>
      <w:r w:rsidRPr="00690C16">
        <w:rPr>
          <w:noProof/>
        </w:rPr>
      </w:r>
      <w:r w:rsidRPr="00690C16">
        <w:rPr>
          <w:noProof/>
        </w:rPr>
        <w:fldChar w:fldCharType="separate"/>
      </w:r>
      <w:r w:rsidRPr="00690C16">
        <w:rPr>
          <w:noProof/>
        </w:rPr>
        <w:t>12</w:t>
      </w:r>
      <w:r w:rsidRPr="00690C16">
        <w:rPr>
          <w:noProof/>
        </w:rPr>
        <w:fldChar w:fldCharType="end"/>
      </w:r>
    </w:p>
    <w:p w14:paraId="55A75ED8"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A.4</w:t>
      </w:r>
      <w:r w:rsidRPr="00690C16">
        <w:rPr>
          <w:rFonts w:asciiTheme="minorHAnsi" w:eastAsiaTheme="minorEastAsia" w:hAnsiTheme="minorHAnsi" w:cstheme="minorBidi"/>
          <w:noProof/>
          <w:sz w:val="26"/>
          <w:szCs w:val="22"/>
        </w:rPr>
        <w:tab/>
      </w:r>
      <w:r w:rsidRPr="00690C16">
        <w:rPr>
          <w:noProof/>
        </w:rPr>
        <w:t>Risk</w:t>
      </w:r>
      <w:r w:rsidRPr="00690C16">
        <w:rPr>
          <w:noProof/>
        </w:rPr>
        <w:tab/>
      </w:r>
      <w:r w:rsidRPr="00690C16">
        <w:rPr>
          <w:noProof/>
        </w:rPr>
        <w:fldChar w:fldCharType="begin"/>
      </w:r>
      <w:r w:rsidRPr="00690C16">
        <w:rPr>
          <w:noProof/>
        </w:rPr>
        <w:instrText xml:space="preserve"> PAGEREF _Toc280807465 \h </w:instrText>
      </w:r>
      <w:r w:rsidRPr="00690C16">
        <w:rPr>
          <w:noProof/>
        </w:rPr>
      </w:r>
      <w:r w:rsidRPr="00690C16">
        <w:rPr>
          <w:noProof/>
        </w:rPr>
        <w:fldChar w:fldCharType="separate"/>
      </w:r>
      <w:r w:rsidRPr="00690C16">
        <w:rPr>
          <w:noProof/>
        </w:rPr>
        <w:t>12</w:t>
      </w:r>
      <w:r w:rsidRPr="00690C16">
        <w:rPr>
          <w:noProof/>
        </w:rPr>
        <w:fldChar w:fldCharType="end"/>
      </w:r>
    </w:p>
    <w:p w14:paraId="10EE69B3"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A.5</w:t>
      </w:r>
      <w:r w:rsidRPr="00690C16">
        <w:rPr>
          <w:rFonts w:asciiTheme="minorHAnsi" w:eastAsiaTheme="minorEastAsia" w:hAnsiTheme="minorHAnsi" w:cstheme="minorBidi"/>
          <w:noProof/>
          <w:sz w:val="26"/>
          <w:szCs w:val="22"/>
        </w:rPr>
        <w:tab/>
      </w:r>
      <w:r w:rsidRPr="00690C16">
        <w:rPr>
          <w:noProof/>
        </w:rPr>
        <w:t>Stability</w:t>
      </w:r>
      <w:r w:rsidRPr="00690C16">
        <w:rPr>
          <w:noProof/>
        </w:rPr>
        <w:tab/>
      </w:r>
      <w:r w:rsidRPr="00690C16">
        <w:rPr>
          <w:noProof/>
        </w:rPr>
        <w:fldChar w:fldCharType="begin"/>
      </w:r>
      <w:r w:rsidRPr="00690C16">
        <w:rPr>
          <w:noProof/>
        </w:rPr>
        <w:instrText xml:space="preserve"> PAGEREF _Toc280807466 \h </w:instrText>
      </w:r>
      <w:r w:rsidRPr="00690C16">
        <w:rPr>
          <w:noProof/>
        </w:rPr>
      </w:r>
      <w:r w:rsidRPr="00690C16">
        <w:rPr>
          <w:noProof/>
        </w:rPr>
        <w:fldChar w:fldCharType="separate"/>
      </w:r>
      <w:r w:rsidRPr="00690C16">
        <w:rPr>
          <w:noProof/>
        </w:rPr>
        <w:t>13</w:t>
      </w:r>
      <w:r w:rsidRPr="00690C16">
        <w:rPr>
          <w:noProof/>
        </w:rPr>
        <w:fldChar w:fldCharType="end"/>
      </w:r>
    </w:p>
    <w:p w14:paraId="2559BAB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A.6</w:t>
      </w:r>
      <w:r w:rsidRPr="00690C16">
        <w:rPr>
          <w:rFonts w:asciiTheme="minorHAnsi" w:eastAsiaTheme="minorEastAsia" w:hAnsiTheme="minorHAnsi" w:cstheme="minorBidi"/>
          <w:noProof/>
          <w:sz w:val="26"/>
          <w:szCs w:val="22"/>
        </w:rPr>
        <w:tab/>
      </w:r>
      <w:r w:rsidRPr="00690C16">
        <w:rPr>
          <w:noProof/>
        </w:rPr>
        <w:t>Target Release</w:t>
      </w:r>
      <w:r w:rsidRPr="00690C16">
        <w:rPr>
          <w:noProof/>
        </w:rPr>
        <w:tab/>
      </w:r>
      <w:r w:rsidRPr="00690C16">
        <w:rPr>
          <w:noProof/>
        </w:rPr>
        <w:fldChar w:fldCharType="begin"/>
      </w:r>
      <w:r w:rsidRPr="00690C16">
        <w:rPr>
          <w:noProof/>
        </w:rPr>
        <w:instrText xml:space="preserve"> PAGEREF _Toc280807467 \h </w:instrText>
      </w:r>
      <w:r w:rsidRPr="00690C16">
        <w:rPr>
          <w:noProof/>
        </w:rPr>
      </w:r>
      <w:r w:rsidRPr="00690C16">
        <w:rPr>
          <w:noProof/>
        </w:rPr>
        <w:fldChar w:fldCharType="separate"/>
      </w:r>
      <w:r w:rsidRPr="00690C16">
        <w:rPr>
          <w:noProof/>
        </w:rPr>
        <w:t>13</w:t>
      </w:r>
      <w:r w:rsidRPr="00690C16">
        <w:rPr>
          <w:noProof/>
        </w:rPr>
        <w:fldChar w:fldCharType="end"/>
      </w:r>
    </w:p>
    <w:p w14:paraId="7E5CCB4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A.7</w:t>
      </w:r>
      <w:r w:rsidRPr="00690C16">
        <w:rPr>
          <w:rFonts w:asciiTheme="minorHAnsi" w:eastAsiaTheme="minorEastAsia" w:hAnsiTheme="minorHAnsi" w:cstheme="minorBidi"/>
          <w:noProof/>
          <w:sz w:val="26"/>
          <w:szCs w:val="22"/>
        </w:rPr>
        <w:tab/>
      </w:r>
      <w:r w:rsidRPr="00690C16">
        <w:rPr>
          <w:noProof/>
        </w:rPr>
        <w:t>Assigned To</w:t>
      </w:r>
      <w:r w:rsidRPr="00690C16">
        <w:rPr>
          <w:noProof/>
        </w:rPr>
        <w:tab/>
      </w:r>
      <w:r w:rsidRPr="00690C16">
        <w:rPr>
          <w:noProof/>
        </w:rPr>
        <w:fldChar w:fldCharType="begin"/>
      </w:r>
      <w:r w:rsidRPr="00690C16">
        <w:rPr>
          <w:noProof/>
        </w:rPr>
        <w:instrText xml:space="preserve"> PAGEREF _Toc280807468 \h </w:instrText>
      </w:r>
      <w:r w:rsidRPr="00690C16">
        <w:rPr>
          <w:noProof/>
        </w:rPr>
      </w:r>
      <w:r w:rsidRPr="00690C16">
        <w:rPr>
          <w:noProof/>
        </w:rPr>
        <w:fldChar w:fldCharType="separate"/>
      </w:r>
      <w:r w:rsidRPr="00690C16">
        <w:rPr>
          <w:noProof/>
        </w:rPr>
        <w:t>13</w:t>
      </w:r>
      <w:r w:rsidRPr="00690C16">
        <w:rPr>
          <w:noProof/>
        </w:rPr>
        <w:fldChar w:fldCharType="end"/>
      </w:r>
    </w:p>
    <w:p w14:paraId="48EF69F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A.8</w:t>
      </w:r>
      <w:r w:rsidRPr="00690C16">
        <w:rPr>
          <w:rFonts w:asciiTheme="minorHAnsi" w:eastAsiaTheme="minorEastAsia" w:hAnsiTheme="minorHAnsi" w:cstheme="minorBidi"/>
          <w:noProof/>
          <w:sz w:val="26"/>
          <w:szCs w:val="22"/>
        </w:rPr>
        <w:tab/>
      </w:r>
      <w:r w:rsidRPr="00690C16">
        <w:rPr>
          <w:noProof/>
        </w:rPr>
        <w:t>Reason</w:t>
      </w:r>
      <w:r w:rsidRPr="00690C16">
        <w:rPr>
          <w:noProof/>
        </w:rPr>
        <w:tab/>
      </w:r>
      <w:r w:rsidRPr="00690C16">
        <w:rPr>
          <w:noProof/>
        </w:rPr>
        <w:fldChar w:fldCharType="begin"/>
      </w:r>
      <w:r w:rsidRPr="00690C16">
        <w:rPr>
          <w:noProof/>
        </w:rPr>
        <w:instrText xml:space="preserve"> PAGEREF _Toc280807469 \h </w:instrText>
      </w:r>
      <w:r w:rsidRPr="00690C16">
        <w:rPr>
          <w:noProof/>
        </w:rPr>
      </w:r>
      <w:r w:rsidRPr="00690C16">
        <w:rPr>
          <w:noProof/>
        </w:rPr>
        <w:fldChar w:fldCharType="separate"/>
      </w:r>
      <w:r w:rsidRPr="00690C16">
        <w:rPr>
          <w:noProof/>
        </w:rPr>
        <w:t>13</w:t>
      </w:r>
      <w:r w:rsidRPr="00690C16">
        <w:rPr>
          <w:noProof/>
        </w:rPr>
        <w:fldChar w:fldCharType="end"/>
      </w:r>
    </w:p>
    <w:p w14:paraId="23C0F649" w14:textId="77777777" w:rsidR="005F0A2E" w:rsidRPr="00541666" w:rsidRDefault="00614BF4">
      <w:pPr>
        <w:pStyle w:val="Title"/>
        <w:rPr>
          <w:sz w:val="48"/>
        </w:rPr>
      </w:pPr>
      <w:r w:rsidRPr="00690C16">
        <w:rPr>
          <w:sz w:val="40"/>
        </w:rPr>
        <w:fldChar w:fldCharType="end"/>
      </w:r>
      <w:r w:rsidRPr="00690C16">
        <w:rPr>
          <w:sz w:val="40"/>
        </w:rPr>
        <w:br w:type="page"/>
      </w:r>
      <w:r w:rsidR="00690C16" w:rsidRPr="00541666">
        <w:rPr>
          <w:sz w:val="48"/>
        </w:rPr>
        <w:lastRenderedPageBreak/>
        <w:fldChar w:fldCharType="begin"/>
      </w:r>
      <w:r w:rsidR="00690C16" w:rsidRPr="00541666">
        <w:rPr>
          <w:sz w:val="48"/>
        </w:rPr>
        <w:instrText xml:space="preserve"> TITLE  \* MERGEFORMAT </w:instrText>
      </w:r>
      <w:r w:rsidR="00690C16" w:rsidRPr="00541666">
        <w:rPr>
          <w:sz w:val="48"/>
        </w:rPr>
        <w:fldChar w:fldCharType="separate"/>
      </w:r>
      <w:r w:rsidR="00ED318D" w:rsidRPr="00541666">
        <w:rPr>
          <w:sz w:val="48"/>
        </w:rPr>
        <w:t>Vision</w:t>
      </w:r>
      <w:r w:rsidR="00690C16" w:rsidRPr="00541666">
        <w:rPr>
          <w:sz w:val="48"/>
        </w:rPr>
        <w:fldChar w:fldCharType="end"/>
      </w:r>
    </w:p>
    <w:p w14:paraId="5D1B88BD" w14:textId="77777777" w:rsidR="00541666" w:rsidRDefault="00541666" w:rsidP="00541666">
      <w:pPr>
        <w:pStyle w:val="Heading1"/>
        <w:numPr>
          <w:ilvl w:val="0"/>
          <w:numId w:val="0"/>
        </w:numPr>
        <w:rPr>
          <w:sz w:val="28"/>
        </w:rPr>
      </w:pPr>
      <w:bookmarkStart w:id="1" w:name="_Toc456598586"/>
      <w:bookmarkStart w:id="2" w:name="_Toc456600917"/>
      <w:bookmarkStart w:id="3" w:name="_Toc280807416"/>
      <w:bookmarkStart w:id="4" w:name="_Toc436203377"/>
      <w:bookmarkStart w:id="5" w:name="_Toc452813577"/>
    </w:p>
    <w:p w14:paraId="54F7223C" w14:textId="7AA977BB" w:rsidR="00690C16" w:rsidRPr="00541666" w:rsidRDefault="00614BF4" w:rsidP="00541666">
      <w:pPr>
        <w:pStyle w:val="Heading1"/>
        <w:rPr>
          <w:sz w:val="28"/>
        </w:rPr>
      </w:pPr>
      <w:r w:rsidRPr="00690C16">
        <w:rPr>
          <w:sz w:val="28"/>
        </w:rPr>
        <w:t>Introduction</w:t>
      </w:r>
      <w:bookmarkEnd w:id="1"/>
      <w:bookmarkEnd w:id="2"/>
      <w:r w:rsidR="00C614E4" w:rsidRPr="00690C16">
        <w:rPr>
          <w:sz w:val="28"/>
        </w:rPr>
        <w:t xml:space="preserve"> &lt;Giới thiệu&gt;</w:t>
      </w:r>
      <w:bookmarkEnd w:id="3"/>
    </w:p>
    <w:p w14:paraId="05262D62" w14:textId="77777777" w:rsidR="005F0A2E" w:rsidRPr="00690C16" w:rsidRDefault="00614BF4">
      <w:pPr>
        <w:pStyle w:val="Heading2"/>
        <w:rPr>
          <w:sz w:val="24"/>
        </w:rPr>
      </w:pPr>
      <w:bookmarkStart w:id="6" w:name="_Toc456598587"/>
      <w:bookmarkStart w:id="7" w:name="_Toc456600918"/>
      <w:bookmarkStart w:id="8" w:name="_Toc280807417"/>
      <w:r w:rsidRPr="00690C16">
        <w:rPr>
          <w:sz w:val="24"/>
        </w:rPr>
        <w:t>Purpose</w:t>
      </w:r>
      <w:bookmarkEnd w:id="6"/>
      <w:bookmarkEnd w:id="7"/>
      <w:r w:rsidR="00C614E4" w:rsidRPr="00690C16">
        <w:rPr>
          <w:sz w:val="24"/>
        </w:rPr>
        <w:t xml:space="preserve"> &lt;Mục đích của tài liệu&gt;</w:t>
      </w:r>
      <w:bookmarkEnd w:id="8"/>
    </w:p>
    <w:p w14:paraId="004A72EA" w14:textId="77777777" w:rsidR="00690C16" w:rsidRPr="00211609" w:rsidRDefault="00690C16" w:rsidP="00294669">
      <w:pPr>
        <w:pStyle w:val="ListParagraph"/>
        <w:numPr>
          <w:ilvl w:val="0"/>
          <w:numId w:val="2"/>
        </w:numPr>
        <w:rPr>
          <w:rFonts w:cs="Times New Roman"/>
          <w:szCs w:val="26"/>
        </w:rPr>
      </w:pPr>
      <w:r w:rsidRPr="00211609">
        <w:rPr>
          <w:rFonts w:cs="Times New Roman"/>
          <w:szCs w:val="26"/>
        </w:rPr>
        <w:t>Phát biểu chính xác định nghĩa cái gì, tại sao và ai sẽ mua hay sử dụng sản phẩm cuối cùng từ quan điểm nghiệp vụ</w:t>
      </w:r>
    </w:p>
    <w:p w14:paraId="4327341A" w14:textId="77777777" w:rsidR="00690C16" w:rsidRPr="00211609" w:rsidRDefault="00690C16" w:rsidP="00294669">
      <w:pPr>
        <w:pStyle w:val="ListParagraph"/>
        <w:numPr>
          <w:ilvl w:val="0"/>
          <w:numId w:val="2"/>
        </w:numPr>
        <w:rPr>
          <w:rFonts w:cs="Times New Roman"/>
          <w:szCs w:val="26"/>
        </w:rPr>
      </w:pPr>
      <w:r w:rsidRPr="00211609">
        <w:rPr>
          <w:rFonts w:cs="Times New Roman"/>
          <w:szCs w:val="26"/>
        </w:rPr>
        <w:t>Giúp:</w:t>
      </w:r>
    </w:p>
    <w:p w14:paraId="5206B305"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Đảm bảo các định nghĩa của sản phẩm tương ứng với các mục đích và mục tiêu nghiệp vụ</w:t>
      </w:r>
    </w:p>
    <w:p w14:paraId="660EAC6B"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Xác định các stakeholders – Ai sẽ mua hay dùng sản phẩm</w:t>
      </w:r>
    </w:p>
    <w:p w14:paraId="5BF96A66"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Xác định sản phẩm sẽ làm gì cho các stakeholder của nó?</w:t>
      </w:r>
    </w:p>
    <w:p w14:paraId="0A73A99E"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Lí do mua hoặc dùng sản phẩm</w:t>
      </w:r>
    </w:p>
    <w:p w14:paraId="123ECEB8"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Xác định điểm khác biệt của sản phẩm với các sản phẩm khác</w:t>
      </w:r>
    </w:p>
    <w:p w14:paraId="0E8D24CA"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Mô tả trạng thái của nghiệp vụ - điểm mạnh, yếu</w:t>
      </w:r>
    </w:p>
    <w:p w14:paraId="57C918D9" w14:textId="77777777" w:rsidR="00690C16" w:rsidRPr="00211609" w:rsidRDefault="00690C16" w:rsidP="00294669">
      <w:pPr>
        <w:pStyle w:val="ListParagraph"/>
        <w:numPr>
          <w:ilvl w:val="0"/>
          <w:numId w:val="3"/>
        </w:numPr>
        <w:ind w:left="1440"/>
        <w:rPr>
          <w:rFonts w:cs="Times New Roman"/>
          <w:sz w:val="22"/>
        </w:rPr>
      </w:pPr>
      <w:r w:rsidRPr="00211609">
        <w:rPr>
          <w:rFonts w:cs="Times New Roman"/>
          <w:szCs w:val="26"/>
        </w:rPr>
        <w:t xml:space="preserve">Mô tả các cơ hội và thử thách với nghiệp vụ </w:t>
      </w:r>
    </w:p>
    <w:p w14:paraId="360F33FE" w14:textId="77777777" w:rsidR="00690C16" w:rsidRPr="00690C16" w:rsidRDefault="00690C16" w:rsidP="00690C16">
      <w:pPr>
        <w:pStyle w:val="BodyText"/>
      </w:pPr>
    </w:p>
    <w:p w14:paraId="5051CF2C" w14:textId="77777777" w:rsidR="005F0A2E" w:rsidRPr="00690C16" w:rsidRDefault="00614BF4">
      <w:pPr>
        <w:pStyle w:val="Heading2"/>
        <w:rPr>
          <w:sz w:val="24"/>
        </w:rPr>
      </w:pPr>
      <w:bookmarkStart w:id="9" w:name="_Toc456598588"/>
      <w:bookmarkStart w:id="10" w:name="_Toc456600919"/>
      <w:bookmarkStart w:id="11" w:name="_Toc280807418"/>
      <w:r w:rsidRPr="00690C16">
        <w:rPr>
          <w:sz w:val="24"/>
        </w:rPr>
        <w:t>Scope</w:t>
      </w:r>
      <w:bookmarkEnd w:id="9"/>
      <w:bookmarkEnd w:id="10"/>
      <w:r w:rsidR="00C614E4" w:rsidRPr="00690C16">
        <w:rPr>
          <w:sz w:val="24"/>
        </w:rPr>
        <w:t xml:space="preserve"> &lt;Phạm vi áp dụng của tài liệu&gt;</w:t>
      </w:r>
      <w:bookmarkEnd w:id="11"/>
    </w:p>
    <w:p w14:paraId="1F476F13" w14:textId="7C65F9F8" w:rsidR="00690C16" w:rsidRDefault="00690C16" w:rsidP="008335FA">
      <w:pPr>
        <w:pStyle w:val="BodyText"/>
        <w:ind w:left="0"/>
        <w:rPr>
          <w:szCs w:val="24"/>
        </w:rPr>
      </w:pPr>
      <w:r>
        <w:rPr>
          <w:szCs w:val="24"/>
        </w:rPr>
        <w:t>Xuyên suốt quá trình phát triển phần mềm quản lý chi tiêu</w:t>
      </w:r>
    </w:p>
    <w:p w14:paraId="784D065F" w14:textId="77777777" w:rsidR="00AC7515" w:rsidRPr="00690C16" w:rsidRDefault="00AC7515" w:rsidP="008335FA">
      <w:pPr>
        <w:pStyle w:val="BodyText"/>
        <w:ind w:left="0"/>
        <w:rPr>
          <w:szCs w:val="24"/>
        </w:rPr>
      </w:pPr>
    </w:p>
    <w:p w14:paraId="4FDA4812" w14:textId="38013A54" w:rsidR="005F0A2E" w:rsidRDefault="00614BF4" w:rsidP="008335FA">
      <w:pPr>
        <w:pStyle w:val="Heading2"/>
        <w:rPr>
          <w:sz w:val="24"/>
        </w:rPr>
      </w:pPr>
      <w:bookmarkStart w:id="12" w:name="_Toc456598589"/>
      <w:bookmarkStart w:id="13" w:name="_Toc456600920"/>
      <w:bookmarkStart w:id="14" w:name="_Toc280807419"/>
      <w:r w:rsidRPr="00690C16">
        <w:rPr>
          <w:sz w:val="24"/>
        </w:rPr>
        <w:t>Definitions, Acronyms, and Abbreviations</w:t>
      </w:r>
      <w:bookmarkEnd w:id="12"/>
      <w:bookmarkEnd w:id="13"/>
      <w:r w:rsidR="00C614E4" w:rsidRPr="00690C16">
        <w:rPr>
          <w:sz w:val="24"/>
        </w:rPr>
        <w:t xml:space="preserve"> &lt;Các định nghĩa, thuật ngữ và từ viết tắt</w:t>
      </w:r>
      <w:bookmarkEnd w:id="14"/>
      <w:r w:rsidR="008335FA">
        <w:rPr>
          <w:sz w:val="24"/>
        </w:rPr>
        <w:t>&gt;</w:t>
      </w:r>
    </w:p>
    <w:p w14:paraId="23C0D6E8" w14:textId="5FFD3786" w:rsidR="008335FA" w:rsidRDefault="008335FA" w:rsidP="008335FA">
      <w:r>
        <w:t>Viết tắt:</w:t>
      </w:r>
    </w:p>
    <w:p w14:paraId="22277D43" w14:textId="73025474" w:rsidR="008335FA" w:rsidRDefault="008335FA" w:rsidP="008335FA">
      <w:r>
        <w:tab/>
      </w:r>
      <w:r w:rsidRPr="008335FA">
        <w:rPr>
          <w:color w:val="FF0000"/>
        </w:rPr>
        <w:t>&lt;M&gt;</w:t>
      </w:r>
      <w:r w:rsidRPr="008335FA">
        <w:t>:</w:t>
      </w:r>
      <w:r w:rsidRPr="008335FA">
        <w:rPr>
          <w:rFonts w:ascii="Arial" w:hAnsi="Arial" w:cs="Arial"/>
          <w:b/>
          <w:bCs/>
          <w:color w:val="FF0000"/>
          <w:sz w:val="21"/>
          <w:szCs w:val="21"/>
          <w:bdr w:val="none" w:sz="0" w:space="0" w:color="auto" w:frame="1"/>
          <w:shd w:val="clear" w:color="auto" w:fill="F9F9F9"/>
        </w:rPr>
        <w:t xml:space="preserve"> </w:t>
      </w:r>
      <w:r w:rsidRPr="008335FA">
        <w:rPr>
          <w:b/>
          <w:bCs/>
        </w:rPr>
        <w:t>Must have</w:t>
      </w:r>
      <w:r w:rsidRPr="008335FA">
        <w:t xml:space="preserve"> </w:t>
      </w:r>
      <w:r>
        <w:t xml:space="preserve">  (</w:t>
      </w:r>
      <w:r w:rsidRPr="003A59C5">
        <w:t xml:space="preserve">Kỹ thuật xác định độ ưu tiên </w:t>
      </w:r>
      <w:r>
        <w:t>M</w:t>
      </w:r>
      <w:r w:rsidRPr="003A59C5">
        <w:t>o</w:t>
      </w:r>
      <w:r>
        <w:t>SC</w:t>
      </w:r>
      <w:r w:rsidRPr="003A59C5">
        <w:t>o</w:t>
      </w:r>
      <w:r>
        <w:t>W)</w:t>
      </w:r>
    </w:p>
    <w:p w14:paraId="0AA5E4BD" w14:textId="16C8BA95" w:rsidR="008335FA" w:rsidRDefault="008335FA" w:rsidP="008335FA">
      <w:r>
        <w:tab/>
      </w:r>
      <w:r w:rsidRPr="008335FA">
        <w:rPr>
          <w:color w:val="FF0000"/>
        </w:rPr>
        <w:t>&lt;S&gt;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Should have</w:t>
      </w:r>
      <w:r>
        <w:rPr>
          <w:b/>
          <w:bCs/>
        </w:rPr>
        <w:t xml:space="preserve"> </w:t>
      </w:r>
      <w:r>
        <w:t>(</w:t>
      </w:r>
      <w:r w:rsidRPr="003A59C5">
        <w:t xml:space="preserve">Kỹ thuật xác định độ ưu tiên </w:t>
      </w:r>
      <w:r>
        <w:t>M</w:t>
      </w:r>
      <w:r w:rsidRPr="003A59C5">
        <w:t>o</w:t>
      </w:r>
      <w:r>
        <w:t>SC</w:t>
      </w:r>
      <w:r w:rsidRPr="003A59C5">
        <w:t>o</w:t>
      </w:r>
      <w:r>
        <w:t>W)</w:t>
      </w:r>
    </w:p>
    <w:p w14:paraId="6B42D021" w14:textId="05C23640" w:rsidR="008335FA" w:rsidRDefault="008335FA" w:rsidP="008335FA">
      <w:r>
        <w:tab/>
      </w:r>
      <w:r w:rsidRPr="008335FA">
        <w:rPr>
          <w:color w:val="FF0000"/>
        </w:rPr>
        <w:t>&lt;C&gt;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Could have</w:t>
      </w:r>
      <w:r>
        <w:rPr>
          <w:b/>
          <w:bCs/>
        </w:rPr>
        <w:t xml:space="preserve">  </w:t>
      </w:r>
      <w:r>
        <w:t>(</w:t>
      </w:r>
      <w:r w:rsidRPr="003A59C5">
        <w:t xml:space="preserve">Kỹ thuật xác định độ ưu tiên </w:t>
      </w:r>
      <w:r>
        <w:t>M</w:t>
      </w:r>
      <w:r w:rsidRPr="003A59C5">
        <w:t>o</w:t>
      </w:r>
      <w:r>
        <w:t>SC</w:t>
      </w:r>
      <w:r w:rsidRPr="003A59C5">
        <w:t>o</w:t>
      </w:r>
      <w:r>
        <w:t>W)</w:t>
      </w:r>
    </w:p>
    <w:p w14:paraId="0F38038B" w14:textId="2DAA9FD3" w:rsidR="008335FA" w:rsidRDefault="008335FA" w:rsidP="008335FA">
      <w:r>
        <w:tab/>
      </w:r>
      <w:r w:rsidRPr="008335FA">
        <w:rPr>
          <w:color w:val="FF0000"/>
        </w:rPr>
        <w:t>&lt;W&gt;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Won’t have</w:t>
      </w:r>
      <w:r>
        <w:rPr>
          <w:b/>
          <w:bCs/>
        </w:rPr>
        <w:t xml:space="preserve"> </w:t>
      </w:r>
      <w:r>
        <w:t>(</w:t>
      </w:r>
      <w:r w:rsidRPr="003A59C5">
        <w:t xml:space="preserve">Kỹ thuật xác định độ ưu tiên </w:t>
      </w:r>
      <w:r>
        <w:t>M</w:t>
      </w:r>
      <w:r w:rsidRPr="003A59C5">
        <w:t>o</w:t>
      </w:r>
      <w:r>
        <w:t>SC</w:t>
      </w:r>
      <w:r w:rsidRPr="003A59C5">
        <w:t>o</w:t>
      </w:r>
      <w:r>
        <w:t>W)</w:t>
      </w:r>
    </w:p>
    <w:p w14:paraId="22E9D8F4" w14:textId="77777777" w:rsidR="00AC7515" w:rsidRPr="008335FA" w:rsidRDefault="00AC7515" w:rsidP="008335FA"/>
    <w:p w14:paraId="040BC996" w14:textId="77777777" w:rsidR="005F0A2E" w:rsidRPr="00690C16" w:rsidRDefault="00614BF4">
      <w:pPr>
        <w:pStyle w:val="Heading2"/>
        <w:rPr>
          <w:sz w:val="24"/>
        </w:rPr>
      </w:pPr>
      <w:bookmarkStart w:id="15" w:name="_Toc456598590"/>
      <w:bookmarkStart w:id="16" w:name="_Toc456600921"/>
      <w:bookmarkStart w:id="17" w:name="_Toc280807420"/>
      <w:r w:rsidRPr="00690C16">
        <w:rPr>
          <w:sz w:val="24"/>
        </w:rPr>
        <w:t>References</w:t>
      </w:r>
      <w:bookmarkEnd w:id="15"/>
      <w:bookmarkEnd w:id="16"/>
      <w:r w:rsidR="00C614E4" w:rsidRPr="00690C16">
        <w:rPr>
          <w:sz w:val="24"/>
        </w:rPr>
        <w:t xml:space="preserve"> &lt;Tài liệu tham khảo&gt;</w:t>
      </w:r>
      <w:bookmarkEnd w:id="17"/>
    </w:p>
    <w:p w14:paraId="257B8C2B" w14:textId="3E4B89FA" w:rsidR="003A59C5" w:rsidRPr="003A59C5" w:rsidRDefault="003A59C5" w:rsidP="00294669">
      <w:pPr>
        <w:pStyle w:val="BodyText"/>
        <w:numPr>
          <w:ilvl w:val="0"/>
          <w:numId w:val="3"/>
        </w:numPr>
      </w:pPr>
      <w:r w:rsidRPr="003A59C5">
        <w:t xml:space="preserve">Kỹ thuật xác định độ ưu tiên </w:t>
      </w:r>
      <w:r w:rsidR="008335FA">
        <w:t>M</w:t>
      </w:r>
      <w:r w:rsidRPr="003A59C5">
        <w:t>o</w:t>
      </w:r>
      <w:r w:rsidR="008335FA">
        <w:t>SC</w:t>
      </w:r>
      <w:r w:rsidRPr="003A59C5">
        <w:t>o</w:t>
      </w:r>
      <w:r w:rsidR="008335FA">
        <w:t>W</w:t>
      </w:r>
      <w:r w:rsidRPr="003A59C5">
        <w:t>:</w:t>
      </w:r>
    </w:p>
    <w:p w14:paraId="0FBD0EBD" w14:textId="77777777" w:rsidR="003A59C5" w:rsidRPr="00690C16" w:rsidRDefault="003A59C5" w:rsidP="003A59C5">
      <w:pPr>
        <w:pStyle w:val="BodyText"/>
      </w:pPr>
      <w:r>
        <w:t xml:space="preserve"> </w:t>
      </w:r>
      <w:r w:rsidRPr="00690C16">
        <w:t>http://www.apexglobal.com.vn/en/ky-thuat-sap-xep-do-uu-tien-moscow/</w:t>
      </w:r>
    </w:p>
    <w:p w14:paraId="28823016" w14:textId="57684C11" w:rsidR="003A59C5" w:rsidRDefault="00C15B26" w:rsidP="00C15B26">
      <w:pPr>
        <w:pStyle w:val="BodyText"/>
        <w:numPr>
          <w:ilvl w:val="0"/>
          <w:numId w:val="3"/>
        </w:numPr>
      </w:pPr>
      <w:r>
        <w:t>Ước tính chi phí Azure</w:t>
      </w:r>
    </w:p>
    <w:p w14:paraId="3C42529E" w14:textId="01F50426" w:rsidR="00C15B26" w:rsidRPr="003A59C5" w:rsidRDefault="00C15B26" w:rsidP="00C15B26">
      <w:pPr>
        <w:pStyle w:val="BodyText"/>
        <w:ind w:left="360" w:firstLine="360"/>
      </w:pPr>
      <w:r w:rsidRPr="00C15B26">
        <w:t>https://azure.microsoft.com/en-us/pricing/calculator/</w:t>
      </w:r>
    </w:p>
    <w:p w14:paraId="0866D918" w14:textId="77777777" w:rsidR="005F0A2E" w:rsidRPr="00690C16" w:rsidRDefault="00614BF4">
      <w:pPr>
        <w:pStyle w:val="Heading2"/>
        <w:rPr>
          <w:sz w:val="24"/>
        </w:rPr>
      </w:pPr>
      <w:bookmarkStart w:id="18" w:name="_Toc456598591"/>
      <w:bookmarkStart w:id="19" w:name="_Toc456600922"/>
      <w:bookmarkStart w:id="20" w:name="_Toc280807421"/>
      <w:r w:rsidRPr="00690C16">
        <w:rPr>
          <w:sz w:val="24"/>
        </w:rPr>
        <w:t>Overview</w:t>
      </w:r>
      <w:bookmarkEnd w:id="18"/>
      <w:bookmarkEnd w:id="19"/>
      <w:r w:rsidR="00C614E4" w:rsidRPr="00690C16">
        <w:rPr>
          <w:sz w:val="24"/>
        </w:rPr>
        <w:t xml:space="preserve"> &lt;Tổng quan về nội dung trong tài liệu&gt;</w:t>
      </w:r>
      <w:bookmarkEnd w:id="20"/>
    </w:p>
    <w:p w14:paraId="6CA332E0" w14:textId="1E84F483" w:rsidR="00E2451A" w:rsidRPr="00946ABF" w:rsidRDefault="005918DF" w:rsidP="00294669">
      <w:pPr>
        <w:pStyle w:val="InfoBlue"/>
      </w:pPr>
      <w:r w:rsidRPr="00946ABF">
        <w:t>&lt;Mục 1.1 và mục lục&gt;</w:t>
      </w:r>
      <w:r w:rsidR="00E2451A" w:rsidRPr="00946ABF">
        <w:br w:type="page"/>
      </w:r>
    </w:p>
    <w:p w14:paraId="270408B5" w14:textId="77777777" w:rsidR="005F0A2E" w:rsidRPr="00690C16" w:rsidRDefault="005F0A2E" w:rsidP="00294669">
      <w:pPr>
        <w:pStyle w:val="InfoBlue"/>
      </w:pPr>
    </w:p>
    <w:p w14:paraId="4BE3AE51" w14:textId="7C80B9BC" w:rsidR="005F0A2E" w:rsidRPr="00690C16" w:rsidRDefault="00614BF4">
      <w:pPr>
        <w:pStyle w:val="Heading1"/>
        <w:rPr>
          <w:sz w:val="28"/>
        </w:rPr>
      </w:pPr>
      <w:bookmarkStart w:id="21" w:name="_Toc280807422"/>
      <w:r w:rsidRPr="00690C16">
        <w:rPr>
          <w:sz w:val="28"/>
        </w:rPr>
        <w:t>Positioning</w:t>
      </w:r>
      <w:bookmarkEnd w:id="4"/>
      <w:bookmarkEnd w:id="5"/>
      <w:r w:rsidR="001B6D2B" w:rsidRPr="00690C16">
        <w:rPr>
          <w:sz w:val="28"/>
        </w:rPr>
        <w:t xml:space="preserve"> &lt;Vị trí dự án&gt;</w:t>
      </w:r>
      <w:bookmarkEnd w:id="21"/>
    </w:p>
    <w:p w14:paraId="78A3257A" w14:textId="77777777" w:rsidR="005F0A2E" w:rsidRPr="00690C16" w:rsidRDefault="00614BF4">
      <w:pPr>
        <w:pStyle w:val="Heading2"/>
        <w:rPr>
          <w:sz w:val="24"/>
        </w:rPr>
      </w:pPr>
      <w:bookmarkStart w:id="22" w:name="_Toc436203378"/>
      <w:bookmarkStart w:id="23" w:name="_Toc452813578"/>
      <w:bookmarkStart w:id="24" w:name="_Toc280807423"/>
      <w:r w:rsidRPr="00690C16">
        <w:rPr>
          <w:sz w:val="24"/>
        </w:rPr>
        <w:t>Business Opportunity</w:t>
      </w:r>
      <w:bookmarkEnd w:id="22"/>
      <w:bookmarkEnd w:id="23"/>
      <w:r w:rsidR="001B6D2B" w:rsidRPr="00690C16">
        <w:rPr>
          <w:sz w:val="24"/>
        </w:rPr>
        <w:t xml:space="preserve"> &lt;Cơ hội kinh doanh&gt;</w:t>
      </w:r>
      <w:bookmarkEnd w:id="24"/>
    </w:p>
    <w:p w14:paraId="430C606A" w14:textId="3A99E380" w:rsidR="003A59C5" w:rsidRPr="003A59C5" w:rsidRDefault="003A59C5" w:rsidP="00E2451A">
      <w:pPr>
        <w:pStyle w:val="BodyText"/>
        <w:ind w:left="0" w:firstLine="720"/>
      </w:pPr>
      <w:r>
        <w:t>Hầu hết mọi người đều có nhu cầu quản lý chi tiêu theo cách này hay cách khác, hơn nữa ứng dụng được phát triển trên cả pc lẫn mobile, những nền tảng vô cùng phổ cập, hầu như mỗi người đều sở hữu nên đây là thị trường vô cùng tiềm năng với hàng triệu người dùng tương lai</w:t>
      </w:r>
    </w:p>
    <w:p w14:paraId="43A2765C" w14:textId="1F0A1000" w:rsidR="005F0A2E" w:rsidRDefault="00614BF4" w:rsidP="00B76B2D">
      <w:pPr>
        <w:pStyle w:val="Heading2"/>
        <w:rPr>
          <w:sz w:val="24"/>
        </w:rPr>
      </w:pPr>
      <w:bookmarkStart w:id="25" w:name="_Toc436203379"/>
      <w:bookmarkStart w:id="26" w:name="_Toc452813579"/>
      <w:bookmarkStart w:id="27" w:name="_Toc280807424"/>
      <w:r w:rsidRPr="00690C16">
        <w:rPr>
          <w:sz w:val="24"/>
        </w:rPr>
        <w:t>Problem Statement</w:t>
      </w:r>
      <w:bookmarkEnd w:id="25"/>
      <w:bookmarkEnd w:id="26"/>
      <w:r w:rsidR="001B6D2B" w:rsidRPr="00690C16">
        <w:rPr>
          <w:sz w:val="24"/>
        </w:rPr>
        <w:t xml:space="preserve"> &lt;Các vấn đề cần giải quyết&gt;</w:t>
      </w:r>
      <w:bookmarkEnd w:id="27"/>
    </w:p>
    <w:p w14:paraId="393E1DCD" w14:textId="77777777" w:rsidR="00B76B2D" w:rsidRPr="00B76B2D" w:rsidRDefault="00B76B2D" w:rsidP="00B76B2D"/>
    <w:tbl>
      <w:tblPr>
        <w:tblW w:w="0" w:type="auto"/>
        <w:tblInd w:w="828" w:type="dxa"/>
        <w:tblLayout w:type="fixed"/>
        <w:tblLook w:val="0000" w:firstRow="0" w:lastRow="0" w:firstColumn="0" w:lastColumn="0" w:noHBand="0" w:noVBand="0"/>
      </w:tblPr>
      <w:tblGrid>
        <w:gridCol w:w="2757"/>
        <w:gridCol w:w="5433"/>
      </w:tblGrid>
      <w:tr w:rsidR="005F0A2E" w:rsidRPr="00690C16" w14:paraId="7615DC33"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4AA38D19" w14:textId="77777777" w:rsidR="005F0A2E" w:rsidRPr="00CF53A5" w:rsidRDefault="00614BF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7F68E493" w14:textId="26745721" w:rsidR="005F0A2E" w:rsidRPr="00CF53A5" w:rsidRDefault="002F0580" w:rsidP="00294669">
            <w:pPr>
              <w:pStyle w:val="InfoBlue"/>
            </w:pPr>
            <w:r w:rsidRPr="00CF53A5">
              <w:t>Không qu</w:t>
            </w:r>
            <w:r w:rsidR="003E610A" w:rsidRPr="00CF53A5">
              <w:t>ản lý chi tiêu cá nhân</w:t>
            </w:r>
            <w:r w:rsidRPr="00CF53A5">
              <w:t xml:space="preserve"> hoặc quản lý không tốt</w:t>
            </w:r>
          </w:p>
        </w:tc>
      </w:tr>
      <w:tr w:rsidR="005F0A2E" w:rsidRPr="00690C16" w14:paraId="05986904"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FAD9A05" w14:textId="77777777" w:rsidR="005F0A2E" w:rsidRPr="00CF53A5" w:rsidRDefault="00614BF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01FA97A6" w14:textId="6B67ABF5" w:rsidR="005F0A2E" w:rsidRPr="00CF53A5" w:rsidRDefault="00BC3AB4" w:rsidP="00294669">
            <w:pPr>
              <w:pStyle w:val="InfoBlue"/>
            </w:pPr>
            <w:r>
              <w:t>Sinh viên</w:t>
            </w:r>
          </w:p>
        </w:tc>
      </w:tr>
      <w:tr w:rsidR="005F0A2E" w:rsidRPr="00690C16" w14:paraId="3D09A22E"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43016A4A" w14:textId="77777777" w:rsidR="005F0A2E" w:rsidRPr="00CF53A5" w:rsidRDefault="00614BF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28576D52" w14:textId="580E566E" w:rsidR="005F0A2E" w:rsidRPr="00CF53A5" w:rsidRDefault="003E610A" w:rsidP="00294669">
            <w:pPr>
              <w:pStyle w:val="InfoBlue"/>
            </w:pPr>
            <w:r w:rsidRPr="00CF53A5">
              <w:t>Quản lý không tốt hoặc không quản lý dễ dẫn đến tình trạng cháy túi, nợ ngập đầu hay đơn giản là không đủ tiền để đạt được mục tiêu nào đó trong tương lai</w:t>
            </w:r>
          </w:p>
        </w:tc>
      </w:tr>
      <w:tr w:rsidR="005F0A2E" w:rsidRPr="00690C16" w14:paraId="1B341B2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59F8BD0" w14:textId="77777777" w:rsidR="005F0A2E" w:rsidRPr="00CF53A5" w:rsidRDefault="00614BF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60E3A362" w14:textId="77777777" w:rsidR="005F0A2E" w:rsidRDefault="003E610A" w:rsidP="00294669">
            <w:pPr>
              <w:pStyle w:val="InfoBlue"/>
            </w:pPr>
            <w:r w:rsidRPr="00CF53A5">
              <w:t>Người dùng biết rõ chi tiết tình trạng chi tiêu của bản thân, dự đoán được mức chi tiêu trong tương lai gần</w:t>
            </w:r>
          </w:p>
          <w:p w14:paraId="44C380E1" w14:textId="2432DFD8" w:rsidR="00876C18" w:rsidRPr="00876C18" w:rsidRDefault="00876C18" w:rsidP="00876C18">
            <w:pPr>
              <w:pStyle w:val="BodyText"/>
              <w:ind w:left="0"/>
            </w:pPr>
            <w:r>
              <w:t>(Chức năng 5.1, 5.2, 5.3, 5.4, 5.5, 5.6, 5.7, 5.14)</w:t>
            </w:r>
          </w:p>
        </w:tc>
      </w:tr>
    </w:tbl>
    <w:p w14:paraId="582F0353" w14:textId="437AFCBD" w:rsidR="003E610A" w:rsidRDefault="003E610A" w:rsidP="003E610A">
      <w:pPr>
        <w:pStyle w:val="Heading2"/>
        <w:numPr>
          <w:ilvl w:val="0"/>
          <w:numId w:val="0"/>
        </w:numPr>
        <w:rPr>
          <w:sz w:val="24"/>
        </w:rPr>
      </w:pPr>
      <w:bookmarkStart w:id="28" w:name="_Toc425054392"/>
      <w:bookmarkStart w:id="29" w:name="_Toc422186485"/>
      <w:bookmarkStart w:id="30" w:name="_Toc436203380"/>
      <w:bookmarkStart w:id="31" w:name="_Toc452813580"/>
      <w:bookmarkStart w:id="32" w:name="_Toc280807425"/>
    </w:p>
    <w:p w14:paraId="38D44C2C"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3E610A" w:rsidRPr="00690C16" w14:paraId="371232D0"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78EE4F87" w14:textId="77777777" w:rsidR="003E610A" w:rsidRPr="00CF53A5" w:rsidRDefault="003E610A" w:rsidP="00F8255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696DDF08" w14:textId="527D56E9" w:rsidR="003E610A" w:rsidRPr="00CF53A5" w:rsidRDefault="00B76B2D" w:rsidP="00294669">
            <w:pPr>
              <w:pStyle w:val="InfoBlue"/>
            </w:pPr>
            <w:r w:rsidRPr="00CF53A5">
              <w:t>Các lỗi trong quá trình hoạt động, cải tiến phần mềm</w:t>
            </w:r>
          </w:p>
        </w:tc>
      </w:tr>
      <w:tr w:rsidR="003E610A" w:rsidRPr="00690C16" w14:paraId="7BC46139"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50342789" w14:textId="77777777" w:rsidR="003E610A" w:rsidRPr="00CF53A5" w:rsidRDefault="003E610A" w:rsidP="00F8255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7BDD81AA" w14:textId="45F27B33" w:rsidR="003E610A" w:rsidRPr="00CF53A5" w:rsidRDefault="00BC3AB4" w:rsidP="00294669">
            <w:pPr>
              <w:pStyle w:val="InfoBlue"/>
            </w:pPr>
            <w:r>
              <w:t>Sinh viên</w:t>
            </w:r>
            <w:r w:rsidR="00B76B2D" w:rsidRPr="00CF53A5">
              <w:t>, Developer</w:t>
            </w:r>
          </w:p>
        </w:tc>
      </w:tr>
      <w:tr w:rsidR="003E610A" w:rsidRPr="00690C16" w14:paraId="1D8EEA0F"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7D2BB52" w14:textId="77777777" w:rsidR="003E610A" w:rsidRPr="00CF53A5" w:rsidRDefault="003E610A" w:rsidP="00F8255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2A691D1F" w14:textId="4A9C193F" w:rsidR="003E610A" w:rsidRPr="00CF53A5" w:rsidRDefault="00B76B2D" w:rsidP="00294669">
            <w:pPr>
              <w:pStyle w:val="InfoBlue"/>
            </w:pPr>
            <w:r w:rsidRPr="00CF53A5">
              <w:t>Nếu không cải tiến phần mềm hoặc sửa chữa được các lỗi kịp thời có thể gây sai sót, khó chịu cho người dùng, đánh mất người dùng, không cạnh tranh được với các sản phẩm khác</w:t>
            </w:r>
          </w:p>
        </w:tc>
      </w:tr>
      <w:tr w:rsidR="003E610A" w:rsidRPr="00690C16" w14:paraId="633112C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0EB5F2FB" w14:textId="77777777" w:rsidR="003E610A" w:rsidRPr="00CF53A5" w:rsidRDefault="003E610A" w:rsidP="00F8255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75373D21" w14:textId="0B8141DA" w:rsidR="003E610A" w:rsidRPr="00CF53A5" w:rsidRDefault="00B76B2D" w:rsidP="00294669">
            <w:pPr>
              <w:pStyle w:val="InfoBlue"/>
            </w:pPr>
            <w:r w:rsidRPr="00CF53A5">
              <w:t>Người dùng có thể báo lỗi, góp ý. Developer nhận được phản hồi, cải tiến, sửa chữa kịp thời nếu phù hợp</w:t>
            </w:r>
            <w:r w:rsidR="00876C18">
              <w:t xml:space="preserve"> (Chức năng 5.12, 5.16)</w:t>
            </w:r>
          </w:p>
        </w:tc>
      </w:tr>
    </w:tbl>
    <w:p w14:paraId="3F22759B" w14:textId="38A013BD" w:rsidR="00876C18" w:rsidRDefault="00876C18" w:rsidP="003E610A"/>
    <w:p w14:paraId="702208B5" w14:textId="77777777" w:rsidR="00876C18" w:rsidRDefault="00876C18">
      <w:pPr>
        <w:widowControl/>
        <w:spacing w:line="240" w:lineRule="auto"/>
      </w:pPr>
      <w:r>
        <w:br w:type="page"/>
      </w:r>
    </w:p>
    <w:p w14:paraId="0D4C0673"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B76B2D" w:rsidRPr="00690C16" w14:paraId="7B767BE1"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CBE8CDD" w14:textId="77777777" w:rsidR="00B76B2D" w:rsidRPr="00CF53A5" w:rsidRDefault="00B76B2D" w:rsidP="00F8255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552EB22E" w14:textId="2457EBB1" w:rsidR="00B76B2D" w:rsidRPr="00CF53A5" w:rsidRDefault="00B76B2D" w:rsidP="00294669">
            <w:pPr>
              <w:pStyle w:val="InfoBlue"/>
            </w:pPr>
            <w:r w:rsidRPr="00CF53A5">
              <w:t>Người dùng quên nhập liệu</w:t>
            </w:r>
          </w:p>
        </w:tc>
      </w:tr>
      <w:tr w:rsidR="00B76B2D" w:rsidRPr="00690C16" w14:paraId="5C4B42AB"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B7B5988" w14:textId="77777777" w:rsidR="00B76B2D" w:rsidRPr="00CF53A5" w:rsidRDefault="00B76B2D" w:rsidP="00F8255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16267460" w14:textId="50E3D723" w:rsidR="00B76B2D" w:rsidRPr="00CF53A5" w:rsidRDefault="00BC3AB4" w:rsidP="00294669">
            <w:pPr>
              <w:pStyle w:val="InfoBlue"/>
            </w:pPr>
            <w:r>
              <w:t>Sinh viên</w:t>
            </w:r>
          </w:p>
        </w:tc>
      </w:tr>
      <w:tr w:rsidR="00B76B2D" w:rsidRPr="00690C16" w14:paraId="278075DE"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E497203" w14:textId="77777777" w:rsidR="00B76B2D" w:rsidRPr="00CF53A5" w:rsidRDefault="00B76B2D" w:rsidP="00F8255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72A7B966" w14:textId="483CB395" w:rsidR="00B76B2D" w:rsidRPr="00CF53A5" w:rsidRDefault="00B76B2D" w:rsidP="00294669">
            <w:pPr>
              <w:pStyle w:val="InfoBlue"/>
            </w:pPr>
            <w:r w:rsidRPr="00CF53A5">
              <w:t>Gây thiếu sót khi tổng hợp. Nếu lâu ngày không sử dụng, người dùng có thể quên lãng phần mềm</w:t>
            </w:r>
          </w:p>
        </w:tc>
      </w:tr>
      <w:tr w:rsidR="00B76B2D" w:rsidRPr="00690C16" w14:paraId="239C9612"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6368A36" w14:textId="77777777" w:rsidR="00B76B2D" w:rsidRPr="00CF53A5" w:rsidRDefault="00B76B2D" w:rsidP="00F8255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5366336C" w14:textId="77777777" w:rsidR="00B76B2D" w:rsidRDefault="00B76B2D" w:rsidP="00294669">
            <w:pPr>
              <w:pStyle w:val="InfoBlue"/>
            </w:pPr>
            <w:r w:rsidRPr="00CF53A5">
              <w:t>Người dùng được báo nhập liệu vào thời điểm nào đó</w:t>
            </w:r>
          </w:p>
          <w:p w14:paraId="7560F4CF" w14:textId="5DAC3FA4" w:rsidR="00876C18" w:rsidRPr="00876C18" w:rsidRDefault="00876C18" w:rsidP="00876C18">
            <w:pPr>
              <w:pStyle w:val="BodyText"/>
              <w:ind w:left="0"/>
            </w:pPr>
            <w:r>
              <w:t>(Chức năng 5.8)</w:t>
            </w:r>
          </w:p>
        </w:tc>
      </w:tr>
    </w:tbl>
    <w:p w14:paraId="6CAB0708"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B76B2D" w:rsidRPr="00690C16" w14:paraId="5C5434DF"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9617031" w14:textId="77777777" w:rsidR="00B76B2D" w:rsidRPr="00CF53A5" w:rsidRDefault="00B76B2D" w:rsidP="00F8255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4A19D6DA" w14:textId="130A2CDF" w:rsidR="00B76B2D" w:rsidRPr="00CF53A5" w:rsidRDefault="00B76B2D" w:rsidP="00294669">
            <w:pPr>
              <w:pStyle w:val="InfoBlue"/>
            </w:pPr>
            <w:r w:rsidRPr="00CF53A5">
              <w:t>Đồng bộ hóa dữ liệu, gửi thông tin lên cloud</w:t>
            </w:r>
          </w:p>
        </w:tc>
      </w:tr>
      <w:tr w:rsidR="00B76B2D" w:rsidRPr="00690C16" w14:paraId="35455C74"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257D3A63" w14:textId="77777777" w:rsidR="00B76B2D" w:rsidRPr="00CF53A5" w:rsidRDefault="00B76B2D" w:rsidP="00F8255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5035A69B" w14:textId="2AC4D182" w:rsidR="00B76B2D" w:rsidRPr="00CF53A5" w:rsidRDefault="00BC3AB4" w:rsidP="00294669">
            <w:pPr>
              <w:pStyle w:val="InfoBlue"/>
            </w:pPr>
            <w:r>
              <w:t>Sinh viên</w:t>
            </w:r>
          </w:p>
        </w:tc>
      </w:tr>
      <w:tr w:rsidR="00B76B2D" w:rsidRPr="00690C16" w14:paraId="47E006EF"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0F8A74E" w14:textId="77777777" w:rsidR="00B76B2D" w:rsidRPr="00CF53A5" w:rsidRDefault="00B76B2D" w:rsidP="00F8255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1E373B06" w14:textId="2191597B" w:rsidR="00B76B2D" w:rsidRPr="00CF53A5" w:rsidRDefault="00B76B2D" w:rsidP="00294669">
            <w:pPr>
              <w:pStyle w:val="InfoBlue"/>
            </w:pPr>
            <w:r w:rsidRPr="00CF53A5">
              <w:t>Không thể đồng bộ lên sever dẫn đến thiếu tính liên kết giữa các nền tảng, gây khó chịu cho người dùng, mất dữ liệu khi mất máy hay thay máy mới.</w:t>
            </w:r>
          </w:p>
        </w:tc>
      </w:tr>
      <w:tr w:rsidR="00B76B2D" w:rsidRPr="00690C16" w14:paraId="7AED725D"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7876C9AD" w14:textId="77777777" w:rsidR="00B76B2D" w:rsidRPr="00CF53A5" w:rsidRDefault="00B76B2D" w:rsidP="00F8255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341268D8" w14:textId="77777777" w:rsidR="00B76B2D" w:rsidRDefault="00B76B2D" w:rsidP="00294669">
            <w:pPr>
              <w:pStyle w:val="InfoBlue"/>
            </w:pPr>
            <w:r w:rsidRPr="00CF53A5">
              <w:t>Dữ liệu người dùng được đồng bộ hóa lên cloud</w:t>
            </w:r>
            <w:r w:rsidR="009D0B02" w:rsidRPr="00CF53A5">
              <w:t>, bảo toàn, sẵn sàng được restore khi cần thiết</w:t>
            </w:r>
          </w:p>
          <w:p w14:paraId="0023DD4D" w14:textId="5E33B0D7" w:rsidR="00876C18" w:rsidRPr="00876C18" w:rsidRDefault="00876C18" w:rsidP="00876C18">
            <w:pPr>
              <w:pStyle w:val="BodyText"/>
              <w:ind w:left="0"/>
            </w:pPr>
            <w:r>
              <w:t>(Chức năng 5.10)</w:t>
            </w:r>
          </w:p>
        </w:tc>
      </w:tr>
    </w:tbl>
    <w:p w14:paraId="49360788" w14:textId="77777777" w:rsidR="00B76B2D" w:rsidRPr="003E610A" w:rsidRDefault="00B76B2D" w:rsidP="003E610A"/>
    <w:tbl>
      <w:tblPr>
        <w:tblW w:w="0" w:type="auto"/>
        <w:tblInd w:w="828" w:type="dxa"/>
        <w:tblLayout w:type="fixed"/>
        <w:tblLook w:val="0000" w:firstRow="0" w:lastRow="0" w:firstColumn="0" w:lastColumn="0" w:noHBand="0" w:noVBand="0"/>
      </w:tblPr>
      <w:tblGrid>
        <w:gridCol w:w="2757"/>
        <w:gridCol w:w="5433"/>
      </w:tblGrid>
      <w:tr w:rsidR="009D0B02" w:rsidRPr="00690C16" w14:paraId="0650BB67" w14:textId="77777777" w:rsidTr="00DA6C2E">
        <w:tc>
          <w:tcPr>
            <w:tcW w:w="2757" w:type="dxa"/>
            <w:tcBorders>
              <w:top w:val="single" w:sz="12" w:space="0" w:color="auto"/>
              <w:left w:val="single" w:sz="12" w:space="0" w:color="auto"/>
              <w:bottom w:val="single" w:sz="6" w:space="0" w:color="auto"/>
              <w:right w:val="single" w:sz="12" w:space="0" w:color="auto"/>
            </w:tcBorders>
            <w:shd w:val="pct25" w:color="auto" w:fill="auto"/>
          </w:tcPr>
          <w:p w14:paraId="7CFA0179" w14:textId="77777777" w:rsidR="009D0B02" w:rsidRPr="00CF53A5" w:rsidRDefault="009D0B02" w:rsidP="00DA6C2E">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1E177E30" w14:textId="446F36F7" w:rsidR="009D0B02" w:rsidRPr="00CF53A5" w:rsidRDefault="009D0B02" w:rsidP="00294669">
            <w:pPr>
              <w:pStyle w:val="InfoBlue"/>
            </w:pPr>
            <w:r w:rsidRPr="00CF53A5">
              <w:t>Nhập dữ liệu nhanh chóng</w:t>
            </w:r>
          </w:p>
        </w:tc>
      </w:tr>
      <w:tr w:rsidR="009D0B02" w:rsidRPr="00690C16" w14:paraId="27BA4EC8"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6232083A" w14:textId="77777777" w:rsidR="009D0B02" w:rsidRPr="00CF53A5" w:rsidRDefault="009D0B02" w:rsidP="00DA6C2E">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3472808C" w14:textId="12F106FB" w:rsidR="009D0B02" w:rsidRPr="00CF53A5" w:rsidRDefault="00BC3AB4" w:rsidP="00294669">
            <w:pPr>
              <w:pStyle w:val="InfoBlue"/>
            </w:pPr>
            <w:r>
              <w:t>Sinh viên</w:t>
            </w:r>
          </w:p>
        </w:tc>
      </w:tr>
      <w:tr w:rsidR="009D0B02" w:rsidRPr="00690C16" w14:paraId="5DF8FB14"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16D12EB" w14:textId="77777777" w:rsidR="009D0B02" w:rsidRPr="00CF53A5" w:rsidRDefault="009D0B02" w:rsidP="00DA6C2E">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407B870E" w14:textId="4A245532" w:rsidR="009D0B02" w:rsidRPr="00CF53A5" w:rsidRDefault="009D0B02" w:rsidP="00294669">
            <w:pPr>
              <w:pStyle w:val="InfoBlue"/>
            </w:pPr>
            <w:r w:rsidRPr="00CF53A5">
              <w:t>Nhập lâu, phức tạp sẽ ảnh hưởng đến ham muốn sử dụng và gây khó chịu cho người dùng, khiến người dùng lười nhập liệu, ảnh hưởng tương tự như vấn đề nhập liệu</w:t>
            </w:r>
          </w:p>
        </w:tc>
      </w:tr>
      <w:tr w:rsidR="009D0B02" w:rsidRPr="00690C16" w14:paraId="1B6E7187"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3C503AF" w14:textId="77777777" w:rsidR="009D0B02" w:rsidRPr="00CF53A5" w:rsidRDefault="009D0B02" w:rsidP="00DA6C2E">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282B2D1D" w14:textId="4EC2353D" w:rsidR="009D0B02" w:rsidRPr="00CF53A5" w:rsidRDefault="009D0B02" w:rsidP="00294669">
            <w:pPr>
              <w:pStyle w:val="InfoBlue"/>
            </w:pPr>
            <w:r w:rsidRPr="00CF53A5">
              <w:t>Việc nhập nhanh chóng trong vòng 1 ~ 3 bước ngắn, thời gian nhập khoảng 3 ~ 6 giây</w:t>
            </w:r>
            <w:r w:rsidR="00876C18">
              <w:t xml:space="preserve"> nhờ giao diện trực quan, dễ nhận biết, hướng dẫn sử dụng dễ hiểu</w:t>
            </w:r>
          </w:p>
        </w:tc>
      </w:tr>
    </w:tbl>
    <w:p w14:paraId="013F5605" w14:textId="77777777" w:rsidR="009D0B02" w:rsidRDefault="009D0B02" w:rsidP="009D0B02">
      <w:pPr>
        <w:pStyle w:val="Heading2"/>
        <w:numPr>
          <w:ilvl w:val="0"/>
          <w:numId w:val="0"/>
        </w:numPr>
        <w:rPr>
          <w:sz w:val="24"/>
        </w:rPr>
      </w:pPr>
    </w:p>
    <w:tbl>
      <w:tblPr>
        <w:tblW w:w="0" w:type="auto"/>
        <w:tblInd w:w="828" w:type="dxa"/>
        <w:tblLayout w:type="fixed"/>
        <w:tblLook w:val="0000" w:firstRow="0" w:lastRow="0" w:firstColumn="0" w:lastColumn="0" w:noHBand="0" w:noVBand="0"/>
      </w:tblPr>
      <w:tblGrid>
        <w:gridCol w:w="2757"/>
        <w:gridCol w:w="5433"/>
      </w:tblGrid>
      <w:tr w:rsidR="009D0B02" w:rsidRPr="00690C16" w14:paraId="7E7A50AB" w14:textId="77777777" w:rsidTr="00DA6C2E">
        <w:tc>
          <w:tcPr>
            <w:tcW w:w="2757" w:type="dxa"/>
            <w:tcBorders>
              <w:top w:val="single" w:sz="12" w:space="0" w:color="auto"/>
              <w:left w:val="single" w:sz="12" w:space="0" w:color="auto"/>
              <w:bottom w:val="single" w:sz="6" w:space="0" w:color="auto"/>
              <w:right w:val="single" w:sz="12" w:space="0" w:color="auto"/>
            </w:tcBorders>
            <w:shd w:val="pct25" w:color="auto" w:fill="auto"/>
          </w:tcPr>
          <w:p w14:paraId="243B7D5B" w14:textId="77777777" w:rsidR="009D0B02" w:rsidRPr="00CF53A5" w:rsidRDefault="009D0B02" w:rsidP="00DA6C2E">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1944C65B" w14:textId="68BDD2A9" w:rsidR="009D0B02" w:rsidRPr="00CF53A5" w:rsidRDefault="009D0B02" w:rsidP="00294669">
            <w:pPr>
              <w:pStyle w:val="InfoBlue"/>
            </w:pPr>
            <w:r w:rsidRPr="00CF53A5">
              <w:t>Bảo mật thông tin</w:t>
            </w:r>
          </w:p>
        </w:tc>
      </w:tr>
      <w:tr w:rsidR="009D0B02" w:rsidRPr="00690C16" w14:paraId="53515B20"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575B87E" w14:textId="77777777" w:rsidR="009D0B02" w:rsidRPr="00CF53A5" w:rsidRDefault="009D0B02" w:rsidP="00DA6C2E">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003383BB" w14:textId="422C2635" w:rsidR="009D0B02" w:rsidRPr="00CF53A5" w:rsidRDefault="00BC3AB4" w:rsidP="00294669">
            <w:pPr>
              <w:pStyle w:val="InfoBlue"/>
            </w:pPr>
            <w:r>
              <w:t>Sinh viên</w:t>
            </w:r>
          </w:p>
        </w:tc>
      </w:tr>
      <w:tr w:rsidR="009D0B02" w:rsidRPr="00690C16" w14:paraId="09E989D2"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7321AB52" w14:textId="77777777" w:rsidR="009D0B02" w:rsidRPr="00CF53A5" w:rsidRDefault="009D0B02" w:rsidP="00DA6C2E">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6DB66910" w14:textId="708EF720" w:rsidR="009D0B02" w:rsidRPr="00CF53A5" w:rsidRDefault="009D0B02" w:rsidP="00294669">
            <w:pPr>
              <w:pStyle w:val="InfoBlue"/>
            </w:pPr>
            <w:r w:rsidRPr="00CF53A5">
              <w:t>Người dùng bị lộ thông tin thu nhập, cách chi tiêu của bản thân</w:t>
            </w:r>
          </w:p>
        </w:tc>
      </w:tr>
      <w:tr w:rsidR="009D0B02" w:rsidRPr="00690C16" w14:paraId="7A257952"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5F58EC44" w14:textId="77777777" w:rsidR="009D0B02" w:rsidRPr="00CF53A5" w:rsidRDefault="009D0B02" w:rsidP="00DA6C2E">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716CE8A2" w14:textId="0B1652CD" w:rsidR="009D0B02" w:rsidRPr="00CF53A5" w:rsidRDefault="009D0B02" w:rsidP="00294669">
            <w:pPr>
              <w:pStyle w:val="InfoBlue"/>
            </w:pPr>
            <w:r w:rsidRPr="00CF53A5">
              <w:t>Sổ chi tiêu được bảo vệ bằng mật khẩu riêng</w:t>
            </w:r>
            <w:r w:rsidR="00876C18">
              <w:t>, có thể đăng nhập qua Facebook hoặc Google</w:t>
            </w:r>
          </w:p>
        </w:tc>
      </w:tr>
    </w:tbl>
    <w:p w14:paraId="640BEB37" w14:textId="22E1C80A" w:rsidR="00CF53A5" w:rsidRDefault="00CF53A5">
      <w:pPr>
        <w:widowControl/>
        <w:spacing w:line="240" w:lineRule="auto"/>
        <w:rPr>
          <w:rFonts w:ascii="Arial" w:hAnsi="Arial"/>
          <w:b/>
        </w:rPr>
      </w:pPr>
    </w:p>
    <w:p w14:paraId="39031BE2" w14:textId="45E1C1A5" w:rsidR="005F0A2E" w:rsidRPr="00690C16" w:rsidRDefault="00614BF4">
      <w:pPr>
        <w:pStyle w:val="Heading2"/>
        <w:rPr>
          <w:sz w:val="24"/>
        </w:rPr>
      </w:pPr>
      <w:r w:rsidRPr="00690C16">
        <w:rPr>
          <w:sz w:val="24"/>
        </w:rPr>
        <w:lastRenderedPageBreak/>
        <w:t>Product Position Statement</w:t>
      </w:r>
      <w:bookmarkEnd w:id="28"/>
      <w:bookmarkEnd w:id="29"/>
      <w:bookmarkEnd w:id="30"/>
      <w:bookmarkEnd w:id="31"/>
      <w:r w:rsidR="001B6D2B" w:rsidRPr="00690C16">
        <w:rPr>
          <w:sz w:val="24"/>
        </w:rPr>
        <w:t xml:space="preserve"> &lt;Giới thiệu vị trí của dự án&gt;</w:t>
      </w:r>
      <w:bookmarkEnd w:id="32"/>
    </w:p>
    <w:p w14:paraId="47519015" w14:textId="0FB6BB22" w:rsidR="005F0A2E" w:rsidRPr="00690C16" w:rsidRDefault="005F0A2E" w:rsidP="00294669">
      <w:pPr>
        <w:pStyle w:val="InfoBlue"/>
      </w:pPr>
    </w:p>
    <w:tbl>
      <w:tblPr>
        <w:tblW w:w="0" w:type="auto"/>
        <w:tblInd w:w="828" w:type="dxa"/>
        <w:tblLayout w:type="fixed"/>
        <w:tblLook w:val="0000" w:firstRow="0" w:lastRow="0" w:firstColumn="0" w:lastColumn="0" w:noHBand="0" w:noVBand="0"/>
      </w:tblPr>
      <w:tblGrid>
        <w:gridCol w:w="2790"/>
        <w:gridCol w:w="5400"/>
      </w:tblGrid>
      <w:tr w:rsidR="005F0A2E" w:rsidRPr="00690C16" w14:paraId="03325F0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F114D72" w14:textId="77777777" w:rsidR="005F0A2E" w:rsidRPr="00CF53A5" w:rsidRDefault="00614BF4">
            <w:pPr>
              <w:pStyle w:val="BodyText"/>
              <w:keepNext/>
              <w:ind w:left="72"/>
              <w:rPr>
                <w:b/>
              </w:rPr>
            </w:pPr>
            <w:r w:rsidRPr="00CF53A5">
              <w:rPr>
                <w:b/>
              </w:rPr>
              <w:t>For</w:t>
            </w:r>
          </w:p>
        </w:tc>
        <w:tc>
          <w:tcPr>
            <w:tcW w:w="5400" w:type="dxa"/>
            <w:tcBorders>
              <w:top w:val="single" w:sz="12" w:space="0" w:color="auto"/>
              <w:bottom w:val="single" w:sz="6" w:space="0" w:color="auto"/>
              <w:right w:val="single" w:sz="12" w:space="0" w:color="auto"/>
            </w:tcBorders>
          </w:tcPr>
          <w:p w14:paraId="75D4E3C1" w14:textId="6DFF1BE7" w:rsidR="005F0A2E" w:rsidRPr="00CF53A5" w:rsidRDefault="00BC3AB4" w:rsidP="00294669">
            <w:pPr>
              <w:pStyle w:val="InfoBlue"/>
            </w:pPr>
            <w:r>
              <w:t>S</w:t>
            </w:r>
            <w:r w:rsidR="004A0BBB" w:rsidRPr="00CF53A5">
              <w:t>inh viên</w:t>
            </w:r>
          </w:p>
        </w:tc>
      </w:tr>
      <w:tr w:rsidR="005F0A2E" w:rsidRPr="00690C16" w14:paraId="0C1283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75139F" w14:textId="77777777" w:rsidR="005F0A2E" w:rsidRPr="00CF53A5" w:rsidRDefault="00614BF4">
            <w:pPr>
              <w:pStyle w:val="BodyText"/>
              <w:keepNext/>
              <w:ind w:left="72"/>
              <w:rPr>
                <w:b/>
              </w:rPr>
            </w:pPr>
            <w:r w:rsidRPr="00CF53A5">
              <w:rPr>
                <w:b/>
              </w:rPr>
              <w:t>Who</w:t>
            </w:r>
          </w:p>
        </w:tc>
        <w:tc>
          <w:tcPr>
            <w:tcW w:w="5400" w:type="dxa"/>
            <w:tcBorders>
              <w:top w:val="single" w:sz="6" w:space="0" w:color="auto"/>
              <w:bottom w:val="single" w:sz="6" w:space="0" w:color="auto"/>
              <w:right w:val="single" w:sz="12" w:space="0" w:color="auto"/>
            </w:tcBorders>
          </w:tcPr>
          <w:p w14:paraId="2C7E8073" w14:textId="1D06AD73" w:rsidR="005F0A2E" w:rsidRPr="00CF53A5" w:rsidRDefault="005918DF" w:rsidP="00294669">
            <w:pPr>
              <w:pStyle w:val="InfoBlue"/>
            </w:pPr>
            <w:r w:rsidRPr="00CF53A5">
              <w:t>muốn kiểm soát chi tiêu của bản thân nhằm tránh tình trạng cháy túi</w:t>
            </w:r>
          </w:p>
        </w:tc>
      </w:tr>
      <w:tr w:rsidR="005F0A2E" w:rsidRPr="00690C16" w14:paraId="2F3776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481F7F" w14:textId="77777777" w:rsidR="005F0A2E" w:rsidRPr="00CF53A5" w:rsidRDefault="00614BF4">
            <w:pPr>
              <w:pStyle w:val="BodyText"/>
              <w:keepNext/>
              <w:ind w:left="72"/>
              <w:rPr>
                <w:b/>
              </w:rPr>
            </w:pPr>
            <w:r w:rsidRPr="00CF53A5">
              <w:rPr>
                <w:b/>
              </w:rPr>
              <w:t>The (product name)</w:t>
            </w:r>
          </w:p>
        </w:tc>
        <w:tc>
          <w:tcPr>
            <w:tcW w:w="5400" w:type="dxa"/>
            <w:tcBorders>
              <w:top w:val="single" w:sz="6" w:space="0" w:color="auto"/>
              <w:bottom w:val="single" w:sz="6" w:space="0" w:color="auto"/>
              <w:right w:val="single" w:sz="12" w:space="0" w:color="auto"/>
            </w:tcBorders>
          </w:tcPr>
          <w:p w14:paraId="12ED2880" w14:textId="149E393C" w:rsidR="005F0A2E" w:rsidRPr="00CF53A5" w:rsidRDefault="005918DF" w:rsidP="00294669">
            <w:pPr>
              <w:pStyle w:val="InfoBlue"/>
            </w:pPr>
            <w:r w:rsidRPr="00CF53A5">
              <w:t>đây là một phần mềm quản lý chi tiêu</w:t>
            </w:r>
          </w:p>
        </w:tc>
      </w:tr>
      <w:tr w:rsidR="005F0A2E" w:rsidRPr="00690C16" w14:paraId="41979F3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C69805" w14:textId="77777777" w:rsidR="005F0A2E" w:rsidRPr="00CF53A5" w:rsidRDefault="00614BF4">
            <w:pPr>
              <w:pStyle w:val="BodyText"/>
              <w:keepNext/>
              <w:ind w:left="72"/>
              <w:rPr>
                <w:b/>
              </w:rPr>
            </w:pPr>
            <w:r w:rsidRPr="00CF53A5">
              <w:rPr>
                <w:b/>
              </w:rPr>
              <w:t>That</w:t>
            </w:r>
          </w:p>
        </w:tc>
        <w:tc>
          <w:tcPr>
            <w:tcW w:w="5400" w:type="dxa"/>
            <w:tcBorders>
              <w:top w:val="single" w:sz="6" w:space="0" w:color="auto"/>
              <w:bottom w:val="single" w:sz="6" w:space="0" w:color="auto"/>
              <w:right w:val="single" w:sz="12" w:space="0" w:color="auto"/>
            </w:tcBorders>
          </w:tcPr>
          <w:p w14:paraId="46C2FE03" w14:textId="68BC232C" w:rsidR="005F0A2E" w:rsidRPr="00CF53A5" w:rsidRDefault="005918DF" w:rsidP="00294669">
            <w:pPr>
              <w:pStyle w:val="InfoBlue"/>
            </w:pPr>
            <w:r w:rsidRPr="00CF53A5">
              <w:t>giúp người dùng kiểm soát chi tiêu bản theo một cách dễ dàng,</w:t>
            </w:r>
            <w:r w:rsidR="002F0580" w:rsidRPr="00CF53A5">
              <w:t xml:space="preserve"> nhanh chóng và</w:t>
            </w:r>
            <w:r w:rsidRPr="00CF53A5">
              <w:t xml:space="preserve"> trực quan nhất</w:t>
            </w:r>
          </w:p>
        </w:tc>
      </w:tr>
      <w:tr w:rsidR="005F0A2E" w:rsidRPr="00690C16" w14:paraId="67FA6B9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C3F0EC" w14:textId="77777777" w:rsidR="005F0A2E" w:rsidRPr="00CF53A5" w:rsidRDefault="00614BF4">
            <w:pPr>
              <w:pStyle w:val="BodyText"/>
              <w:keepNext/>
              <w:ind w:left="72"/>
              <w:rPr>
                <w:b/>
              </w:rPr>
            </w:pPr>
            <w:r w:rsidRPr="00CF53A5">
              <w:rPr>
                <w:b/>
              </w:rPr>
              <w:t>Unlike</w:t>
            </w:r>
          </w:p>
        </w:tc>
        <w:tc>
          <w:tcPr>
            <w:tcW w:w="5400" w:type="dxa"/>
            <w:tcBorders>
              <w:top w:val="single" w:sz="6" w:space="0" w:color="auto"/>
              <w:bottom w:val="single" w:sz="6" w:space="0" w:color="auto"/>
              <w:right w:val="single" w:sz="12" w:space="0" w:color="auto"/>
            </w:tcBorders>
          </w:tcPr>
          <w:p w14:paraId="27FE75D0" w14:textId="05BB4DC8" w:rsidR="005F0A2E" w:rsidRPr="00CF53A5" w:rsidRDefault="005918DF" w:rsidP="00294669">
            <w:pPr>
              <w:pStyle w:val="InfoBlue"/>
            </w:pPr>
            <w:r w:rsidRPr="00CF53A5">
              <w:t>các phần mềm trên thị trường hiện nay</w:t>
            </w:r>
          </w:p>
        </w:tc>
      </w:tr>
      <w:tr w:rsidR="005F0A2E" w:rsidRPr="00690C16" w14:paraId="153F2B06"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CFDDD64" w14:textId="77777777" w:rsidR="005F0A2E" w:rsidRPr="00CF53A5" w:rsidRDefault="00614BF4">
            <w:pPr>
              <w:pStyle w:val="BodyText"/>
              <w:ind w:left="72"/>
              <w:rPr>
                <w:b/>
              </w:rPr>
            </w:pPr>
            <w:r w:rsidRPr="00CF53A5">
              <w:rPr>
                <w:b/>
              </w:rPr>
              <w:t>Our product</w:t>
            </w:r>
          </w:p>
        </w:tc>
        <w:tc>
          <w:tcPr>
            <w:tcW w:w="5400" w:type="dxa"/>
            <w:tcBorders>
              <w:top w:val="single" w:sz="6" w:space="0" w:color="auto"/>
              <w:bottom w:val="single" w:sz="12" w:space="0" w:color="auto"/>
              <w:right w:val="single" w:sz="12" w:space="0" w:color="auto"/>
            </w:tcBorders>
          </w:tcPr>
          <w:p w14:paraId="022309E4" w14:textId="0F20885F" w:rsidR="005F0A2E" w:rsidRPr="00CF53A5" w:rsidRDefault="005918DF" w:rsidP="00294669">
            <w:pPr>
              <w:pStyle w:val="InfoBlue"/>
            </w:pPr>
            <w:r w:rsidRPr="00CF53A5">
              <w:t xml:space="preserve">nổi bật với </w:t>
            </w:r>
            <w:r w:rsidR="00CF53A5">
              <w:t>khả năng ước lượng chi tiêu tháng, nhập chi tiêu với giá trị ước lượng, lên kế hoạch chi tiêu cho ngày kế tiếp, nhập liệu vô cùng đơn giản nhanh chóng và trực quan</w:t>
            </w:r>
          </w:p>
        </w:tc>
      </w:tr>
    </w:tbl>
    <w:p w14:paraId="33624BB1" w14:textId="3B4B89A7" w:rsidR="00E2451A" w:rsidRDefault="00E2451A" w:rsidP="00294669">
      <w:pPr>
        <w:pStyle w:val="InfoBlue"/>
      </w:pPr>
      <w:r>
        <w:br w:type="page"/>
      </w:r>
    </w:p>
    <w:p w14:paraId="6FA37BE2" w14:textId="29A43F41" w:rsidR="005F0A2E" w:rsidRPr="00690C16" w:rsidRDefault="005F0A2E" w:rsidP="00294669">
      <w:pPr>
        <w:pStyle w:val="InfoBlue"/>
      </w:pPr>
    </w:p>
    <w:p w14:paraId="5CFE8CDB" w14:textId="77777777" w:rsidR="005F0A2E" w:rsidRPr="00690C16" w:rsidRDefault="00614BF4">
      <w:pPr>
        <w:pStyle w:val="Heading1"/>
        <w:rPr>
          <w:sz w:val="28"/>
        </w:rPr>
      </w:pPr>
      <w:bookmarkStart w:id="33" w:name="_Toc447960005"/>
      <w:bookmarkStart w:id="34" w:name="_Toc452813581"/>
      <w:bookmarkStart w:id="35" w:name="_Toc280807426"/>
      <w:bookmarkStart w:id="36" w:name="_Toc436203381"/>
      <w:r w:rsidRPr="00690C16">
        <w:rPr>
          <w:sz w:val="28"/>
        </w:rPr>
        <w:t>Stakeholder and User Descriptions</w:t>
      </w:r>
      <w:bookmarkEnd w:id="33"/>
      <w:bookmarkEnd w:id="34"/>
      <w:r w:rsidR="001B6D2B" w:rsidRPr="00690C16">
        <w:rPr>
          <w:sz w:val="28"/>
        </w:rPr>
        <w:t xml:space="preserve"> &lt;Các bên liên quan&gt;</w:t>
      </w:r>
      <w:bookmarkEnd w:id="35"/>
    </w:p>
    <w:p w14:paraId="29FC26D2" w14:textId="77777777" w:rsidR="005F0A2E" w:rsidRPr="00690C16" w:rsidRDefault="00614BF4">
      <w:pPr>
        <w:pStyle w:val="Heading2"/>
        <w:widowControl/>
        <w:rPr>
          <w:sz w:val="24"/>
        </w:rPr>
      </w:pPr>
      <w:bookmarkStart w:id="37" w:name="_Toc447960006"/>
      <w:bookmarkStart w:id="38" w:name="_Toc452813582"/>
      <w:bookmarkStart w:id="39" w:name="_Toc280807427"/>
      <w:r w:rsidRPr="00690C16">
        <w:rPr>
          <w:sz w:val="24"/>
        </w:rPr>
        <w:t>Market Demographics</w:t>
      </w:r>
      <w:bookmarkEnd w:id="37"/>
      <w:bookmarkEnd w:id="38"/>
      <w:r w:rsidR="001B6D2B" w:rsidRPr="00690C16">
        <w:rPr>
          <w:sz w:val="24"/>
        </w:rPr>
        <w:t xml:space="preserve"> &lt;Viễn cảnh thị trường&gt;</w:t>
      </w:r>
      <w:bookmarkEnd w:id="39"/>
    </w:p>
    <w:p w14:paraId="6684EAB6" w14:textId="1F80BFA7" w:rsidR="00E2451A" w:rsidRPr="00E2451A" w:rsidRDefault="00E2451A" w:rsidP="00E2451A">
      <w:pPr>
        <w:ind w:firstLine="720"/>
        <w:rPr>
          <w:sz w:val="26"/>
        </w:rPr>
      </w:pPr>
      <w:r w:rsidRPr="00E2451A">
        <w:rPr>
          <w:sz w:val="26"/>
        </w:rPr>
        <w:t xml:space="preserve">Qua quá trình khảo sát, phỏng vấn, có thể thấy nhu cầu quản lý chi tiêu của </w:t>
      </w:r>
      <w:r>
        <w:rPr>
          <w:sz w:val="26"/>
        </w:rPr>
        <w:t>mọi người</w:t>
      </w:r>
      <w:r w:rsidRPr="00E2451A">
        <w:rPr>
          <w:sz w:val="26"/>
        </w:rPr>
        <w:t xml:space="preserve"> rất cao(&gt;70%), tuy nhiên đa số quản lý thông qua sổ sách, chưa hề nghĩ tới việc sử dụng phần mềm chuyên biệt</w:t>
      </w:r>
      <w:r>
        <w:rPr>
          <w:sz w:val="26"/>
        </w:rPr>
        <w:t xml:space="preserve"> đồng thời số người sử dụng smartphone và PC càng ngày càng cao, đa số mọi người đều sở hữu.</w:t>
      </w:r>
      <w:r w:rsidRPr="00E2451A">
        <w:rPr>
          <w:sz w:val="26"/>
        </w:rPr>
        <w:t xml:space="preserve">  Nếu có thể khiến người dùng biết tới, tiềm năng phổ cập rộng rãi là rất lớn</w:t>
      </w:r>
    </w:p>
    <w:p w14:paraId="142D4447" w14:textId="77777777" w:rsidR="00E2451A" w:rsidRPr="00211609" w:rsidRDefault="00E2451A" w:rsidP="00E2451A">
      <w:pPr>
        <w:pStyle w:val="ListParagraph"/>
        <w:ind w:left="1080"/>
        <w:rPr>
          <w:b/>
          <w:sz w:val="26"/>
        </w:rPr>
      </w:pPr>
      <w:r w:rsidRPr="00211609">
        <w:rPr>
          <w:b/>
          <w:noProof/>
          <w:sz w:val="26"/>
        </w:rPr>
        <w:drawing>
          <wp:inline distT="0" distB="0" distL="0" distR="0" wp14:anchorId="27A10A72" wp14:editId="681A8929">
            <wp:extent cx="3952875" cy="21267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76150" cy="2139302"/>
                    </a:xfrm>
                    <a:prstGeom prst="rect">
                      <a:avLst/>
                    </a:prstGeom>
                  </pic:spPr>
                </pic:pic>
              </a:graphicData>
            </a:graphic>
          </wp:inline>
        </w:drawing>
      </w:r>
      <w:r w:rsidRPr="00211609">
        <w:rPr>
          <w:b/>
          <w:noProof/>
          <w:sz w:val="26"/>
        </w:rPr>
        <w:drawing>
          <wp:inline distT="0" distB="0" distL="0" distR="0" wp14:anchorId="5D0CCA40" wp14:editId="4EB7E9B7">
            <wp:extent cx="4097451"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108804" cy="2091755"/>
                    </a:xfrm>
                    <a:prstGeom prst="rect">
                      <a:avLst/>
                    </a:prstGeom>
                  </pic:spPr>
                </pic:pic>
              </a:graphicData>
            </a:graphic>
          </wp:inline>
        </w:drawing>
      </w:r>
    </w:p>
    <w:p w14:paraId="054BA4BB" w14:textId="77777777" w:rsidR="00E2451A" w:rsidRPr="00E2451A" w:rsidRDefault="00E2451A" w:rsidP="00E2451A">
      <w:pPr>
        <w:pStyle w:val="BodyText"/>
      </w:pPr>
    </w:p>
    <w:p w14:paraId="0A5F4F61" w14:textId="77777777" w:rsidR="005070FA" w:rsidRPr="005070FA" w:rsidRDefault="005070FA" w:rsidP="005070FA">
      <w:pPr>
        <w:pStyle w:val="BodyText"/>
      </w:pPr>
    </w:p>
    <w:p w14:paraId="7E81923A" w14:textId="77777777" w:rsidR="00946ABF" w:rsidRDefault="00946ABF">
      <w:pPr>
        <w:widowControl/>
        <w:spacing w:line="240" w:lineRule="auto"/>
        <w:rPr>
          <w:rFonts w:ascii="Arial" w:hAnsi="Arial"/>
          <w:b/>
        </w:rPr>
      </w:pPr>
      <w:bookmarkStart w:id="40" w:name="_Toc452813583"/>
      <w:bookmarkStart w:id="41" w:name="_Toc280807428"/>
      <w:r>
        <w:br w:type="page"/>
      </w:r>
    </w:p>
    <w:p w14:paraId="58FE861F" w14:textId="7EAE445D" w:rsidR="005F0A2E" w:rsidRDefault="00614BF4">
      <w:pPr>
        <w:pStyle w:val="Heading2"/>
        <w:rPr>
          <w:sz w:val="24"/>
        </w:rPr>
      </w:pPr>
      <w:r w:rsidRPr="00690C16">
        <w:rPr>
          <w:sz w:val="24"/>
        </w:rPr>
        <w:lastRenderedPageBreak/>
        <w:t>Stakeholder Summary</w:t>
      </w:r>
      <w:bookmarkEnd w:id="40"/>
      <w:r w:rsidR="001B6D2B" w:rsidRPr="00690C16">
        <w:rPr>
          <w:sz w:val="24"/>
        </w:rPr>
        <w:t xml:space="preserve"> &lt;Tóm tắt thông tin các bên liên quan&gt;</w:t>
      </w:r>
      <w:bookmarkEnd w:id="4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32D17" w:rsidRPr="00211609" w14:paraId="2941BF4D" w14:textId="77777777" w:rsidTr="001678A8">
        <w:tc>
          <w:tcPr>
            <w:tcW w:w="1890" w:type="dxa"/>
            <w:shd w:val="solid" w:color="000000" w:fill="FFFFFF"/>
          </w:tcPr>
          <w:p w14:paraId="7565EB49" w14:textId="77777777" w:rsidR="00332D17" w:rsidRPr="00211609" w:rsidRDefault="00332D17" w:rsidP="001678A8">
            <w:pPr>
              <w:pStyle w:val="BodyText"/>
              <w:ind w:left="0"/>
              <w:rPr>
                <w:b/>
                <w:noProof/>
                <w:sz w:val="18"/>
                <w:lang w:val="vi-VN"/>
              </w:rPr>
            </w:pPr>
            <w:r w:rsidRPr="00211609">
              <w:rPr>
                <w:b/>
                <w:noProof/>
                <w:sz w:val="18"/>
                <w:lang w:val="vi-VN"/>
              </w:rPr>
              <w:t>Name</w:t>
            </w:r>
          </w:p>
        </w:tc>
        <w:tc>
          <w:tcPr>
            <w:tcW w:w="2610" w:type="dxa"/>
            <w:shd w:val="solid" w:color="000000" w:fill="FFFFFF"/>
          </w:tcPr>
          <w:p w14:paraId="62003BA4" w14:textId="77777777" w:rsidR="00332D17" w:rsidRPr="00211609" w:rsidRDefault="00332D17" w:rsidP="001678A8">
            <w:pPr>
              <w:pStyle w:val="BodyText"/>
              <w:ind w:left="0"/>
              <w:rPr>
                <w:b/>
                <w:noProof/>
                <w:sz w:val="18"/>
                <w:lang w:val="vi-VN"/>
              </w:rPr>
            </w:pPr>
            <w:r w:rsidRPr="00211609">
              <w:rPr>
                <w:b/>
                <w:noProof/>
                <w:sz w:val="18"/>
                <w:lang w:val="vi-VN"/>
              </w:rPr>
              <w:t>Description</w:t>
            </w:r>
          </w:p>
        </w:tc>
        <w:tc>
          <w:tcPr>
            <w:tcW w:w="3960" w:type="dxa"/>
            <w:shd w:val="solid" w:color="000000" w:fill="FFFFFF"/>
          </w:tcPr>
          <w:p w14:paraId="3DFCE09D" w14:textId="77777777" w:rsidR="00332D17" w:rsidRPr="00211609" w:rsidRDefault="00332D17" w:rsidP="001678A8">
            <w:pPr>
              <w:pStyle w:val="BodyText"/>
              <w:ind w:left="0"/>
              <w:rPr>
                <w:b/>
                <w:noProof/>
                <w:sz w:val="18"/>
                <w:lang w:val="vi-VN"/>
              </w:rPr>
            </w:pPr>
            <w:r w:rsidRPr="00211609">
              <w:rPr>
                <w:b/>
                <w:noProof/>
                <w:sz w:val="18"/>
                <w:lang w:val="vi-VN"/>
              </w:rPr>
              <w:t>Responsibilities</w:t>
            </w:r>
          </w:p>
        </w:tc>
      </w:tr>
      <w:tr w:rsidR="00332D17" w:rsidRPr="00211609" w14:paraId="60BC92CF" w14:textId="77777777" w:rsidTr="001678A8">
        <w:tc>
          <w:tcPr>
            <w:tcW w:w="1890" w:type="dxa"/>
          </w:tcPr>
          <w:p w14:paraId="5A54C5C3" w14:textId="77777777" w:rsidR="00332D17" w:rsidRPr="00211609" w:rsidRDefault="00332D17" w:rsidP="00294669">
            <w:pPr>
              <w:pStyle w:val="InfoBlue"/>
              <w:rPr>
                <w:i/>
              </w:rPr>
            </w:pPr>
            <w:r w:rsidRPr="00211609">
              <w:t>Developer</w:t>
            </w:r>
          </w:p>
        </w:tc>
        <w:tc>
          <w:tcPr>
            <w:tcW w:w="2610" w:type="dxa"/>
          </w:tcPr>
          <w:p w14:paraId="0133AD0D" w14:textId="77777777" w:rsidR="00332D17" w:rsidRPr="00211609" w:rsidRDefault="00332D17" w:rsidP="00294669">
            <w:pPr>
              <w:pStyle w:val="InfoBlue"/>
              <w:rPr>
                <w:i/>
              </w:rPr>
            </w:pPr>
            <w:r w:rsidRPr="00211609">
              <w:t>Xây dựng, phát triển và bảo trì phần mềm</w:t>
            </w:r>
          </w:p>
        </w:tc>
        <w:tc>
          <w:tcPr>
            <w:tcW w:w="3960" w:type="dxa"/>
          </w:tcPr>
          <w:p w14:paraId="36826BB8" w14:textId="77777777" w:rsidR="00332D17" w:rsidRPr="00211609" w:rsidRDefault="00332D17" w:rsidP="00294669">
            <w:pPr>
              <w:pStyle w:val="InfoBlue"/>
              <w:numPr>
                <w:ilvl w:val="0"/>
                <w:numId w:val="4"/>
              </w:numPr>
              <w:rPr>
                <w:i/>
                <w:lang w:val="vi-VN"/>
              </w:rPr>
            </w:pPr>
            <w:r w:rsidRPr="00211609">
              <w:rPr>
                <w:lang w:val="vi-VN"/>
              </w:rPr>
              <w:t>Đảm bảo phần mềm chạy theo yêu cầu đặt ra</w:t>
            </w:r>
          </w:p>
          <w:p w14:paraId="446B3AD3" w14:textId="77777777" w:rsidR="00332D17" w:rsidRPr="00211609" w:rsidRDefault="00332D17" w:rsidP="00294669">
            <w:pPr>
              <w:pStyle w:val="InfoBlue"/>
              <w:numPr>
                <w:ilvl w:val="0"/>
                <w:numId w:val="4"/>
              </w:numPr>
              <w:rPr>
                <w:i/>
                <w:lang w:val="vi-VN"/>
              </w:rPr>
            </w:pPr>
            <w:r w:rsidRPr="00211609">
              <w:rPr>
                <w:lang w:val="vi-VN"/>
              </w:rPr>
              <w:t>Phát triển phần mềm hoàn thiện hơn trong tương lai</w:t>
            </w:r>
          </w:p>
        </w:tc>
      </w:tr>
      <w:tr w:rsidR="00332D17" w:rsidRPr="00211609" w14:paraId="083856B4" w14:textId="77777777" w:rsidTr="001678A8">
        <w:tc>
          <w:tcPr>
            <w:tcW w:w="1890" w:type="dxa"/>
          </w:tcPr>
          <w:p w14:paraId="3D58E717" w14:textId="77777777" w:rsidR="00332D17" w:rsidRPr="00211609" w:rsidRDefault="00332D17" w:rsidP="00294669">
            <w:pPr>
              <w:pStyle w:val="InfoBlue"/>
              <w:rPr>
                <w:i/>
              </w:rPr>
            </w:pPr>
            <w:r w:rsidRPr="00211609">
              <w:t>Người dùng</w:t>
            </w:r>
          </w:p>
        </w:tc>
        <w:tc>
          <w:tcPr>
            <w:tcW w:w="2610" w:type="dxa"/>
          </w:tcPr>
          <w:p w14:paraId="16A639AC" w14:textId="77777777" w:rsidR="00332D17" w:rsidRPr="00211609" w:rsidRDefault="00332D17" w:rsidP="00294669">
            <w:pPr>
              <w:pStyle w:val="InfoBlue"/>
              <w:rPr>
                <w:i/>
              </w:rPr>
            </w:pPr>
            <w:r w:rsidRPr="00211609">
              <w:t>Người sử dụng phần mềm, tương tác chính với phần mềm</w:t>
            </w:r>
          </w:p>
        </w:tc>
        <w:tc>
          <w:tcPr>
            <w:tcW w:w="3960" w:type="dxa"/>
          </w:tcPr>
          <w:p w14:paraId="01FF2692" w14:textId="77777777" w:rsidR="00332D17" w:rsidRPr="00211609" w:rsidRDefault="00332D17" w:rsidP="00294669">
            <w:pPr>
              <w:pStyle w:val="InfoBlue"/>
              <w:numPr>
                <w:ilvl w:val="0"/>
                <w:numId w:val="4"/>
              </w:numPr>
              <w:rPr>
                <w:i/>
                <w:lang w:val="vi-VN"/>
              </w:rPr>
            </w:pPr>
            <w:r w:rsidRPr="00211609">
              <w:rPr>
                <w:lang w:val="vi-VN"/>
              </w:rPr>
              <w:t>Tương tác thường xuyên với các chức năng của phần mềm</w:t>
            </w:r>
          </w:p>
          <w:p w14:paraId="34777386" w14:textId="77777777" w:rsidR="00332D17" w:rsidRPr="00211609" w:rsidRDefault="00332D17" w:rsidP="00294669">
            <w:pPr>
              <w:pStyle w:val="BodyText"/>
              <w:numPr>
                <w:ilvl w:val="0"/>
                <w:numId w:val="4"/>
              </w:numPr>
              <w:ind w:left="368"/>
              <w:rPr>
                <w:noProof/>
                <w:szCs w:val="26"/>
                <w:lang w:val="vi-VN"/>
              </w:rPr>
            </w:pPr>
            <w:r w:rsidRPr="00211609">
              <w:rPr>
                <w:noProof/>
                <w:szCs w:val="26"/>
                <w:lang w:val="vi-VN"/>
              </w:rPr>
              <w:t>Góp ý, đánh giá phần mềm</w:t>
            </w:r>
          </w:p>
          <w:p w14:paraId="6597B645" w14:textId="77777777" w:rsidR="00332D17" w:rsidRPr="00211609" w:rsidRDefault="00332D17" w:rsidP="00294669">
            <w:pPr>
              <w:pStyle w:val="BodyText"/>
              <w:numPr>
                <w:ilvl w:val="0"/>
                <w:numId w:val="4"/>
              </w:numPr>
              <w:ind w:left="368"/>
              <w:rPr>
                <w:noProof/>
                <w:szCs w:val="26"/>
                <w:lang w:val="vi-VN"/>
              </w:rPr>
            </w:pPr>
            <w:r w:rsidRPr="00211609">
              <w:rPr>
                <w:noProof/>
                <w:szCs w:val="26"/>
                <w:lang w:val="vi-VN"/>
              </w:rPr>
              <w:t>Mục tiêu chính để làm phần mềm</w:t>
            </w:r>
          </w:p>
        </w:tc>
      </w:tr>
    </w:tbl>
    <w:p w14:paraId="2791E6EA" w14:textId="77777777" w:rsidR="00332D17" w:rsidRPr="00332D17" w:rsidRDefault="00332D17" w:rsidP="00332D17">
      <w:pPr>
        <w:pStyle w:val="BodyText"/>
      </w:pPr>
    </w:p>
    <w:p w14:paraId="232343EF" w14:textId="77F13374" w:rsidR="005F0A2E" w:rsidRDefault="00614BF4">
      <w:pPr>
        <w:pStyle w:val="Heading2"/>
        <w:rPr>
          <w:sz w:val="24"/>
        </w:rPr>
      </w:pPr>
      <w:bookmarkStart w:id="42" w:name="_Toc452813584"/>
      <w:bookmarkStart w:id="43" w:name="_Toc280807429"/>
      <w:r w:rsidRPr="00690C16">
        <w:rPr>
          <w:sz w:val="24"/>
        </w:rPr>
        <w:t>User Summary</w:t>
      </w:r>
      <w:bookmarkEnd w:id="42"/>
      <w:bookmarkEnd w:id="43"/>
    </w:p>
    <w:p w14:paraId="3C1DC74F" w14:textId="77777777" w:rsidR="00B17163" w:rsidRPr="00B17163" w:rsidRDefault="00B17163" w:rsidP="00B17163"/>
    <w:tbl>
      <w:tblPr>
        <w:tblW w:w="92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0"/>
        <w:gridCol w:w="1882"/>
        <w:gridCol w:w="3462"/>
        <w:gridCol w:w="2406"/>
      </w:tblGrid>
      <w:tr w:rsidR="005F0A2E" w:rsidRPr="00690C16" w14:paraId="44481219" w14:textId="77777777" w:rsidTr="00E2451A">
        <w:trPr>
          <w:trHeight w:val="418"/>
        </w:trPr>
        <w:tc>
          <w:tcPr>
            <w:tcW w:w="1470" w:type="dxa"/>
            <w:shd w:val="solid" w:color="000000" w:fill="FFFFFF"/>
          </w:tcPr>
          <w:p w14:paraId="4EF7C24B" w14:textId="77777777" w:rsidR="005F0A2E" w:rsidRPr="00690C16" w:rsidRDefault="00614BF4">
            <w:pPr>
              <w:pStyle w:val="BodyText"/>
              <w:ind w:left="0"/>
              <w:rPr>
                <w:b/>
              </w:rPr>
            </w:pPr>
            <w:r w:rsidRPr="00690C16">
              <w:rPr>
                <w:b/>
              </w:rPr>
              <w:t>Name</w:t>
            </w:r>
          </w:p>
        </w:tc>
        <w:tc>
          <w:tcPr>
            <w:tcW w:w="1882" w:type="dxa"/>
            <w:shd w:val="solid" w:color="000000" w:fill="FFFFFF"/>
          </w:tcPr>
          <w:p w14:paraId="11E5A339" w14:textId="77777777" w:rsidR="005F0A2E" w:rsidRPr="00690C16" w:rsidRDefault="00614BF4">
            <w:pPr>
              <w:pStyle w:val="BodyText"/>
              <w:ind w:left="0"/>
              <w:rPr>
                <w:b/>
              </w:rPr>
            </w:pPr>
            <w:r w:rsidRPr="00690C16">
              <w:rPr>
                <w:b/>
              </w:rPr>
              <w:t>Description</w:t>
            </w:r>
          </w:p>
        </w:tc>
        <w:tc>
          <w:tcPr>
            <w:tcW w:w="3462" w:type="dxa"/>
            <w:shd w:val="solid" w:color="000000" w:fill="FFFFFF"/>
          </w:tcPr>
          <w:p w14:paraId="31B36B5E" w14:textId="77777777" w:rsidR="005F0A2E" w:rsidRPr="00690C16" w:rsidRDefault="00614BF4">
            <w:pPr>
              <w:pStyle w:val="BodyText"/>
              <w:ind w:left="0"/>
              <w:rPr>
                <w:b/>
              </w:rPr>
            </w:pPr>
            <w:r w:rsidRPr="00690C16">
              <w:rPr>
                <w:b/>
              </w:rPr>
              <w:t>Responsibilities</w:t>
            </w:r>
          </w:p>
        </w:tc>
        <w:tc>
          <w:tcPr>
            <w:tcW w:w="2406" w:type="dxa"/>
            <w:shd w:val="solid" w:color="000000" w:fill="FFFFFF"/>
          </w:tcPr>
          <w:p w14:paraId="4B2ACEB0" w14:textId="77777777" w:rsidR="005F0A2E" w:rsidRPr="00690C16" w:rsidRDefault="00614BF4">
            <w:pPr>
              <w:pStyle w:val="BodyText"/>
              <w:ind w:left="0"/>
              <w:rPr>
                <w:b/>
              </w:rPr>
            </w:pPr>
            <w:r w:rsidRPr="00690C16">
              <w:rPr>
                <w:b/>
              </w:rPr>
              <w:t>Stakeholder</w:t>
            </w:r>
          </w:p>
        </w:tc>
      </w:tr>
      <w:tr w:rsidR="00332D17" w:rsidRPr="00690C16" w14:paraId="3D0B7A4D" w14:textId="77777777" w:rsidTr="00E2451A">
        <w:trPr>
          <w:trHeight w:val="976"/>
        </w:trPr>
        <w:tc>
          <w:tcPr>
            <w:tcW w:w="1470" w:type="dxa"/>
          </w:tcPr>
          <w:p w14:paraId="255F6791" w14:textId="1288AF77" w:rsidR="00332D17" w:rsidRPr="00690C16" w:rsidRDefault="00294669" w:rsidP="00294669">
            <w:pPr>
              <w:pStyle w:val="InfoBlue"/>
            </w:pPr>
            <w:r>
              <w:t>Sinh viên</w:t>
            </w:r>
          </w:p>
        </w:tc>
        <w:tc>
          <w:tcPr>
            <w:tcW w:w="1882" w:type="dxa"/>
          </w:tcPr>
          <w:p w14:paraId="5814E25E" w14:textId="3BF233D0" w:rsidR="00332D17" w:rsidRPr="00690C16" w:rsidRDefault="00332D17" w:rsidP="00294669">
            <w:pPr>
              <w:pStyle w:val="InfoBlue"/>
            </w:pPr>
            <w:r w:rsidRPr="00211609">
              <w:t>Người sử dụng phần mềm, tương tác chính với phần mềm</w:t>
            </w:r>
          </w:p>
        </w:tc>
        <w:tc>
          <w:tcPr>
            <w:tcW w:w="3462" w:type="dxa"/>
          </w:tcPr>
          <w:p w14:paraId="55BA788B" w14:textId="7E243ACF" w:rsidR="00332D17" w:rsidRPr="00211609" w:rsidRDefault="00332D17" w:rsidP="00294669">
            <w:pPr>
              <w:pStyle w:val="InfoBlue"/>
              <w:numPr>
                <w:ilvl w:val="0"/>
                <w:numId w:val="3"/>
              </w:numPr>
              <w:rPr>
                <w:i/>
                <w:lang w:val="vi-VN"/>
              </w:rPr>
            </w:pPr>
            <w:r w:rsidRPr="00211609">
              <w:rPr>
                <w:lang w:val="vi-VN"/>
              </w:rPr>
              <w:t>Tương tác thường xuyên với các chức năng của phần mềm</w:t>
            </w:r>
          </w:p>
          <w:p w14:paraId="6DAF5F5C" w14:textId="2A12BE51" w:rsidR="00332D17" w:rsidRDefault="00332D17" w:rsidP="00294669">
            <w:pPr>
              <w:pStyle w:val="BodyText"/>
              <w:numPr>
                <w:ilvl w:val="0"/>
                <w:numId w:val="3"/>
              </w:numPr>
              <w:rPr>
                <w:noProof/>
                <w:szCs w:val="26"/>
                <w:lang w:val="vi-VN"/>
              </w:rPr>
            </w:pPr>
            <w:r w:rsidRPr="00211609">
              <w:rPr>
                <w:noProof/>
                <w:szCs w:val="26"/>
                <w:lang w:val="vi-VN"/>
              </w:rPr>
              <w:t>Góp ý, đánh giá phần mềm</w:t>
            </w:r>
          </w:p>
          <w:p w14:paraId="343D0EEF" w14:textId="3B3A54B1" w:rsidR="00332D17" w:rsidRPr="00332D17" w:rsidRDefault="00332D17" w:rsidP="00294669">
            <w:pPr>
              <w:pStyle w:val="BodyText"/>
              <w:numPr>
                <w:ilvl w:val="0"/>
                <w:numId w:val="3"/>
              </w:numPr>
              <w:rPr>
                <w:noProof/>
                <w:szCs w:val="26"/>
                <w:lang w:val="vi-VN"/>
              </w:rPr>
            </w:pPr>
            <w:r w:rsidRPr="00332D17">
              <w:rPr>
                <w:noProof/>
                <w:szCs w:val="26"/>
                <w:lang w:val="vi-VN"/>
              </w:rPr>
              <w:t>Mục tiêu chính để làm phần mềm</w:t>
            </w:r>
          </w:p>
        </w:tc>
        <w:tc>
          <w:tcPr>
            <w:tcW w:w="2406" w:type="dxa"/>
          </w:tcPr>
          <w:p w14:paraId="2572B80C" w14:textId="02F503C9" w:rsidR="00332D17" w:rsidRPr="00690C16" w:rsidRDefault="00E2451A" w:rsidP="00294669">
            <w:pPr>
              <w:pStyle w:val="InfoBlue"/>
            </w:pPr>
            <w:r w:rsidRPr="00211609">
              <w:t>Người dùng</w:t>
            </w:r>
          </w:p>
        </w:tc>
      </w:tr>
    </w:tbl>
    <w:p w14:paraId="238B6FA6" w14:textId="77777777" w:rsidR="005F0A2E" w:rsidRPr="00690C16" w:rsidRDefault="005F0A2E">
      <w:pPr>
        <w:pStyle w:val="BodyText"/>
      </w:pPr>
    </w:p>
    <w:p w14:paraId="374708F3" w14:textId="77777777" w:rsidR="005F0A2E" w:rsidRPr="00690C16" w:rsidRDefault="00614BF4">
      <w:pPr>
        <w:pStyle w:val="Heading2"/>
        <w:rPr>
          <w:sz w:val="24"/>
        </w:rPr>
      </w:pPr>
      <w:bookmarkStart w:id="44" w:name="_Toc425054386"/>
      <w:bookmarkStart w:id="45" w:name="_Toc342757864"/>
      <w:bookmarkStart w:id="46" w:name="_Toc346297773"/>
      <w:bookmarkStart w:id="47" w:name="_Toc422186479"/>
      <w:bookmarkStart w:id="48" w:name="_Toc436203384"/>
      <w:bookmarkStart w:id="49" w:name="_Toc452813585"/>
      <w:bookmarkStart w:id="50" w:name="_Toc280807430"/>
      <w:r w:rsidRPr="00690C16">
        <w:rPr>
          <w:sz w:val="24"/>
        </w:rPr>
        <w:t>User Environment</w:t>
      </w:r>
      <w:bookmarkEnd w:id="44"/>
      <w:bookmarkEnd w:id="45"/>
      <w:bookmarkEnd w:id="46"/>
      <w:bookmarkEnd w:id="47"/>
      <w:bookmarkEnd w:id="48"/>
      <w:bookmarkEnd w:id="49"/>
      <w:bookmarkEnd w:id="50"/>
    </w:p>
    <w:p w14:paraId="3E30158E" w14:textId="709D5D80" w:rsidR="00332D17" w:rsidRDefault="00332D17" w:rsidP="00294669">
      <w:pPr>
        <w:pStyle w:val="BodyText"/>
        <w:numPr>
          <w:ilvl w:val="0"/>
          <w:numId w:val="3"/>
        </w:numPr>
      </w:pPr>
      <w:r>
        <w:t xml:space="preserve">Phần mềm quản lý dành cho cá nhân </w:t>
      </w:r>
    </w:p>
    <w:p w14:paraId="3B340FE4" w14:textId="19660C6C" w:rsidR="007E7DAA" w:rsidRDefault="007E7DAA" w:rsidP="00294669">
      <w:pPr>
        <w:pStyle w:val="BodyText"/>
        <w:numPr>
          <w:ilvl w:val="0"/>
          <w:numId w:val="3"/>
        </w:numPr>
      </w:pPr>
      <w:r>
        <w:t>Có thể sử dụng ở bất kỳ nơi nào với mobile. Sử dụng nơi công sở, nhà với PC</w:t>
      </w:r>
    </w:p>
    <w:p w14:paraId="7033508F" w14:textId="39768407" w:rsidR="00332D17" w:rsidRDefault="00332D17" w:rsidP="00294669">
      <w:pPr>
        <w:pStyle w:val="BodyText"/>
        <w:numPr>
          <w:ilvl w:val="0"/>
          <w:numId w:val="3"/>
        </w:numPr>
      </w:pPr>
      <w:r>
        <w:t xml:space="preserve">Cài đặt trên môi trường mobile và </w:t>
      </w:r>
      <w:r w:rsidR="007E7DAA">
        <w:t>PC</w:t>
      </w:r>
      <w:r>
        <w:t>. Tương lai có thể thiết kế thông qua web</w:t>
      </w:r>
    </w:p>
    <w:p w14:paraId="52B075B6" w14:textId="10EAAEBD" w:rsidR="00AC7515" w:rsidRPr="00332D17" w:rsidRDefault="006220A2" w:rsidP="006220A2">
      <w:pPr>
        <w:widowControl/>
        <w:spacing w:line="240" w:lineRule="auto"/>
      </w:pPr>
      <w:r>
        <w:br w:type="page"/>
      </w:r>
    </w:p>
    <w:p w14:paraId="5D5BFC04" w14:textId="77777777" w:rsidR="005F0A2E" w:rsidRPr="00690C16" w:rsidRDefault="00614BF4">
      <w:pPr>
        <w:pStyle w:val="Heading2"/>
        <w:widowControl/>
        <w:rPr>
          <w:sz w:val="24"/>
        </w:rPr>
      </w:pPr>
      <w:bookmarkStart w:id="51" w:name="_Toc452813586"/>
      <w:bookmarkStart w:id="52" w:name="_Toc280807431"/>
      <w:r w:rsidRPr="00690C16">
        <w:rPr>
          <w:sz w:val="24"/>
        </w:rPr>
        <w:lastRenderedPageBreak/>
        <w:t>Stakeholder Profiles</w:t>
      </w:r>
      <w:bookmarkEnd w:id="51"/>
      <w:bookmarkEnd w:id="52"/>
      <w:r w:rsidRPr="00690C16">
        <w:rPr>
          <w:sz w:val="24"/>
        </w:rPr>
        <w:t xml:space="preserve">  </w:t>
      </w:r>
    </w:p>
    <w:p w14:paraId="27FE55AC" w14:textId="3EBB2ED8" w:rsidR="005F0A2E" w:rsidRPr="00690C16" w:rsidRDefault="00B12AE1">
      <w:pPr>
        <w:pStyle w:val="Heading3"/>
        <w:rPr>
          <w:sz w:val="24"/>
        </w:rPr>
      </w:pPr>
      <w:r>
        <w:rPr>
          <w:sz w:val="24"/>
        </w:rPr>
        <w:t>Người dùng</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3992823A" w14:textId="77777777" w:rsidTr="001B3607">
        <w:tc>
          <w:tcPr>
            <w:tcW w:w="1890" w:type="dxa"/>
          </w:tcPr>
          <w:p w14:paraId="63295EEE" w14:textId="77777777" w:rsidR="005F0A2E" w:rsidRPr="00545BA1" w:rsidRDefault="00614BF4">
            <w:pPr>
              <w:rPr>
                <w:b/>
              </w:rPr>
            </w:pPr>
            <w:r w:rsidRPr="00545BA1">
              <w:rPr>
                <w:b/>
              </w:rPr>
              <w:t>Representative</w:t>
            </w:r>
          </w:p>
        </w:tc>
        <w:tc>
          <w:tcPr>
            <w:tcW w:w="6948" w:type="dxa"/>
          </w:tcPr>
          <w:p w14:paraId="452BBA2F" w14:textId="232095B2" w:rsidR="005F0A2E" w:rsidRPr="00294669" w:rsidRDefault="00B12AE1" w:rsidP="00294669">
            <w:pPr>
              <w:pStyle w:val="InfoBlue"/>
              <w:rPr>
                <w:i/>
              </w:rPr>
            </w:pPr>
            <w:r w:rsidRPr="00294669">
              <w:t>Đại diện cho những người sử dụng phần mềm nhằm quản lý chi tiêu</w:t>
            </w:r>
          </w:p>
        </w:tc>
      </w:tr>
      <w:tr w:rsidR="00545BA1" w:rsidRPr="00545BA1" w14:paraId="4FD1ACCA" w14:textId="77777777" w:rsidTr="001B3607">
        <w:tc>
          <w:tcPr>
            <w:tcW w:w="1890" w:type="dxa"/>
          </w:tcPr>
          <w:p w14:paraId="449ACD27" w14:textId="77777777" w:rsidR="005F0A2E" w:rsidRPr="00545BA1" w:rsidRDefault="00614BF4">
            <w:pPr>
              <w:rPr>
                <w:b/>
              </w:rPr>
            </w:pPr>
            <w:r w:rsidRPr="00545BA1">
              <w:rPr>
                <w:b/>
              </w:rPr>
              <w:t>Description</w:t>
            </w:r>
          </w:p>
        </w:tc>
        <w:tc>
          <w:tcPr>
            <w:tcW w:w="6948" w:type="dxa"/>
          </w:tcPr>
          <w:p w14:paraId="01BD2218" w14:textId="32AF5CDB" w:rsidR="005F0A2E" w:rsidRPr="00294669" w:rsidRDefault="00294669" w:rsidP="00294669">
            <w:pPr>
              <w:pStyle w:val="InfoBlue"/>
              <w:rPr>
                <w:i/>
              </w:rPr>
            </w:pPr>
            <w:r w:rsidRPr="00294669">
              <w:t>Sinh viên</w:t>
            </w:r>
          </w:p>
        </w:tc>
      </w:tr>
      <w:tr w:rsidR="00545BA1" w:rsidRPr="00545BA1" w14:paraId="280094B8" w14:textId="77777777" w:rsidTr="001B3607">
        <w:tc>
          <w:tcPr>
            <w:tcW w:w="1890" w:type="dxa"/>
          </w:tcPr>
          <w:p w14:paraId="39DE9275" w14:textId="77777777" w:rsidR="005F0A2E" w:rsidRPr="00545BA1" w:rsidRDefault="00614BF4">
            <w:pPr>
              <w:rPr>
                <w:b/>
              </w:rPr>
            </w:pPr>
            <w:r w:rsidRPr="00545BA1">
              <w:rPr>
                <w:b/>
              </w:rPr>
              <w:t>Type</w:t>
            </w:r>
          </w:p>
        </w:tc>
        <w:tc>
          <w:tcPr>
            <w:tcW w:w="6948" w:type="dxa"/>
          </w:tcPr>
          <w:p w14:paraId="2AA57184" w14:textId="6E8D3B5A" w:rsidR="00B12AE1" w:rsidRPr="00294669" w:rsidRDefault="00BC3AB4" w:rsidP="00B12AE1">
            <w:pPr>
              <w:pStyle w:val="BodyText"/>
              <w:ind w:left="0"/>
            </w:pPr>
            <w:r>
              <w:t>Sinh viên</w:t>
            </w:r>
          </w:p>
        </w:tc>
      </w:tr>
      <w:tr w:rsidR="00545BA1" w:rsidRPr="00545BA1" w14:paraId="40533701" w14:textId="77777777" w:rsidTr="001B3607">
        <w:tc>
          <w:tcPr>
            <w:tcW w:w="1890" w:type="dxa"/>
          </w:tcPr>
          <w:p w14:paraId="3956206D" w14:textId="77777777" w:rsidR="005F0A2E" w:rsidRPr="00545BA1" w:rsidRDefault="00614BF4">
            <w:pPr>
              <w:rPr>
                <w:b/>
              </w:rPr>
            </w:pPr>
            <w:r w:rsidRPr="00545BA1">
              <w:rPr>
                <w:b/>
              </w:rPr>
              <w:t>Responsibilities</w:t>
            </w:r>
          </w:p>
        </w:tc>
        <w:tc>
          <w:tcPr>
            <w:tcW w:w="6948" w:type="dxa"/>
          </w:tcPr>
          <w:p w14:paraId="3826B750" w14:textId="277F4575" w:rsidR="005F0A2E" w:rsidRPr="00294669" w:rsidRDefault="00B12AE1" w:rsidP="00294669">
            <w:pPr>
              <w:pStyle w:val="InfoBlue"/>
              <w:rPr>
                <w:i/>
              </w:rPr>
            </w:pPr>
            <w:r w:rsidRPr="00294669">
              <w:t>Sử dụng các chức năng liên quan tới quản lý chi tiêu, trải nghiệm và góp ý, báo lỗi</w:t>
            </w:r>
          </w:p>
        </w:tc>
      </w:tr>
      <w:tr w:rsidR="00545BA1" w:rsidRPr="00545BA1" w14:paraId="372017D2" w14:textId="77777777" w:rsidTr="001B3607">
        <w:tc>
          <w:tcPr>
            <w:tcW w:w="1890" w:type="dxa"/>
          </w:tcPr>
          <w:p w14:paraId="5371EB04" w14:textId="77777777" w:rsidR="005F0A2E" w:rsidRPr="00545BA1" w:rsidRDefault="00614BF4">
            <w:pPr>
              <w:rPr>
                <w:b/>
              </w:rPr>
            </w:pPr>
            <w:r w:rsidRPr="00545BA1">
              <w:rPr>
                <w:b/>
              </w:rPr>
              <w:t>Success Criteria</w:t>
            </w:r>
          </w:p>
        </w:tc>
        <w:tc>
          <w:tcPr>
            <w:tcW w:w="6948" w:type="dxa"/>
          </w:tcPr>
          <w:p w14:paraId="652AD451" w14:textId="4865621A" w:rsidR="005F0A2E" w:rsidRPr="00294669" w:rsidRDefault="001B3607" w:rsidP="00294669">
            <w:pPr>
              <w:pStyle w:val="InfoBlue"/>
              <w:rPr>
                <w:i/>
              </w:rPr>
            </w:pPr>
            <w:r w:rsidRPr="00294669">
              <w:t>Người dùng quản lý được chi tiêu một cách dễ dàng, hiệu quả nhất</w:t>
            </w:r>
          </w:p>
        </w:tc>
      </w:tr>
      <w:tr w:rsidR="00545BA1" w:rsidRPr="00545BA1" w14:paraId="0690AEF7" w14:textId="77777777" w:rsidTr="001B3607">
        <w:tc>
          <w:tcPr>
            <w:tcW w:w="1890" w:type="dxa"/>
          </w:tcPr>
          <w:p w14:paraId="653E9872" w14:textId="77777777" w:rsidR="005F0A2E" w:rsidRPr="00545BA1" w:rsidRDefault="00614BF4">
            <w:pPr>
              <w:rPr>
                <w:b/>
              </w:rPr>
            </w:pPr>
            <w:r w:rsidRPr="00545BA1">
              <w:rPr>
                <w:b/>
              </w:rPr>
              <w:t>Involvement</w:t>
            </w:r>
          </w:p>
        </w:tc>
        <w:tc>
          <w:tcPr>
            <w:tcW w:w="6948" w:type="dxa"/>
          </w:tcPr>
          <w:p w14:paraId="2D6B405B" w14:textId="5F2339F1" w:rsidR="005F0A2E" w:rsidRPr="00294669" w:rsidRDefault="001B3607" w:rsidP="00294669">
            <w:pPr>
              <w:pStyle w:val="InfoBlue"/>
              <w:rPr>
                <w:i/>
              </w:rPr>
            </w:pPr>
            <w:r w:rsidRPr="00294669">
              <w:t>Đưa ra yêu cầu chức năng, yêu cầu cải tiến, ý kiến trong quá trình sử dụng, đóng góp kinh phí phát triển qua việc xem quảng cáo nếu có</w:t>
            </w:r>
          </w:p>
        </w:tc>
      </w:tr>
      <w:tr w:rsidR="00545BA1" w:rsidRPr="00545BA1" w14:paraId="1EB45674" w14:textId="77777777" w:rsidTr="001B3607">
        <w:tc>
          <w:tcPr>
            <w:tcW w:w="1890" w:type="dxa"/>
          </w:tcPr>
          <w:p w14:paraId="7794ED47" w14:textId="77777777" w:rsidR="005F0A2E" w:rsidRPr="00545BA1" w:rsidRDefault="00614BF4">
            <w:pPr>
              <w:rPr>
                <w:b/>
              </w:rPr>
            </w:pPr>
            <w:r w:rsidRPr="00545BA1">
              <w:rPr>
                <w:b/>
              </w:rPr>
              <w:t>Deliverables</w:t>
            </w:r>
          </w:p>
        </w:tc>
        <w:tc>
          <w:tcPr>
            <w:tcW w:w="6948" w:type="dxa"/>
          </w:tcPr>
          <w:p w14:paraId="275FBBCC" w14:textId="6EC40B4A" w:rsidR="005F0A2E" w:rsidRPr="00294669" w:rsidRDefault="001B3607" w:rsidP="00294669">
            <w:pPr>
              <w:pStyle w:val="InfoBlue"/>
              <w:rPr>
                <w:i/>
              </w:rPr>
            </w:pPr>
            <w:r w:rsidRPr="00294669">
              <w:t>Một phần mềm quản lý chi tiêu đơn giản, hiệu quả, trực quan</w:t>
            </w:r>
          </w:p>
        </w:tc>
      </w:tr>
      <w:tr w:rsidR="00545BA1" w:rsidRPr="00545BA1" w14:paraId="6B270E2E" w14:textId="77777777" w:rsidTr="001B3607">
        <w:tc>
          <w:tcPr>
            <w:tcW w:w="1890" w:type="dxa"/>
          </w:tcPr>
          <w:p w14:paraId="076575B6" w14:textId="77777777" w:rsidR="005F0A2E" w:rsidRPr="00545BA1" w:rsidRDefault="00614BF4">
            <w:pPr>
              <w:rPr>
                <w:b/>
              </w:rPr>
            </w:pPr>
            <w:r w:rsidRPr="00545BA1">
              <w:rPr>
                <w:b/>
              </w:rPr>
              <w:t>Comments / Issues</w:t>
            </w:r>
          </w:p>
        </w:tc>
        <w:tc>
          <w:tcPr>
            <w:tcW w:w="6948" w:type="dxa"/>
          </w:tcPr>
          <w:p w14:paraId="5A618B3A" w14:textId="31DD0A1D" w:rsidR="005F0A2E" w:rsidRPr="00545BA1" w:rsidRDefault="005F0A2E" w:rsidP="00294669">
            <w:pPr>
              <w:pStyle w:val="InfoBlue"/>
            </w:pPr>
          </w:p>
        </w:tc>
      </w:tr>
    </w:tbl>
    <w:p w14:paraId="049204D4" w14:textId="77777777" w:rsidR="00294669" w:rsidRDefault="00294669" w:rsidP="00294669">
      <w:pPr>
        <w:pStyle w:val="Heading3"/>
        <w:numPr>
          <w:ilvl w:val="0"/>
          <w:numId w:val="0"/>
        </w:numPr>
        <w:rPr>
          <w:i w:val="0"/>
          <w:sz w:val="24"/>
        </w:rPr>
      </w:pPr>
    </w:p>
    <w:p w14:paraId="38C3A060" w14:textId="4DAE82C9" w:rsidR="001B3607" w:rsidRPr="00545BA1" w:rsidRDefault="001B3607" w:rsidP="001B3607">
      <w:pPr>
        <w:pStyle w:val="Heading3"/>
        <w:rPr>
          <w:i w:val="0"/>
          <w:sz w:val="24"/>
        </w:rPr>
      </w:pPr>
      <w:r w:rsidRPr="00545BA1">
        <w:rPr>
          <w:i w:val="0"/>
          <w:sz w:val="24"/>
        </w:rPr>
        <w:t>Developer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146717B8" w14:textId="77777777" w:rsidTr="00F82554">
        <w:tc>
          <w:tcPr>
            <w:tcW w:w="1890" w:type="dxa"/>
          </w:tcPr>
          <w:p w14:paraId="43EC4290" w14:textId="77777777" w:rsidR="001B3607" w:rsidRPr="00545BA1" w:rsidRDefault="001B3607" w:rsidP="00F82554">
            <w:pPr>
              <w:rPr>
                <w:b/>
              </w:rPr>
            </w:pPr>
            <w:r w:rsidRPr="00545BA1">
              <w:rPr>
                <w:b/>
              </w:rPr>
              <w:t>Representative</w:t>
            </w:r>
          </w:p>
        </w:tc>
        <w:tc>
          <w:tcPr>
            <w:tcW w:w="6948" w:type="dxa"/>
          </w:tcPr>
          <w:p w14:paraId="59C27749" w14:textId="1B687489" w:rsidR="001B3607" w:rsidRPr="00294669" w:rsidRDefault="001B3607" w:rsidP="00294669">
            <w:pPr>
              <w:pStyle w:val="InfoBlue"/>
              <w:rPr>
                <w:i/>
              </w:rPr>
            </w:pPr>
            <w:r w:rsidRPr="00294669">
              <w:t xml:space="preserve">Đại diện cho đội ngũ phát triển </w:t>
            </w:r>
            <w:r w:rsidR="00245400" w:rsidRPr="00294669">
              <w:t>phần mềm</w:t>
            </w:r>
          </w:p>
        </w:tc>
      </w:tr>
      <w:tr w:rsidR="00545BA1" w:rsidRPr="00545BA1" w14:paraId="1B3CF814" w14:textId="77777777" w:rsidTr="00F82554">
        <w:tc>
          <w:tcPr>
            <w:tcW w:w="1890" w:type="dxa"/>
          </w:tcPr>
          <w:p w14:paraId="5205AC68" w14:textId="77777777" w:rsidR="001B3607" w:rsidRPr="00545BA1" w:rsidRDefault="001B3607" w:rsidP="00F82554">
            <w:pPr>
              <w:rPr>
                <w:b/>
              </w:rPr>
            </w:pPr>
            <w:r w:rsidRPr="00545BA1">
              <w:rPr>
                <w:b/>
              </w:rPr>
              <w:t>Description</w:t>
            </w:r>
          </w:p>
        </w:tc>
        <w:tc>
          <w:tcPr>
            <w:tcW w:w="6948" w:type="dxa"/>
          </w:tcPr>
          <w:p w14:paraId="3EB40552" w14:textId="5F8D6329" w:rsidR="001B3607" w:rsidRPr="00294669" w:rsidRDefault="001B3607" w:rsidP="00294669">
            <w:pPr>
              <w:pStyle w:val="InfoBlue"/>
              <w:rPr>
                <w:i/>
              </w:rPr>
            </w:pPr>
            <w:r w:rsidRPr="00294669">
              <w:t>Những người trực tiếp tạo</w:t>
            </w:r>
            <w:r w:rsidR="00245400" w:rsidRPr="00294669">
              <w:t xml:space="preserve"> và cải tiến sửa chữa phần mềm</w:t>
            </w:r>
          </w:p>
        </w:tc>
      </w:tr>
      <w:tr w:rsidR="001B3607" w:rsidRPr="00545BA1" w14:paraId="41E53412" w14:textId="77777777" w:rsidTr="00F82554">
        <w:tc>
          <w:tcPr>
            <w:tcW w:w="1890" w:type="dxa"/>
          </w:tcPr>
          <w:p w14:paraId="0D05D037" w14:textId="77777777" w:rsidR="001B3607" w:rsidRPr="00545BA1" w:rsidRDefault="001B3607" w:rsidP="00F82554">
            <w:pPr>
              <w:rPr>
                <w:b/>
              </w:rPr>
            </w:pPr>
            <w:r w:rsidRPr="00545BA1">
              <w:rPr>
                <w:b/>
              </w:rPr>
              <w:t>Type</w:t>
            </w:r>
          </w:p>
        </w:tc>
        <w:tc>
          <w:tcPr>
            <w:tcW w:w="6948" w:type="dxa"/>
          </w:tcPr>
          <w:p w14:paraId="33118341" w14:textId="206AB1D8" w:rsidR="001B3607" w:rsidRPr="00294669" w:rsidRDefault="00245400" w:rsidP="00F82554">
            <w:pPr>
              <w:pStyle w:val="BodyText"/>
              <w:ind w:left="0"/>
            </w:pPr>
            <w:r w:rsidRPr="00294669">
              <w:t>Chuyên gia</w:t>
            </w:r>
          </w:p>
        </w:tc>
      </w:tr>
      <w:tr w:rsidR="00545BA1" w:rsidRPr="00545BA1" w14:paraId="5CE94312" w14:textId="77777777" w:rsidTr="00F82554">
        <w:tc>
          <w:tcPr>
            <w:tcW w:w="1890" w:type="dxa"/>
          </w:tcPr>
          <w:p w14:paraId="110B801E" w14:textId="77777777" w:rsidR="001B3607" w:rsidRPr="00545BA1" w:rsidRDefault="001B3607" w:rsidP="00F82554">
            <w:pPr>
              <w:rPr>
                <w:b/>
              </w:rPr>
            </w:pPr>
            <w:r w:rsidRPr="00545BA1">
              <w:rPr>
                <w:b/>
              </w:rPr>
              <w:t>Responsibilities</w:t>
            </w:r>
          </w:p>
        </w:tc>
        <w:tc>
          <w:tcPr>
            <w:tcW w:w="6948" w:type="dxa"/>
          </w:tcPr>
          <w:p w14:paraId="013EAFC1" w14:textId="41EED815" w:rsidR="001B3607" w:rsidRPr="00294669" w:rsidRDefault="001B3607" w:rsidP="00294669">
            <w:pPr>
              <w:pStyle w:val="InfoBlue"/>
              <w:rPr>
                <w:i/>
              </w:rPr>
            </w:pPr>
            <w:r w:rsidRPr="00294669">
              <w:t xml:space="preserve">Sử dụng các chức năng liên quan </w:t>
            </w:r>
            <w:r w:rsidR="00245400" w:rsidRPr="00294669">
              <w:t>tới tiếp nhận góp ý và sửa lỗi, cải tiến phần mềm</w:t>
            </w:r>
          </w:p>
        </w:tc>
      </w:tr>
      <w:tr w:rsidR="00545BA1" w:rsidRPr="00545BA1" w14:paraId="7402E985" w14:textId="77777777" w:rsidTr="00F82554">
        <w:tc>
          <w:tcPr>
            <w:tcW w:w="1890" w:type="dxa"/>
          </w:tcPr>
          <w:p w14:paraId="7BBF0013" w14:textId="77777777" w:rsidR="001B3607" w:rsidRPr="00545BA1" w:rsidRDefault="001B3607" w:rsidP="00F82554">
            <w:pPr>
              <w:rPr>
                <w:b/>
              </w:rPr>
            </w:pPr>
            <w:r w:rsidRPr="00545BA1">
              <w:rPr>
                <w:b/>
              </w:rPr>
              <w:t>Success Criteria</w:t>
            </w:r>
          </w:p>
        </w:tc>
        <w:tc>
          <w:tcPr>
            <w:tcW w:w="6948" w:type="dxa"/>
          </w:tcPr>
          <w:p w14:paraId="6972CBD7" w14:textId="048DCE2E" w:rsidR="001B3607" w:rsidRPr="00294669" w:rsidRDefault="00245400" w:rsidP="00294669">
            <w:pPr>
              <w:pStyle w:val="InfoBlue"/>
              <w:rPr>
                <w:i/>
              </w:rPr>
            </w:pPr>
            <w:r w:rsidRPr="00294669">
              <w:t>Tiếp nhận được các thông tin từ người dùng như mong muốn, các lỗi trong quá trình sử dụng, các thông tin ẩn danh khác từ người dùng</w:t>
            </w:r>
          </w:p>
        </w:tc>
      </w:tr>
      <w:tr w:rsidR="001B3607" w:rsidRPr="00545BA1" w14:paraId="16BAE294" w14:textId="77777777" w:rsidTr="00F82554">
        <w:tc>
          <w:tcPr>
            <w:tcW w:w="1890" w:type="dxa"/>
          </w:tcPr>
          <w:p w14:paraId="2EC57B2B" w14:textId="77777777" w:rsidR="001B3607" w:rsidRPr="00545BA1" w:rsidRDefault="001B3607" w:rsidP="00F82554">
            <w:pPr>
              <w:rPr>
                <w:b/>
              </w:rPr>
            </w:pPr>
            <w:r w:rsidRPr="00545BA1">
              <w:rPr>
                <w:b/>
              </w:rPr>
              <w:t>Involvement</w:t>
            </w:r>
          </w:p>
        </w:tc>
        <w:tc>
          <w:tcPr>
            <w:tcW w:w="6948" w:type="dxa"/>
          </w:tcPr>
          <w:p w14:paraId="6912F12B" w14:textId="5A7190D8" w:rsidR="001B3607" w:rsidRPr="00294669" w:rsidRDefault="00245400" w:rsidP="00294669">
            <w:pPr>
              <w:pStyle w:val="InfoBlue"/>
              <w:rPr>
                <w:i/>
              </w:rPr>
            </w:pPr>
            <w:r w:rsidRPr="00294669">
              <w:t>Tiếp nhận, tìm hiểu yêu cầu khách hàng, kiến tạo và cải tiến sản phẩm</w:t>
            </w:r>
          </w:p>
        </w:tc>
      </w:tr>
      <w:tr w:rsidR="001B3607" w:rsidRPr="00545BA1" w14:paraId="6F6FF147" w14:textId="77777777" w:rsidTr="00F82554">
        <w:tc>
          <w:tcPr>
            <w:tcW w:w="1890" w:type="dxa"/>
          </w:tcPr>
          <w:p w14:paraId="1A930715" w14:textId="77777777" w:rsidR="001B3607" w:rsidRPr="00545BA1" w:rsidRDefault="001B3607" w:rsidP="00F82554">
            <w:pPr>
              <w:rPr>
                <w:b/>
              </w:rPr>
            </w:pPr>
            <w:r w:rsidRPr="00545BA1">
              <w:rPr>
                <w:b/>
              </w:rPr>
              <w:t>Deliverables</w:t>
            </w:r>
          </w:p>
        </w:tc>
        <w:tc>
          <w:tcPr>
            <w:tcW w:w="6948" w:type="dxa"/>
          </w:tcPr>
          <w:p w14:paraId="158376C4" w14:textId="3FB11A43" w:rsidR="001B3607" w:rsidRPr="00294669" w:rsidRDefault="00245400" w:rsidP="00294669">
            <w:pPr>
              <w:pStyle w:val="InfoBlue"/>
              <w:rPr>
                <w:i/>
              </w:rPr>
            </w:pPr>
            <w:r w:rsidRPr="00294669">
              <w:t>Phần mềm có với các chức năng quản lý chi tiêu, gửi thông tin ẩn danh</w:t>
            </w:r>
          </w:p>
        </w:tc>
      </w:tr>
      <w:tr w:rsidR="001B3607" w:rsidRPr="00545BA1" w14:paraId="1937205D" w14:textId="77777777" w:rsidTr="00F82554">
        <w:tc>
          <w:tcPr>
            <w:tcW w:w="1890" w:type="dxa"/>
          </w:tcPr>
          <w:p w14:paraId="348813D9" w14:textId="77777777" w:rsidR="001B3607" w:rsidRPr="00545BA1" w:rsidRDefault="001B3607" w:rsidP="00F82554">
            <w:pPr>
              <w:rPr>
                <w:b/>
              </w:rPr>
            </w:pPr>
            <w:r w:rsidRPr="00545BA1">
              <w:rPr>
                <w:b/>
              </w:rPr>
              <w:t>Comments / Issues</w:t>
            </w:r>
          </w:p>
        </w:tc>
        <w:tc>
          <w:tcPr>
            <w:tcW w:w="6948" w:type="dxa"/>
          </w:tcPr>
          <w:p w14:paraId="636E4AC4" w14:textId="153EDC6E" w:rsidR="001B3607" w:rsidRPr="00545BA1" w:rsidRDefault="001B3607" w:rsidP="00294669">
            <w:pPr>
              <w:pStyle w:val="InfoBlue"/>
            </w:pPr>
          </w:p>
        </w:tc>
      </w:tr>
    </w:tbl>
    <w:p w14:paraId="72E15D7C" w14:textId="77777777" w:rsidR="001B3607" w:rsidRPr="00545BA1" w:rsidRDefault="001B3607" w:rsidP="001B3607">
      <w:pPr>
        <w:pStyle w:val="BodyText"/>
      </w:pPr>
    </w:p>
    <w:p w14:paraId="5457D9F2" w14:textId="77777777" w:rsidR="005F0A2E" w:rsidRPr="00545BA1" w:rsidRDefault="005F0A2E">
      <w:pPr>
        <w:pStyle w:val="BodyText"/>
      </w:pPr>
    </w:p>
    <w:p w14:paraId="0C9AD7F0" w14:textId="77777777" w:rsidR="001B3607" w:rsidRPr="00545BA1" w:rsidRDefault="001B3607">
      <w:pPr>
        <w:pStyle w:val="BodyText"/>
      </w:pPr>
    </w:p>
    <w:p w14:paraId="70056491" w14:textId="77777777" w:rsidR="00294669" w:rsidRDefault="00294669">
      <w:pPr>
        <w:widowControl/>
        <w:spacing w:line="240" w:lineRule="auto"/>
        <w:rPr>
          <w:rFonts w:ascii="Arial" w:hAnsi="Arial"/>
        </w:rPr>
      </w:pPr>
      <w:bookmarkStart w:id="53" w:name="_Toc425054385"/>
      <w:bookmarkStart w:id="54" w:name="_Toc342757863"/>
      <w:bookmarkStart w:id="55" w:name="_Toc346297772"/>
      <w:bookmarkStart w:id="56" w:name="_Toc422186478"/>
      <w:bookmarkStart w:id="57" w:name="_Toc436203383"/>
      <w:bookmarkStart w:id="58" w:name="_Toc452813587"/>
      <w:bookmarkStart w:id="59" w:name="_Toc280807433"/>
      <w:r>
        <w:rPr>
          <w:i/>
        </w:rPr>
        <w:br w:type="page"/>
      </w:r>
    </w:p>
    <w:p w14:paraId="41E682D8" w14:textId="46869A48" w:rsidR="005F0A2E" w:rsidRPr="00946ABF" w:rsidRDefault="00614BF4" w:rsidP="00946ABF">
      <w:pPr>
        <w:pStyle w:val="Heading2"/>
        <w:widowControl/>
        <w:rPr>
          <w:sz w:val="24"/>
        </w:rPr>
      </w:pPr>
      <w:r w:rsidRPr="00545BA1">
        <w:rPr>
          <w:sz w:val="24"/>
        </w:rPr>
        <w:lastRenderedPageBreak/>
        <w:t>User Profiles</w:t>
      </w:r>
      <w:bookmarkEnd w:id="53"/>
      <w:bookmarkEnd w:id="54"/>
      <w:bookmarkEnd w:id="55"/>
      <w:bookmarkEnd w:id="56"/>
      <w:bookmarkEnd w:id="57"/>
      <w:bookmarkEnd w:id="58"/>
      <w:bookmarkEnd w:id="59"/>
      <w:r w:rsidRPr="00545BA1">
        <w:rPr>
          <w:sz w:val="24"/>
        </w:rPr>
        <w:t xml:space="preserve">  </w:t>
      </w:r>
      <w:r w:rsidRPr="00946ABF">
        <w:rPr>
          <w:sz w:val="24"/>
        </w:rPr>
        <w:br/>
      </w:r>
    </w:p>
    <w:p w14:paraId="7B3A6DD8" w14:textId="16B27978" w:rsidR="00545BA1" w:rsidRPr="00545BA1" w:rsidRDefault="00294669" w:rsidP="00545BA1">
      <w:pPr>
        <w:pStyle w:val="Heading3"/>
        <w:rPr>
          <w:i w:val="0"/>
          <w:sz w:val="24"/>
        </w:rPr>
      </w:pPr>
      <w:r>
        <w:rPr>
          <w:i w:val="0"/>
          <w:sz w:val="24"/>
        </w:rPr>
        <w:t>Sinh viên</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4F0B8E0F" w14:textId="77777777" w:rsidTr="00F82554">
        <w:tc>
          <w:tcPr>
            <w:tcW w:w="1890" w:type="dxa"/>
          </w:tcPr>
          <w:p w14:paraId="0B94F427" w14:textId="77777777" w:rsidR="00545BA1" w:rsidRPr="00545BA1" w:rsidRDefault="00545BA1" w:rsidP="00F82554">
            <w:pPr>
              <w:rPr>
                <w:b/>
              </w:rPr>
            </w:pPr>
            <w:r w:rsidRPr="00545BA1">
              <w:rPr>
                <w:b/>
              </w:rPr>
              <w:t>Representative</w:t>
            </w:r>
          </w:p>
        </w:tc>
        <w:tc>
          <w:tcPr>
            <w:tcW w:w="6948" w:type="dxa"/>
          </w:tcPr>
          <w:p w14:paraId="6C67393B" w14:textId="0B76B279" w:rsidR="00545BA1" w:rsidRPr="00545BA1" w:rsidRDefault="00545BA1" w:rsidP="00294669">
            <w:pPr>
              <w:pStyle w:val="InfoBlue"/>
              <w:rPr>
                <w:i/>
              </w:rPr>
            </w:pPr>
            <w:r w:rsidRPr="00545BA1">
              <w:t>StakeHolder: Người dùng</w:t>
            </w:r>
          </w:p>
        </w:tc>
      </w:tr>
      <w:tr w:rsidR="00545BA1" w:rsidRPr="00545BA1" w14:paraId="10D61A6C" w14:textId="77777777" w:rsidTr="00F82554">
        <w:tc>
          <w:tcPr>
            <w:tcW w:w="1890" w:type="dxa"/>
          </w:tcPr>
          <w:p w14:paraId="0955B895" w14:textId="77777777" w:rsidR="00545BA1" w:rsidRPr="00545BA1" w:rsidRDefault="00545BA1" w:rsidP="00F82554">
            <w:pPr>
              <w:rPr>
                <w:b/>
              </w:rPr>
            </w:pPr>
            <w:r w:rsidRPr="00545BA1">
              <w:rPr>
                <w:b/>
              </w:rPr>
              <w:t>Description</w:t>
            </w:r>
          </w:p>
        </w:tc>
        <w:tc>
          <w:tcPr>
            <w:tcW w:w="6948" w:type="dxa"/>
          </w:tcPr>
          <w:p w14:paraId="3896EB85" w14:textId="75D728AF" w:rsidR="00545BA1" w:rsidRPr="00545BA1" w:rsidRDefault="00BC3AB4" w:rsidP="00294669">
            <w:pPr>
              <w:pStyle w:val="InfoBlue"/>
              <w:rPr>
                <w:i/>
              </w:rPr>
            </w:pPr>
            <w:r>
              <w:t>Sinh viên</w:t>
            </w:r>
          </w:p>
        </w:tc>
      </w:tr>
      <w:tr w:rsidR="00545BA1" w:rsidRPr="00545BA1" w14:paraId="6E3DFCE9" w14:textId="77777777" w:rsidTr="00F82554">
        <w:tc>
          <w:tcPr>
            <w:tcW w:w="1890" w:type="dxa"/>
          </w:tcPr>
          <w:p w14:paraId="00C05131" w14:textId="77777777" w:rsidR="00545BA1" w:rsidRPr="00545BA1" w:rsidRDefault="00545BA1" w:rsidP="00F82554">
            <w:pPr>
              <w:rPr>
                <w:b/>
              </w:rPr>
            </w:pPr>
            <w:r w:rsidRPr="00545BA1">
              <w:rPr>
                <w:b/>
              </w:rPr>
              <w:t>Type</w:t>
            </w:r>
          </w:p>
        </w:tc>
        <w:tc>
          <w:tcPr>
            <w:tcW w:w="6948" w:type="dxa"/>
          </w:tcPr>
          <w:p w14:paraId="6CF781DD" w14:textId="010EE45A" w:rsidR="00545BA1" w:rsidRPr="00545BA1" w:rsidRDefault="00BC3AB4" w:rsidP="00F82554">
            <w:pPr>
              <w:pStyle w:val="BodyText"/>
              <w:ind w:left="0"/>
            </w:pPr>
            <w:r>
              <w:t>Sinh viên</w:t>
            </w:r>
          </w:p>
        </w:tc>
      </w:tr>
      <w:tr w:rsidR="00545BA1" w:rsidRPr="00545BA1" w14:paraId="22EC53EE" w14:textId="77777777" w:rsidTr="00F82554">
        <w:tc>
          <w:tcPr>
            <w:tcW w:w="1890" w:type="dxa"/>
          </w:tcPr>
          <w:p w14:paraId="5B1C652A" w14:textId="77777777" w:rsidR="00545BA1" w:rsidRPr="00545BA1" w:rsidRDefault="00545BA1" w:rsidP="00F82554">
            <w:pPr>
              <w:rPr>
                <w:b/>
              </w:rPr>
            </w:pPr>
            <w:r w:rsidRPr="00545BA1">
              <w:rPr>
                <w:b/>
              </w:rPr>
              <w:t>Responsibilities</w:t>
            </w:r>
          </w:p>
        </w:tc>
        <w:tc>
          <w:tcPr>
            <w:tcW w:w="6948" w:type="dxa"/>
          </w:tcPr>
          <w:p w14:paraId="6B61D319" w14:textId="77777777" w:rsidR="00545BA1" w:rsidRPr="00545BA1" w:rsidRDefault="00545BA1" w:rsidP="00294669">
            <w:pPr>
              <w:pStyle w:val="InfoBlue"/>
              <w:rPr>
                <w:i/>
              </w:rPr>
            </w:pPr>
            <w:r w:rsidRPr="00545BA1">
              <w:t>Sử dụng các chức năng liên quan tới quản lý chi tiêu, trải nghiệm và góp ý, báo lỗi</w:t>
            </w:r>
          </w:p>
        </w:tc>
      </w:tr>
      <w:tr w:rsidR="00545BA1" w:rsidRPr="00545BA1" w14:paraId="23635522" w14:textId="77777777" w:rsidTr="00F82554">
        <w:tc>
          <w:tcPr>
            <w:tcW w:w="1890" w:type="dxa"/>
          </w:tcPr>
          <w:p w14:paraId="5F5C9006" w14:textId="77777777" w:rsidR="00545BA1" w:rsidRPr="00545BA1" w:rsidRDefault="00545BA1" w:rsidP="00F82554">
            <w:pPr>
              <w:rPr>
                <w:b/>
              </w:rPr>
            </w:pPr>
            <w:r w:rsidRPr="00545BA1">
              <w:rPr>
                <w:b/>
              </w:rPr>
              <w:t>Success Criteria</w:t>
            </w:r>
          </w:p>
        </w:tc>
        <w:tc>
          <w:tcPr>
            <w:tcW w:w="6948" w:type="dxa"/>
          </w:tcPr>
          <w:p w14:paraId="7D0E29B7" w14:textId="77777777" w:rsidR="00545BA1" w:rsidRPr="00545BA1" w:rsidRDefault="00545BA1" w:rsidP="00294669">
            <w:pPr>
              <w:pStyle w:val="InfoBlue"/>
              <w:rPr>
                <w:i/>
              </w:rPr>
            </w:pPr>
            <w:r w:rsidRPr="00545BA1">
              <w:t>Người dùng quản lý được chi tiêu một cách dễ dàng, hiệu quả nhất</w:t>
            </w:r>
          </w:p>
        </w:tc>
      </w:tr>
      <w:tr w:rsidR="00545BA1" w:rsidRPr="00545BA1" w14:paraId="2C285F3D" w14:textId="77777777" w:rsidTr="00F82554">
        <w:tc>
          <w:tcPr>
            <w:tcW w:w="1890" w:type="dxa"/>
          </w:tcPr>
          <w:p w14:paraId="34C5B25F" w14:textId="77777777" w:rsidR="00545BA1" w:rsidRPr="00545BA1" w:rsidRDefault="00545BA1" w:rsidP="00F82554">
            <w:pPr>
              <w:rPr>
                <w:b/>
              </w:rPr>
            </w:pPr>
            <w:r w:rsidRPr="00545BA1">
              <w:rPr>
                <w:b/>
              </w:rPr>
              <w:t>Involvement</w:t>
            </w:r>
          </w:p>
        </w:tc>
        <w:tc>
          <w:tcPr>
            <w:tcW w:w="6948" w:type="dxa"/>
          </w:tcPr>
          <w:p w14:paraId="1F58C91F" w14:textId="77777777" w:rsidR="00545BA1" w:rsidRPr="00545BA1" w:rsidRDefault="00545BA1" w:rsidP="00294669">
            <w:pPr>
              <w:pStyle w:val="InfoBlue"/>
              <w:rPr>
                <w:i/>
              </w:rPr>
            </w:pPr>
            <w:r w:rsidRPr="00545BA1">
              <w:t>Đưa ra yêu cầu chức năng, yêu cầu cải tiến, ý kiến trong quá trình sử dụng, đóng góp kinh phí phát triển qua việc xem quảng cáo nếu có</w:t>
            </w:r>
          </w:p>
        </w:tc>
      </w:tr>
      <w:tr w:rsidR="00545BA1" w:rsidRPr="00545BA1" w14:paraId="1CEFFC59" w14:textId="77777777" w:rsidTr="00F82554">
        <w:tc>
          <w:tcPr>
            <w:tcW w:w="1890" w:type="dxa"/>
          </w:tcPr>
          <w:p w14:paraId="23DA6ABF" w14:textId="77777777" w:rsidR="00545BA1" w:rsidRPr="00545BA1" w:rsidRDefault="00545BA1" w:rsidP="00F82554">
            <w:pPr>
              <w:rPr>
                <w:b/>
              </w:rPr>
            </w:pPr>
            <w:r w:rsidRPr="00545BA1">
              <w:rPr>
                <w:b/>
              </w:rPr>
              <w:t>Deliverables</w:t>
            </w:r>
          </w:p>
        </w:tc>
        <w:tc>
          <w:tcPr>
            <w:tcW w:w="6948" w:type="dxa"/>
          </w:tcPr>
          <w:p w14:paraId="0D3DF516" w14:textId="77777777" w:rsidR="00545BA1" w:rsidRPr="00545BA1" w:rsidRDefault="00545BA1" w:rsidP="00294669">
            <w:pPr>
              <w:pStyle w:val="InfoBlue"/>
              <w:rPr>
                <w:i/>
              </w:rPr>
            </w:pPr>
            <w:r w:rsidRPr="00545BA1">
              <w:t>Một phần mềm quản lý chi tiêu đơn giản, hiệu quả, trực quan</w:t>
            </w:r>
          </w:p>
        </w:tc>
      </w:tr>
      <w:tr w:rsidR="00545BA1" w:rsidRPr="00545BA1" w14:paraId="34BDC2CB" w14:textId="77777777" w:rsidTr="00F82554">
        <w:tc>
          <w:tcPr>
            <w:tcW w:w="1890" w:type="dxa"/>
          </w:tcPr>
          <w:p w14:paraId="3DB0B461" w14:textId="77777777" w:rsidR="00545BA1" w:rsidRPr="00545BA1" w:rsidRDefault="00545BA1" w:rsidP="00F82554">
            <w:pPr>
              <w:rPr>
                <w:b/>
              </w:rPr>
            </w:pPr>
            <w:r w:rsidRPr="00545BA1">
              <w:rPr>
                <w:b/>
              </w:rPr>
              <w:t>Comments / Issues</w:t>
            </w:r>
          </w:p>
        </w:tc>
        <w:tc>
          <w:tcPr>
            <w:tcW w:w="6948" w:type="dxa"/>
          </w:tcPr>
          <w:p w14:paraId="3F04C31B" w14:textId="2ED6AC65" w:rsidR="00545BA1" w:rsidRPr="00545BA1" w:rsidRDefault="00545BA1" w:rsidP="00294669">
            <w:pPr>
              <w:pStyle w:val="InfoBlue"/>
            </w:pPr>
          </w:p>
        </w:tc>
      </w:tr>
    </w:tbl>
    <w:p w14:paraId="29B5BB9D" w14:textId="77777777" w:rsidR="00946ABF" w:rsidRDefault="00946ABF" w:rsidP="00946ABF">
      <w:pPr>
        <w:pStyle w:val="Heading3"/>
        <w:numPr>
          <w:ilvl w:val="0"/>
          <w:numId w:val="0"/>
        </w:numPr>
        <w:rPr>
          <w:i w:val="0"/>
          <w:sz w:val="24"/>
        </w:rPr>
      </w:pPr>
    </w:p>
    <w:p w14:paraId="703C36B0" w14:textId="77777777" w:rsidR="00545BA1" w:rsidRPr="00545BA1" w:rsidRDefault="00545BA1" w:rsidP="00545BA1">
      <w:pPr>
        <w:pStyle w:val="BodyText"/>
      </w:pPr>
    </w:p>
    <w:p w14:paraId="1E01E0B6" w14:textId="1FFE1F1F" w:rsidR="005F0A2E" w:rsidRPr="00690C16" w:rsidRDefault="00614BF4">
      <w:pPr>
        <w:pStyle w:val="Heading2"/>
        <w:rPr>
          <w:sz w:val="24"/>
        </w:rPr>
      </w:pPr>
      <w:bookmarkStart w:id="60" w:name="_Toc452813588"/>
      <w:bookmarkStart w:id="61" w:name="_Toc280807435"/>
      <w:r w:rsidRPr="00690C16">
        <w:rPr>
          <w:sz w:val="24"/>
        </w:rPr>
        <w:t>Key Stakeholder or User Needs</w:t>
      </w:r>
      <w:bookmarkEnd w:id="60"/>
      <w:r w:rsidR="000544B6" w:rsidRPr="00690C16">
        <w:rPr>
          <w:sz w:val="24"/>
        </w:rPr>
        <w:t xml:space="preserve"> &lt;Các nhu cầu của các bên liên quan&gt;</w:t>
      </w:r>
      <w:bookmarkEnd w:id="61"/>
    </w:p>
    <w:p w14:paraId="4BD20E20" w14:textId="01000BA6" w:rsidR="005F0A2E" w:rsidRDefault="00294669" w:rsidP="00294669">
      <w:pPr>
        <w:pStyle w:val="InfoBlue"/>
      </w:pPr>
      <w:r>
        <w:t>&lt;Không&gt;</w:t>
      </w:r>
    </w:p>
    <w:p w14:paraId="3DBC6F21" w14:textId="77777777" w:rsidR="00294669" w:rsidRPr="00294669" w:rsidRDefault="00294669" w:rsidP="00294669">
      <w:pPr>
        <w:pStyle w:val="BodyText"/>
      </w:pPr>
    </w:p>
    <w:p w14:paraId="2986CBC6" w14:textId="77777777" w:rsidR="005F0A2E" w:rsidRPr="00690C16" w:rsidRDefault="00614BF4">
      <w:pPr>
        <w:pStyle w:val="Heading2"/>
        <w:rPr>
          <w:sz w:val="24"/>
        </w:rPr>
      </w:pPr>
      <w:bookmarkStart w:id="62" w:name="_Toc452813589"/>
      <w:bookmarkStart w:id="63" w:name="_Toc280807436"/>
      <w:r w:rsidRPr="00690C16">
        <w:rPr>
          <w:sz w:val="24"/>
        </w:rPr>
        <w:t>Alternatives and Competition</w:t>
      </w:r>
      <w:bookmarkEnd w:id="62"/>
      <w:r w:rsidR="000544B6" w:rsidRPr="00690C16">
        <w:rPr>
          <w:sz w:val="24"/>
        </w:rPr>
        <w:t xml:space="preserve"> &lt;Các giải pháp thay thế và đối thủ cạnh tranh&gt;</w:t>
      </w:r>
      <w:bookmarkEnd w:id="63"/>
    </w:p>
    <w:p w14:paraId="1FA072E7" w14:textId="07849FA1" w:rsidR="009D0B02" w:rsidRPr="009D0B02" w:rsidRDefault="009D0B02" w:rsidP="00294669">
      <w:pPr>
        <w:pStyle w:val="BodyText"/>
        <w:ind w:left="0"/>
      </w:pPr>
      <w:r>
        <w:t>&lt;</w:t>
      </w:r>
      <w:r w:rsidR="00294669">
        <w:t>Chi tiết trong “</w:t>
      </w:r>
      <w:r>
        <w:t>Khảo sát phần mềm tương tự</w:t>
      </w:r>
      <w:r w:rsidR="00294669">
        <w:t>”</w:t>
      </w:r>
      <w:r>
        <w:t>&gt;</w:t>
      </w:r>
    </w:p>
    <w:p w14:paraId="0A988099" w14:textId="0EBFA11D" w:rsidR="00C311DD" w:rsidRPr="00C311DD" w:rsidRDefault="00FC4DF3" w:rsidP="00C311DD">
      <w:pPr>
        <w:pStyle w:val="Heading3"/>
        <w:rPr>
          <w:sz w:val="24"/>
        </w:rPr>
      </w:pPr>
      <w:bookmarkStart w:id="64" w:name="_Toc280807437"/>
      <w:r w:rsidRPr="00FC4DF3">
        <w:t xml:space="preserve"> </w:t>
      </w:r>
      <w:r w:rsidRPr="00FC4DF3">
        <w:rPr>
          <w:sz w:val="24"/>
        </w:rPr>
        <w:t xml:space="preserve">Money Lover </w:t>
      </w:r>
      <w:bookmarkEnd w:id="64"/>
    </w:p>
    <w:p w14:paraId="63DC10E5" w14:textId="7D87A601" w:rsidR="00C311DD" w:rsidRPr="00C311DD" w:rsidRDefault="00C311DD" w:rsidP="00C311DD">
      <w:pPr>
        <w:pStyle w:val="Heading3"/>
        <w:rPr>
          <w:sz w:val="24"/>
        </w:rPr>
      </w:pPr>
      <w:bookmarkStart w:id="65" w:name="_Toc280807438"/>
      <w:r>
        <w:rPr>
          <w:sz w:val="24"/>
        </w:rPr>
        <w:t xml:space="preserve"> </w:t>
      </w:r>
      <w:r w:rsidRPr="00C311DD">
        <w:rPr>
          <w:sz w:val="24"/>
        </w:rPr>
        <w:t>Money Keeper</w:t>
      </w:r>
    </w:p>
    <w:p w14:paraId="0C81011A" w14:textId="09BF517E" w:rsidR="00C311DD" w:rsidRPr="00C311DD" w:rsidRDefault="00C311DD" w:rsidP="00C311DD">
      <w:pPr>
        <w:pStyle w:val="Heading3"/>
        <w:rPr>
          <w:sz w:val="24"/>
        </w:rPr>
      </w:pPr>
      <w:r>
        <w:rPr>
          <w:sz w:val="24"/>
        </w:rPr>
        <w:t xml:space="preserve"> </w:t>
      </w:r>
      <w:r w:rsidRPr="00C311DD">
        <w:rPr>
          <w:sz w:val="24"/>
        </w:rPr>
        <w:t>Finance Manager</w:t>
      </w:r>
    </w:p>
    <w:p w14:paraId="5DCA2F6F" w14:textId="77777777" w:rsidR="00C56B2B" w:rsidRDefault="00C56B2B" w:rsidP="00C56B2B">
      <w:pPr>
        <w:pStyle w:val="Heading3"/>
        <w:rPr>
          <w:sz w:val="24"/>
        </w:rPr>
      </w:pPr>
      <w:r w:rsidRPr="00C56B2B">
        <w:rPr>
          <w:sz w:val="24"/>
        </w:rPr>
        <w:t>Thu chi cá nhân TTH</w:t>
      </w:r>
    </w:p>
    <w:p w14:paraId="4C14091A" w14:textId="6C0FF11E" w:rsidR="00C311DD" w:rsidRPr="00C311DD" w:rsidRDefault="00C311DD" w:rsidP="00C56B2B">
      <w:pPr>
        <w:pStyle w:val="Heading3"/>
        <w:rPr>
          <w:sz w:val="24"/>
        </w:rPr>
      </w:pPr>
      <w:r w:rsidRPr="00FC4DF3">
        <w:rPr>
          <w:sz w:val="24"/>
        </w:rPr>
        <w:t xml:space="preserve"> </w:t>
      </w:r>
      <w:r w:rsidR="00C56B2B" w:rsidRPr="00C56B2B">
        <w:rPr>
          <w:sz w:val="24"/>
        </w:rPr>
        <w:t>My Budget Book</w:t>
      </w:r>
    </w:p>
    <w:p w14:paraId="10841E6A" w14:textId="77777777" w:rsidR="00C311DD" w:rsidRPr="00C311DD" w:rsidRDefault="00C311DD" w:rsidP="00C311DD"/>
    <w:bookmarkEnd w:id="65"/>
    <w:p w14:paraId="7DCEEB18" w14:textId="44480261" w:rsidR="005F0A2E" w:rsidRPr="00690C16" w:rsidRDefault="005F0A2E" w:rsidP="00C311DD">
      <w:pPr>
        <w:pStyle w:val="Heading3"/>
        <w:numPr>
          <w:ilvl w:val="0"/>
          <w:numId w:val="0"/>
        </w:numPr>
        <w:rPr>
          <w:sz w:val="24"/>
        </w:rPr>
      </w:pPr>
    </w:p>
    <w:p w14:paraId="5DACCF43" w14:textId="77777777" w:rsidR="00BC3AB4" w:rsidRDefault="00BC3AB4">
      <w:pPr>
        <w:widowControl/>
        <w:spacing w:line="240" w:lineRule="auto"/>
        <w:rPr>
          <w:rFonts w:ascii="Arial" w:hAnsi="Arial"/>
          <w:b/>
          <w:sz w:val="28"/>
        </w:rPr>
      </w:pPr>
      <w:bookmarkStart w:id="66" w:name="_Toc436203387"/>
      <w:bookmarkStart w:id="67" w:name="_Toc452813590"/>
      <w:bookmarkStart w:id="68" w:name="_Toc280807439"/>
      <w:bookmarkEnd w:id="36"/>
      <w:r>
        <w:rPr>
          <w:sz w:val="28"/>
        </w:rPr>
        <w:br w:type="page"/>
      </w:r>
    </w:p>
    <w:p w14:paraId="061DEA70" w14:textId="30CA585E" w:rsidR="005F0A2E" w:rsidRPr="00690C16" w:rsidRDefault="00614BF4">
      <w:pPr>
        <w:pStyle w:val="Heading1"/>
        <w:rPr>
          <w:sz w:val="28"/>
        </w:rPr>
      </w:pPr>
      <w:r w:rsidRPr="00690C16">
        <w:rPr>
          <w:sz w:val="28"/>
        </w:rPr>
        <w:lastRenderedPageBreak/>
        <w:t>Product Overview</w:t>
      </w:r>
      <w:bookmarkEnd w:id="66"/>
      <w:bookmarkEnd w:id="67"/>
      <w:r w:rsidR="00630B30" w:rsidRPr="00690C16">
        <w:rPr>
          <w:sz w:val="28"/>
        </w:rPr>
        <w:t xml:space="preserve"> &lt;Tổng quan sản phẩm&gt;</w:t>
      </w:r>
      <w:bookmarkEnd w:id="68"/>
    </w:p>
    <w:p w14:paraId="164D96B4" w14:textId="7C60DA01" w:rsidR="005F0A2E" w:rsidRDefault="00614BF4">
      <w:pPr>
        <w:pStyle w:val="Heading2"/>
        <w:rPr>
          <w:sz w:val="24"/>
        </w:rPr>
      </w:pPr>
      <w:bookmarkStart w:id="69" w:name="_Toc425054391"/>
      <w:bookmarkStart w:id="70" w:name="_Toc318088998"/>
      <w:bookmarkStart w:id="71" w:name="_Toc320274603"/>
      <w:bookmarkStart w:id="72" w:name="_Toc320279476"/>
      <w:bookmarkStart w:id="73" w:name="_Toc323533353"/>
      <w:bookmarkStart w:id="74" w:name="_Toc339783677"/>
      <w:bookmarkStart w:id="75" w:name="_Toc339784266"/>
      <w:bookmarkStart w:id="76" w:name="_Toc342757867"/>
      <w:bookmarkStart w:id="77" w:name="_Toc346297778"/>
      <w:bookmarkStart w:id="78" w:name="_Toc422186484"/>
      <w:bookmarkStart w:id="79" w:name="_Toc436203388"/>
      <w:bookmarkStart w:id="80" w:name="_Toc452813591"/>
      <w:bookmarkStart w:id="81" w:name="_Toc280807440"/>
      <w:r w:rsidRPr="00690C16">
        <w:rPr>
          <w:sz w:val="24"/>
        </w:rPr>
        <w:t>Product Perspective</w:t>
      </w:r>
      <w:bookmarkEnd w:id="69"/>
      <w:bookmarkEnd w:id="70"/>
      <w:bookmarkEnd w:id="71"/>
      <w:bookmarkEnd w:id="72"/>
      <w:bookmarkEnd w:id="73"/>
      <w:bookmarkEnd w:id="74"/>
      <w:bookmarkEnd w:id="75"/>
      <w:bookmarkEnd w:id="76"/>
      <w:bookmarkEnd w:id="77"/>
      <w:bookmarkEnd w:id="78"/>
      <w:bookmarkEnd w:id="79"/>
      <w:bookmarkEnd w:id="80"/>
      <w:bookmarkEnd w:id="81"/>
    </w:p>
    <w:p w14:paraId="6E5E4EB3" w14:textId="4EB26B68" w:rsidR="00516A64" w:rsidRPr="00516A64" w:rsidRDefault="00516A64" w:rsidP="00516A64">
      <w:r>
        <w:t>&lt;không&gt;</w:t>
      </w:r>
    </w:p>
    <w:p w14:paraId="0FF681C4" w14:textId="66BEB4F9" w:rsidR="005F0A2E" w:rsidRPr="00690C16" w:rsidRDefault="00614BF4">
      <w:pPr>
        <w:pStyle w:val="Heading2"/>
        <w:rPr>
          <w:sz w:val="24"/>
        </w:rPr>
      </w:pPr>
      <w:bookmarkStart w:id="82" w:name="_Toc346297779"/>
      <w:bookmarkStart w:id="83" w:name="_Toc425054393"/>
      <w:bookmarkStart w:id="84" w:name="_Toc422186486"/>
      <w:bookmarkStart w:id="85" w:name="_Toc436203389"/>
      <w:bookmarkStart w:id="86" w:name="_Toc452813592"/>
      <w:bookmarkStart w:id="87" w:name="_Toc280807441"/>
      <w:r w:rsidRPr="00690C16">
        <w:rPr>
          <w:sz w:val="24"/>
        </w:rPr>
        <w:t>Summary of Capabilities</w:t>
      </w:r>
      <w:bookmarkEnd w:id="82"/>
      <w:bookmarkEnd w:id="83"/>
      <w:bookmarkEnd w:id="84"/>
      <w:bookmarkEnd w:id="85"/>
      <w:bookmarkEnd w:id="86"/>
      <w:bookmarkEnd w:id="87"/>
    </w:p>
    <w:p w14:paraId="4D243614" w14:textId="72F10C41" w:rsidR="005F0A2E" w:rsidRPr="00690C16" w:rsidRDefault="005F0A2E">
      <w:pPr>
        <w:keepNext/>
        <w:ind w:left="2880" w:right="72" w:firstLine="720"/>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F0A2E" w:rsidRPr="00690C16" w14:paraId="7CFF9E52" w14:textId="77777777">
        <w:trPr>
          <w:cantSplit/>
        </w:trPr>
        <w:tc>
          <w:tcPr>
            <w:tcW w:w="3240" w:type="dxa"/>
          </w:tcPr>
          <w:p w14:paraId="013B784F" w14:textId="77777777" w:rsidR="005F0A2E" w:rsidRPr="00690C16" w:rsidRDefault="00614BF4">
            <w:pPr>
              <w:keepNext/>
              <w:ind w:right="72"/>
              <w:rPr>
                <w:b/>
                <w:color w:val="000000"/>
              </w:rPr>
            </w:pPr>
            <w:r w:rsidRPr="00690C16">
              <w:rPr>
                <w:b/>
                <w:color w:val="000000"/>
              </w:rPr>
              <w:t>Customer Benefit</w:t>
            </w:r>
          </w:p>
        </w:tc>
        <w:tc>
          <w:tcPr>
            <w:tcW w:w="3780" w:type="dxa"/>
          </w:tcPr>
          <w:p w14:paraId="61831669" w14:textId="77777777" w:rsidR="005F0A2E" w:rsidRPr="00690C16" w:rsidRDefault="00614BF4">
            <w:pPr>
              <w:ind w:right="144"/>
              <w:rPr>
                <w:b/>
                <w:color w:val="000000"/>
              </w:rPr>
            </w:pPr>
            <w:r w:rsidRPr="00690C16">
              <w:rPr>
                <w:b/>
                <w:color w:val="000000"/>
              </w:rPr>
              <w:t>Supporting Features</w:t>
            </w:r>
          </w:p>
        </w:tc>
      </w:tr>
      <w:tr w:rsidR="005F0A2E" w:rsidRPr="00690C16" w14:paraId="6AB764B8" w14:textId="77777777">
        <w:trPr>
          <w:cantSplit/>
        </w:trPr>
        <w:tc>
          <w:tcPr>
            <w:tcW w:w="3240" w:type="dxa"/>
          </w:tcPr>
          <w:p w14:paraId="7569B5D5" w14:textId="75A67902" w:rsidR="005F0A2E" w:rsidRPr="00690C16" w:rsidRDefault="00B324A6">
            <w:pPr>
              <w:keepNext/>
              <w:ind w:right="-14"/>
              <w:rPr>
                <w:color w:val="000000"/>
              </w:rPr>
            </w:pPr>
            <w:r>
              <w:rPr>
                <w:color w:val="000000"/>
              </w:rPr>
              <w:t>Người dùng có thể thích nghi nhanh chóng với sản phẩm</w:t>
            </w:r>
          </w:p>
        </w:tc>
        <w:tc>
          <w:tcPr>
            <w:tcW w:w="3780" w:type="dxa"/>
          </w:tcPr>
          <w:p w14:paraId="7371AAEE" w14:textId="14DD7D88" w:rsidR="005F0A2E" w:rsidRPr="00690C16" w:rsidRDefault="00B324A6" w:rsidP="00B324A6">
            <w:pPr>
              <w:ind w:right="144"/>
              <w:rPr>
                <w:color w:val="000000"/>
              </w:rPr>
            </w:pPr>
            <w:r>
              <w:rPr>
                <w:color w:val="000000"/>
              </w:rPr>
              <w:t>Giao diện trực quan, dễ sử dụng, có hướng dẫn sử dụng cho người dùng mới</w:t>
            </w:r>
          </w:p>
        </w:tc>
      </w:tr>
      <w:tr w:rsidR="005F0A2E" w:rsidRPr="00690C16" w14:paraId="51725F51" w14:textId="77777777">
        <w:trPr>
          <w:cantSplit/>
        </w:trPr>
        <w:tc>
          <w:tcPr>
            <w:tcW w:w="3240" w:type="dxa"/>
          </w:tcPr>
          <w:p w14:paraId="189FD537" w14:textId="352E3E39" w:rsidR="005F0A2E" w:rsidRPr="00690C16" w:rsidRDefault="006163C5" w:rsidP="006163C5">
            <w:pPr>
              <w:keepNext/>
              <w:ind w:right="-14"/>
              <w:rPr>
                <w:color w:val="000000"/>
              </w:rPr>
            </w:pPr>
            <w:r>
              <w:rPr>
                <w:color w:val="000000"/>
              </w:rPr>
              <w:t>Ghi chép, t</w:t>
            </w:r>
            <w:r w:rsidR="00C8631E">
              <w:rPr>
                <w:color w:val="000000"/>
              </w:rPr>
              <w:t xml:space="preserve">hống kê chi tiêu nhanh </w:t>
            </w:r>
            <w:r>
              <w:rPr>
                <w:color w:val="000000"/>
              </w:rPr>
              <w:t>chóng, dễ dàng, trực quan</w:t>
            </w:r>
          </w:p>
        </w:tc>
        <w:tc>
          <w:tcPr>
            <w:tcW w:w="3780" w:type="dxa"/>
          </w:tcPr>
          <w:p w14:paraId="46C367D0" w14:textId="26930EA9" w:rsidR="005F0A2E" w:rsidRPr="00690C16" w:rsidRDefault="00C8631E">
            <w:pPr>
              <w:ind w:right="144"/>
              <w:rPr>
                <w:color w:val="000000"/>
              </w:rPr>
            </w:pPr>
            <w:r>
              <w:rPr>
                <w:color w:val="000000"/>
              </w:rPr>
              <w:t>Bảng nhập liệu đơn giản, thống kê qua biểu đồ, chi tiết lịch sử chi tiêu</w:t>
            </w:r>
          </w:p>
        </w:tc>
      </w:tr>
      <w:tr w:rsidR="005F0A2E" w:rsidRPr="00690C16" w14:paraId="5E277761" w14:textId="77777777">
        <w:trPr>
          <w:cantSplit/>
        </w:trPr>
        <w:tc>
          <w:tcPr>
            <w:tcW w:w="3240" w:type="dxa"/>
          </w:tcPr>
          <w:p w14:paraId="2BBF8E94" w14:textId="6EB62EBE" w:rsidR="005F0A2E" w:rsidRPr="00690C16" w:rsidRDefault="00C8631E">
            <w:pPr>
              <w:keepNext/>
              <w:ind w:right="-14"/>
              <w:rPr>
                <w:color w:val="000000"/>
              </w:rPr>
            </w:pPr>
            <w:r>
              <w:rPr>
                <w:color w:val="000000"/>
              </w:rPr>
              <w:t>Tạo thói quen quản lý chi tiêu thường xuyên</w:t>
            </w:r>
          </w:p>
        </w:tc>
        <w:tc>
          <w:tcPr>
            <w:tcW w:w="3780" w:type="dxa"/>
          </w:tcPr>
          <w:p w14:paraId="6ECD89AC" w14:textId="5F591E9C" w:rsidR="005F0A2E" w:rsidRPr="00690C16" w:rsidRDefault="00C8631E">
            <w:pPr>
              <w:ind w:right="144"/>
              <w:rPr>
                <w:color w:val="000000"/>
              </w:rPr>
            </w:pPr>
            <w:r>
              <w:rPr>
                <w:color w:val="000000"/>
              </w:rPr>
              <w:t>Nhắc nhở nhập liệu, quá trình nhập đơn giản, nhanh chóng</w:t>
            </w:r>
          </w:p>
        </w:tc>
      </w:tr>
      <w:tr w:rsidR="005F0A2E" w:rsidRPr="00690C16" w14:paraId="06A74294" w14:textId="77777777">
        <w:trPr>
          <w:cantSplit/>
        </w:trPr>
        <w:tc>
          <w:tcPr>
            <w:tcW w:w="3240" w:type="dxa"/>
          </w:tcPr>
          <w:p w14:paraId="318D2C64" w14:textId="2A8F1860" w:rsidR="005F0A2E" w:rsidRPr="00690C16" w:rsidRDefault="006163C5" w:rsidP="006163C5">
            <w:pPr>
              <w:keepNext/>
              <w:ind w:right="-14"/>
              <w:rPr>
                <w:color w:val="000000"/>
              </w:rPr>
            </w:pPr>
            <w:r>
              <w:rPr>
                <w:color w:val="000000"/>
              </w:rPr>
              <w:t>Giúp người dùng điều chỉnh chi tiêu hợp lý</w:t>
            </w:r>
          </w:p>
        </w:tc>
        <w:tc>
          <w:tcPr>
            <w:tcW w:w="3780" w:type="dxa"/>
          </w:tcPr>
          <w:p w14:paraId="0FECB34D" w14:textId="5BEEA49F" w:rsidR="005F0A2E" w:rsidRPr="00690C16" w:rsidRDefault="006163C5">
            <w:pPr>
              <w:ind w:right="144"/>
              <w:rPr>
                <w:color w:val="000000"/>
              </w:rPr>
            </w:pPr>
            <w:r>
              <w:rPr>
                <w:color w:val="000000"/>
              </w:rPr>
              <w:t>Thiết đặt hạn mức chi, cảnh báo sắp quá định mức</w:t>
            </w:r>
          </w:p>
        </w:tc>
      </w:tr>
    </w:tbl>
    <w:p w14:paraId="66B37690" w14:textId="77777777" w:rsidR="006163C5" w:rsidRDefault="006163C5" w:rsidP="006163C5">
      <w:pPr>
        <w:pStyle w:val="Heading2"/>
        <w:numPr>
          <w:ilvl w:val="0"/>
          <w:numId w:val="0"/>
        </w:numPr>
        <w:rPr>
          <w:sz w:val="24"/>
        </w:rPr>
      </w:pPr>
      <w:bookmarkStart w:id="88" w:name="_Toc425054394"/>
      <w:bookmarkStart w:id="89" w:name="_Toc318089002"/>
      <w:bookmarkStart w:id="90" w:name="_Toc320274637"/>
      <w:bookmarkStart w:id="91" w:name="_Toc320279510"/>
      <w:bookmarkStart w:id="92" w:name="_Toc323533379"/>
      <w:bookmarkStart w:id="93" w:name="_Toc339783689"/>
      <w:bookmarkStart w:id="94" w:name="_Toc339784278"/>
      <w:bookmarkStart w:id="95" w:name="_Toc342757869"/>
      <w:bookmarkStart w:id="96" w:name="_Toc346297780"/>
      <w:bookmarkStart w:id="97" w:name="_Toc422186487"/>
      <w:bookmarkStart w:id="98" w:name="_Toc436203390"/>
      <w:bookmarkStart w:id="99" w:name="_Toc452813593"/>
      <w:bookmarkStart w:id="100" w:name="_Toc280807442"/>
    </w:p>
    <w:p w14:paraId="582A2B52" w14:textId="77777777" w:rsidR="00946ABF" w:rsidRDefault="00946ABF">
      <w:pPr>
        <w:widowControl/>
        <w:spacing w:line="240" w:lineRule="auto"/>
        <w:rPr>
          <w:rFonts w:ascii="Arial" w:hAnsi="Arial"/>
          <w:b/>
        </w:rPr>
      </w:pPr>
      <w:r>
        <w:br w:type="page"/>
      </w:r>
    </w:p>
    <w:p w14:paraId="189EDAE7" w14:textId="63B95621" w:rsidR="005F0A2E" w:rsidRPr="00FE2F8D" w:rsidRDefault="00614BF4" w:rsidP="00FE2F8D">
      <w:pPr>
        <w:pStyle w:val="Heading2"/>
        <w:rPr>
          <w:sz w:val="24"/>
        </w:rPr>
      </w:pPr>
      <w:r w:rsidRPr="00690C16">
        <w:rPr>
          <w:sz w:val="24"/>
        </w:rPr>
        <w:lastRenderedPageBreak/>
        <w:t>Assumptions and Dependencies</w:t>
      </w:r>
      <w:bookmarkEnd w:id="88"/>
      <w:bookmarkEnd w:id="89"/>
      <w:bookmarkEnd w:id="90"/>
      <w:bookmarkEnd w:id="91"/>
      <w:bookmarkEnd w:id="92"/>
      <w:bookmarkEnd w:id="93"/>
      <w:bookmarkEnd w:id="94"/>
      <w:bookmarkEnd w:id="95"/>
      <w:bookmarkEnd w:id="96"/>
      <w:bookmarkEnd w:id="97"/>
      <w:bookmarkEnd w:id="98"/>
      <w:bookmarkEnd w:id="99"/>
      <w:r w:rsidR="00630B30" w:rsidRPr="00690C16">
        <w:rPr>
          <w:sz w:val="24"/>
        </w:rPr>
        <w:t xml:space="preserve"> &lt;Các giải định và sự phụ thuộc&gt;</w:t>
      </w:r>
      <w:bookmarkEnd w:id="100"/>
    </w:p>
    <w:p w14:paraId="23539FD7" w14:textId="62EA35D8" w:rsidR="00C8631E" w:rsidRPr="00C8631E" w:rsidRDefault="00C8631E" w:rsidP="00294669">
      <w:pPr>
        <w:pStyle w:val="BodyText"/>
        <w:numPr>
          <w:ilvl w:val="0"/>
          <w:numId w:val="3"/>
        </w:numPr>
      </w:pPr>
      <w:r>
        <w:t>Nếu việc liên kết các ngân hàng gặp nhiều khó khăn về thủ tục,</w:t>
      </w:r>
      <w:r w:rsidR="00FE2F8D">
        <w:t xml:space="preserve"> giá, độ phức tạp khi thiết kế dẫn tới loại bỏ chức năng tương ứng, TẤT CẢ các tài liệu cần được chỉnh sửa lại</w:t>
      </w:r>
    </w:p>
    <w:p w14:paraId="44B8D614" w14:textId="77777777" w:rsidR="006163C5" w:rsidRDefault="006163C5" w:rsidP="006163C5">
      <w:pPr>
        <w:pStyle w:val="Heading2"/>
        <w:widowControl/>
        <w:numPr>
          <w:ilvl w:val="0"/>
          <w:numId w:val="0"/>
        </w:numPr>
        <w:rPr>
          <w:sz w:val="24"/>
        </w:rPr>
      </w:pPr>
      <w:bookmarkStart w:id="101" w:name="_Toc425054395"/>
      <w:bookmarkStart w:id="102" w:name="_Toc422186488"/>
      <w:bookmarkStart w:id="103" w:name="_Toc436203391"/>
      <w:bookmarkStart w:id="104" w:name="_Toc452813594"/>
      <w:bookmarkStart w:id="105" w:name="_Toc280807443"/>
    </w:p>
    <w:p w14:paraId="214094C7" w14:textId="4B038259" w:rsidR="005F0A2E" w:rsidRPr="00690C16" w:rsidRDefault="00614BF4">
      <w:pPr>
        <w:pStyle w:val="Heading2"/>
        <w:widowControl/>
        <w:rPr>
          <w:sz w:val="24"/>
        </w:rPr>
      </w:pPr>
      <w:r w:rsidRPr="00690C16">
        <w:rPr>
          <w:sz w:val="24"/>
        </w:rPr>
        <w:t>Cost and Pricing</w:t>
      </w:r>
      <w:bookmarkEnd w:id="101"/>
      <w:bookmarkEnd w:id="102"/>
      <w:bookmarkEnd w:id="103"/>
      <w:bookmarkEnd w:id="104"/>
      <w:r w:rsidR="009940F6" w:rsidRPr="00690C16">
        <w:rPr>
          <w:sz w:val="24"/>
        </w:rPr>
        <w:t xml:space="preserve"> &lt;Chi phí và giá&gt;</w:t>
      </w:r>
      <w:bookmarkEnd w:id="105"/>
    </w:p>
    <w:p w14:paraId="1A7A403A" w14:textId="77777777" w:rsidR="00F16EDA" w:rsidRPr="00211609" w:rsidRDefault="00F16EDA" w:rsidP="00294669">
      <w:pPr>
        <w:pStyle w:val="ListParagraph"/>
        <w:numPr>
          <w:ilvl w:val="0"/>
          <w:numId w:val="6"/>
        </w:numPr>
        <w:spacing w:before="0" w:after="160" w:line="360" w:lineRule="auto"/>
        <w:jc w:val="left"/>
        <w:rPr>
          <w:b/>
          <w:noProof/>
          <w:sz w:val="26"/>
        </w:rPr>
      </w:pPr>
      <w:r w:rsidRPr="00211609">
        <w:rPr>
          <w:b/>
          <w:noProof/>
          <w:sz w:val="26"/>
        </w:rPr>
        <w:t>Chi phí phát sinh dự kiến gồm các khoản:</w:t>
      </w:r>
    </w:p>
    <w:p w14:paraId="5EFEB0E8" w14:textId="600A7E9B" w:rsidR="00F16EDA" w:rsidRDefault="00F16EDA" w:rsidP="00294669">
      <w:pPr>
        <w:pStyle w:val="ListParagraph"/>
        <w:numPr>
          <w:ilvl w:val="2"/>
          <w:numId w:val="5"/>
        </w:numPr>
        <w:spacing w:before="0" w:after="160" w:line="360" w:lineRule="auto"/>
        <w:jc w:val="left"/>
        <w:rPr>
          <w:noProof/>
          <w:sz w:val="26"/>
        </w:rPr>
      </w:pPr>
      <w:r w:rsidRPr="00211609">
        <w:rPr>
          <w:noProof/>
          <w:sz w:val="26"/>
        </w:rPr>
        <w:t>Chi phí marketing, SEO,…</w:t>
      </w:r>
      <w:r w:rsidR="00C15B26">
        <w:rPr>
          <w:noProof/>
          <w:sz w:val="26"/>
        </w:rPr>
        <w:t xml:space="preserve"> </w:t>
      </w:r>
    </w:p>
    <w:p w14:paraId="707BFFA0" w14:textId="4AC57D28" w:rsidR="00C15B26" w:rsidRDefault="00C15B26" w:rsidP="00C15B26">
      <w:pPr>
        <w:pStyle w:val="ListParagraph"/>
        <w:numPr>
          <w:ilvl w:val="3"/>
          <w:numId w:val="5"/>
        </w:numPr>
        <w:spacing w:before="0" w:after="160" w:line="360" w:lineRule="auto"/>
        <w:jc w:val="left"/>
        <w:rPr>
          <w:noProof/>
          <w:sz w:val="26"/>
        </w:rPr>
      </w:pPr>
      <w:r>
        <w:rPr>
          <w:noProof/>
          <w:sz w:val="26"/>
        </w:rPr>
        <w:t>Chi phí khởi điểm 10~15 triệu trong 4 tháng đầu</w:t>
      </w:r>
    </w:p>
    <w:p w14:paraId="4910B47A" w14:textId="02FCA3F2" w:rsidR="00C15B26" w:rsidRPr="00211609" w:rsidRDefault="00C15B26" w:rsidP="00C15B26">
      <w:pPr>
        <w:pStyle w:val="ListParagraph"/>
        <w:numPr>
          <w:ilvl w:val="3"/>
          <w:numId w:val="5"/>
        </w:numPr>
        <w:spacing w:before="0" w:after="160" w:line="360" w:lineRule="auto"/>
        <w:jc w:val="left"/>
        <w:rPr>
          <w:noProof/>
          <w:sz w:val="26"/>
        </w:rPr>
      </w:pPr>
      <w:r>
        <w:rPr>
          <w:noProof/>
          <w:sz w:val="26"/>
        </w:rPr>
        <w:t>Chi phí duy trì hàng tháng (1~1.5 triệu)</w:t>
      </w:r>
    </w:p>
    <w:p w14:paraId="6BD5AB31" w14:textId="62605F62" w:rsidR="00F16EDA" w:rsidRPr="00211609" w:rsidRDefault="00F16EDA" w:rsidP="00294669">
      <w:pPr>
        <w:pStyle w:val="ListParagraph"/>
        <w:numPr>
          <w:ilvl w:val="2"/>
          <w:numId w:val="5"/>
        </w:numPr>
        <w:spacing w:before="0" w:after="160" w:line="360" w:lineRule="auto"/>
        <w:jc w:val="left"/>
        <w:rPr>
          <w:noProof/>
          <w:sz w:val="26"/>
        </w:rPr>
      </w:pPr>
      <w:r w:rsidRPr="00211609">
        <w:rPr>
          <w:noProof/>
          <w:sz w:val="26"/>
        </w:rPr>
        <w:t>Chi phí đưa ứng dụng lên store</w:t>
      </w:r>
      <w:r w:rsidR="00C15B26">
        <w:rPr>
          <w:noProof/>
          <w:sz w:val="26"/>
        </w:rPr>
        <w:t xml:space="preserve"> (Tài khoản google dev giá 25$)</w:t>
      </w:r>
    </w:p>
    <w:p w14:paraId="714783F0" w14:textId="312A2D58" w:rsidR="00F16EDA" w:rsidRPr="00211609" w:rsidRDefault="00F16EDA" w:rsidP="006220A2">
      <w:pPr>
        <w:pStyle w:val="ListParagraph"/>
        <w:numPr>
          <w:ilvl w:val="2"/>
          <w:numId w:val="5"/>
        </w:numPr>
        <w:spacing w:before="0" w:after="160" w:line="360" w:lineRule="auto"/>
        <w:jc w:val="left"/>
        <w:rPr>
          <w:noProof/>
          <w:sz w:val="26"/>
        </w:rPr>
      </w:pPr>
      <w:r w:rsidRPr="00211609">
        <w:rPr>
          <w:noProof/>
          <w:sz w:val="26"/>
        </w:rPr>
        <w:t>Chi phí tiến hành liên kết dịch vụ ngân hàng</w:t>
      </w:r>
      <w:r w:rsidR="00C15B26">
        <w:rPr>
          <w:noProof/>
          <w:sz w:val="26"/>
        </w:rPr>
        <w:t>(tính phí server)</w:t>
      </w:r>
    </w:p>
    <w:p w14:paraId="5F9D88B2" w14:textId="380065D3" w:rsidR="00F16EDA" w:rsidRDefault="00F16EDA" w:rsidP="00294669">
      <w:pPr>
        <w:pStyle w:val="ListParagraph"/>
        <w:numPr>
          <w:ilvl w:val="2"/>
          <w:numId w:val="5"/>
        </w:numPr>
        <w:spacing w:before="0" w:after="160" w:line="360" w:lineRule="auto"/>
        <w:jc w:val="left"/>
        <w:rPr>
          <w:noProof/>
          <w:sz w:val="26"/>
        </w:rPr>
      </w:pPr>
      <w:r w:rsidRPr="00211609">
        <w:rPr>
          <w:noProof/>
          <w:sz w:val="26"/>
        </w:rPr>
        <w:t>Chi phí thiết kế</w:t>
      </w:r>
      <w:r w:rsidR="00ED637F">
        <w:rPr>
          <w:noProof/>
          <w:sz w:val="26"/>
        </w:rPr>
        <w:t xml:space="preserve">, design </w:t>
      </w:r>
      <w:r w:rsidRPr="00211609">
        <w:rPr>
          <w:noProof/>
          <w:sz w:val="26"/>
        </w:rPr>
        <w:t>UI</w:t>
      </w:r>
    </w:p>
    <w:p w14:paraId="5E311D77" w14:textId="56C8B343" w:rsidR="00ED637F" w:rsidRDefault="00ED637F" w:rsidP="00ED637F">
      <w:pPr>
        <w:pStyle w:val="ListParagraph"/>
        <w:numPr>
          <w:ilvl w:val="3"/>
          <w:numId w:val="5"/>
        </w:numPr>
        <w:spacing w:before="0" w:after="160" w:line="360" w:lineRule="auto"/>
        <w:jc w:val="left"/>
        <w:rPr>
          <w:noProof/>
          <w:sz w:val="26"/>
        </w:rPr>
      </w:pPr>
      <w:r>
        <w:rPr>
          <w:noProof/>
          <w:sz w:val="26"/>
        </w:rPr>
        <w:t>Nếu team tự thiết kế thì không tính tiền công</w:t>
      </w:r>
    </w:p>
    <w:p w14:paraId="36557767" w14:textId="51EA3B40" w:rsidR="00ED637F" w:rsidRPr="00ED637F" w:rsidRDefault="00ED637F" w:rsidP="00ED637F">
      <w:pPr>
        <w:pStyle w:val="ListParagraph"/>
        <w:numPr>
          <w:ilvl w:val="3"/>
          <w:numId w:val="5"/>
        </w:numPr>
        <w:spacing w:before="0" w:after="160" w:line="360" w:lineRule="auto"/>
        <w:jc w:val="left"/>
        <w:rPr>
          <w:noProof/>
          <w:sz w:val="26"/>
        </w:rPr>
      </w:pPr>
      <w:r>
        <w:rPr>
          <w:noProof/>
          <w:sz w:val="26"/>
        </w:rPr>
        <w:t>Thuê một người thiết kế UI giá khoảng 5~10 triệu đồng</w:t>
      </w:r>
    </w:p>
    <w:p w14:paraId="1A22603F" w14:textId="3FB7FDD1" w:rsidR="00304B01" w:rsidRDefault="00304B01" w:rsidP="00304B01">
      <w:pPr>
        <w:pStyle w:val="ListParagraph"/>
        <w:numPr>
          <w:ilvl w:val="2"/>
          <w:numId w:val="5"/>
        </w:numPr>
        <w:spacing w:before="0" w:after="160" w:line="360" w:lineRule="auto"/>
        <w:jc w:val="left"/>
        <w:rPr>
          <w:noProof/>
          <w:sz w:val="26"/>
        </w:rPr>
      </w:pPr>
      <w:r>
        <w:rPr>
          <w:noProof/>
        </w:rPr>
        <w:drawing>
          <wp:anchor distT="0" distB="0" distL="114300" distR="114300" simplePos="0" relativeHeight="251658240" behindDoc="1" locked="0" layoutInCell="1" allowOverlap="1" wp14:anchorId="1735D8AD" wp14:editId="5A0F5AFC">
            <wp:simplePos x="0" y="0"/>
            <wp:positionH relativeFrom="margin">
              <wp:posOffset>4718050</wp:posOffset>
            </wp:positionH>
            <wp:positionV relativeFrom="paragraph">
              <wp:posOffset>229235</wp:posOffset>
            </wp:positionV>
            <wp:extent cx="1587500" cy="3183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7500" cy="3183890"/>
                    </a:xfrm>
                    <a:prstGeom prst="rect">
                      <a:avLst/>
                    </a:prstGeom>
                  </pic:spPr>
                </pic:pic>
              </a:graphicData>
            </a:graphic>
            <wp14:sizeRelH relativeFrom="margin">
              <wp14:pctWidth>0</wp14:pctWidth>
            </wp14:sizeRelH>
            <wp14:sizeRelV relativeFrom="margin">
              <wp14:pctHeight>0</wp14:pctHeight>
            </wp14:sizeRelV>
          </wp:anchor>
        </w:drawing>
      </w:r>
      <w:r w:rsidR="00F16EDA">
        <w:rPr>
          <w:noProof/>
          <w:sz w:val="26"/>
        </w:rPr>
        <w:t>Chi phí server</w:t>
      </w:r>
      <w:r>
        <w:rPr>
          <w:noProof/>
          <w:sz w:val="26"/>
        </w:rPr>
        <w:t xml:space="preserve"> (Azure) (5GB dữ liệu và 2GB CSDL)</w:t>
      </w:r>
    </w:p>
    <w:p w14:paraId="7FACE641" w14:textId="77777777" w:rsidR="00304B01" w:rsidRPr="00304B01" w:rsidRDefault="00304B01" w:rsidP="00304B01">
      <w:pPr>
        <w:pStyle w:val="ListParagraph"/>
        <w:spacing w:before="0" w:after="160" w:line="360" w:lineRule="auto"/>
        <w:ind w:left="1260"/>
        <w:jc w:val="left"/>
        <w:rPr>
          <w:noProof/>
          <w:sz w:val="26"/>
        </w:rPr>
      </w:pPr>
    </w:p>
    <w:p w14:paraId="2D4C07A0" w14:textId="2AE75D15" w:rsidR="00304B01" w:rsidRDefault="00304B01" w:rsidP="00304B01">
      <w:pPr>
        <w:pStyle w:val="ListParagraph"/>
        <w:spacing w:before="0" w:after="160" w:line="360" w:lineRule="auto"/>
        <w:ind w:left="1260"/>
        <w:jc w:val="left"/>
        <w:rPr>
          <w:noProof/>
          <w:sz w:val="26"/>
        </w:rPr>
      </w:pPr>
    </w:p>
    <w:p w14:paraId="1091228E" w14:textId="77777777" w:rsidR="00304B01" w:rsidRPr="00211609" w:rsidRDefault="00304B01" w:rsidP="00304B01">
      <w:pPr>
        <w:pStyle w:val="ListParagraph"/>
        <w:spacing w:before="0" w:after="160" w:line="360" w:lineRule="auto"/>
        <w:ind w:left="1260"/>
        <w:jc w:val="left"/>
        <w:rPr>
          <w:noProof/>
          <w:sz w:val="26"/>
        </w:rPr>
      </w:pPr>
    </w:p>
    <w:p w14:paraId="3991EDE8" w14:textId="446E3EF6" w:rsidR="00F16EDA" w:rsidRPr="00211609" w:rsidRDefault="00F16EDA" w:rsidP="00294669">
      <w:pPr>
        <w:pStyle w:val="ListParagraph"/>
        <w:numPr>
          <w:ilvl w:val="1"/>
          <w:numId w:val="5"/>
        </w:numPr>
        <w:spacing w:before="0" w:after="160" w:line="360" w:lineRule="auto"/>
        <w:jc w:val="left"/>
        <w:rPr>
          <w:b/>
          <w:noProof/>
          <w:sz w:val="26"/>
        </w:rPr>
      </w:pPr>
      <w:r w:rsidRPr="00211609">
        <w:rPr>
          <w:b/>
          <w:noProof/>
          <w:sz w:val="26"/>
        </w:rPr>
        <w:lastRenderedPageBreak/>
        <w:t>Giá thành dự kiến của sản phẩm</w:t>
      </w:r>
    </w:p>
    <w:p w14:paraId="2E609D92" w14:textId="5633DC83" w:rsidR="00F16EDA" w:rsidRPr="00211609" w:rsidRDefault="00F16EDA" w:rsidP="00294669">
      <w:pPr>
        <w:pStyle w:val="ListParagraph"/>
        <w:numPr>
          <w:ilvl w:val="0"/>
          <w:numId w:val="7"/>
        </w:numPr>
        <w:spacing w:before="0" w:after="160" w:line="360" w:lineRule="auto"/>
        <w:jc w:val="left"/>
        <w:rPr>
          <w:noProof/>
          <w:sz w:val="26"/>
        </w:rPr>
      </w:pPr>
      <w:r w:rsidRPr="00211609">
        <w:rPr>
          <w:noProof/>
          <w:sz w:val="26"/>
        </w:rPr>
        <w:t>Miễn phí tới người dùng</w:t>
      </w:r>
    </w:p>
    <w:p w14:paraId="4B89BE09" w14:textId="3C0607E3" w:rsidR="00F16EDA" w:rsidRDefault="00F16EDA" w:rsidP="00294669">
      <w:pPr>
        <w:pStyle w:val="ListParagraph"/>
        <w:numPr>
          <w:ilvl w:val="0"/>
          <w:numId w:val="7"/>
        </w:numPr>
        <w:spacing w:before="0" w:after="160" w:line="360" w:lineRule="auto"/>
        <w:jc w:val="left"/>
        <w:rPr>
          <w:noProof/>
          <w:sz w:val="26"/>
        </w:rPr>
      </w:pPr>
      <w:r w:rsidRPr="00211609">
        <w:rPr>
          <w:noProof/>
          <w:sz w:val="26"/>
        </w:rPr>
        <w:t>Sẵn sàng từ bỏ lợi nhuận từ quảng cáo để tăng trải nghiệm của người dùng</w:t>
      </w:r>
    </w:p>
    <w:p w14:paraId="3A1A45D0" w14:textId="699D6AEF" w:rsidR="00C15B26" w:rsidRPr="00211609" w:rsidRDefault="00C15B26" w:rsidP="00294669">
      <w:pPr>
        <w:pStyle w:val="ListParagraph"/>
        <w:numPr>
          <w:ilvl w:val="0"/>
          <w:numId w:val="7"/>
        </w:numPr>
        <w:spacing w:before="0" w:after="160" w:line="360" w:lineRule="auto"/>
        <w:jc w:val="left"/>
        <w:rPr>
          <w:noProof/>
          <w:sz w:val="26"/>
        </w:rPr>
      </w:pPr>
      <w:r>
        <w:rPr>
          <w:noProof/>
          <w:sz w:val="26"/>
        </w:rPr>
        <w:t>Sau khi vận hành tốt có thể thu phí để lưu trữ thêm dữ liệu và chèn quảng cáo</w:t>
      </w:r>
    </w:p>
    <w:p w14:paraId="4A1B7592" w14:textId="3DFDDDE3" w:rsidR="00F16EDA" w:rsidRPr="00F16EDA" w:rsidRDefault="00F16EDA" w:rsidP="00946ABF"/>
    <w:p w14:paraId="03A83ED0" w14:textId="649B5355" w:rsidR="005F0A2E" w:rsidRPr="00690C16" w:rsidRDefault="00614BF4">
      <w:pPr>
        <w:pStyle w:val="Heading2"/>
        <w:widowControl/>
        <w:rPr>
          <w:sz w:val="24"/>
        </w:rPr>
      </w:pPr>
      <w:bookmarkStart w:id="106" w:name="_Toc425054396"/>
      <w:bookmarkStart w:id="107" w:name="_Toc422186489"/>
      <w:bookmarkStart w:id="108" w:name="_Toc436203392"/>
      <w:bookmarkStart w:id="109" w:name="_Toc452813595"/>
      <w:bookmarkStart w:id="110" w:name="_Toc280807444"/>
      <w:r w:rsidRPr="00690C16">
        <w:rPr>
          <w:sz w:val="24"/>
        </w:rPr>
        <w:t>Licensing and Installation</w:t>
      </w:r>
      <w:bookmarkEnd w:id="106"/>
      <w:bookmarkEnd w:id="107"/>
      <w:bookmarkEnd w:id="108"/>
      <w:bookmarkEnd w:id="109"/>
      <w:r w:rsidR="009940F6" w:rsidRPr="00690C16">
        <w:rPr>
          <w:sz w:val="24"/>
        </w:rPr>
        <w:t xml:space="preserve"> &lt;Bản quyền&gt;</w:t>
      </w:r>
      <w:bookmarkEnd w:id="110"/>
    </w:p>
    <w:p w14:paraId="108560C0" w14:textId="04121995" w:rsidR="00946ABF" w:rsidRPr="00946ABF" w:rsidRDefault="00946ABF" w:rsidP="00294669">
      <w:pPr>
        <w:pStyle w:val="BodyText"/>
        <w:numPr>
          <w:ilvl w:val="0"/>
          <w:numId w:val="5"/>
        </w:numPr>
        <w:spacing w:line="240" w:lineRule="auto"/>
        <w:rPr>
          <w:rFonts w:ascii="Arial" w:hAnsi="Arial"/>
          <w:b/>
          <w:sz w:val="28"/>
        </w:rPr>
      </w:pPr>
      <w:bookmarkStart w:id="111" w:name="_Toc436203402"/>
      <w:bookmarkStart w:id="112" w:name="_Toc452813596"/>
      <w:bookmarkStart w:id="113" w:name="_Toc280807445"/>
      <w:r w:rsidRPr="00946ABF">
        <w:rPr>
          <w:szCs w:val="24"/>
        </w:rPr>
        <w:t>Photoshop CC</w:t>
      </w:r>
      <w:r w:rsidR="00304B01">
        <w:rPr>
          <w:szCs w:val="24"/>
        </w:rPr>
        <w:t>(~20$/Tháng)</w:t>
      </w:r>
    </w:p>
    <w:p w14:paraId="66E0247B" w14:textId="0EEFB4F9" w:rsidR="00946ABF" w:rsidRPr="00946ABF" w:rsidRDefault="00946ABF" w:rsidP="00294669">
      <w:pPr>
        <w:pStyle w:val="BodyText"/>
        <w:numPr>
          <w:ilvl w:val="0"/>
          <w:numId w:val="5"/>
        </w:numPr>
        <w:spacing w:line="240" w:lineRule="auto"/>
        <w:rPr>
          <w:rFonts w:ascii="Arial" w:hAnsi="Arial"/>
          <w:b/>
          <w:sz w:val="28"/>
        </w:rPr>
      </w:pPr>
      <w:r w:rsidRPr="00946ABF">
        <w:rPr>
          <w:szCs w:val="24"/>
        </w:rPr>
        <w:t>V</w:t>
      </w:r>
      <w:r w:rsidR="00304B01">
        <w:rPr>
          <w:szCs w:val="24"/>
        </w:rPr>
        <w:t>isual Studio 2015 (Professional) (499$)</w:t>
      </w:r>
      <w:r w:rsidRPr="00946ABF">
        <w:rPr>
          <w:sz w:val="28"/>
        </w:rPr>
        <w:br w:type="page"/>
      </w:r>
    </w:p>
    <w:p w14:paraId="16E667CE" w14:textId="3776E29B" w:rsidR="005F0A2E" w:rsidRDefault="00614BF4">
      <w:pPr>
        <w:pStyle w:val="Heading1"/>
        <w:rPr>
          <w:sz w:val="28"/>
        </w:rPr>
      </w:pPr>
      <w:r w:rsidRPr="00690C16">
        <w:rPr>
          <w:sz w:val="28"/>
        </w:rPr>
        <w:lastRenderedPageBreak/>
        <w:t>Product Features</w:t>
      </w:r>
      <w:bookmarkEnd w:id="111"/>
      <w:bookmarkEnd w:id="112"/>
      <w:r w:rsidR="009940F6" w:rsidRPr="00690C16">
        <w:rPr>
          <w:sz w:val="28"/>
        </w:rPr>
        <w:t xml:space="preserve"> &lt;Các tính năng của sản phẩm&gt;</w:t>
      </w:r>
      <w:bookmarkEnd w:id="113"/>
    </w:p>
    <w:p w14:paraId="4B3A8321"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180DD26E"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0DBB1931"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7C3D4B60"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43F4C4E1"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1180EFD1" w14:textId="56819317" w:rsidR="00343772" w:rsidRPr="00FE2F8D" w:rsidRDefault="00343772" w:rsidP="00294669">
      <w:pPr>
        <w:pStyle w:val="Heading2"/>
        <w:numPr>
          <w:ilvl w:val="1"/>
          <w:numId w:val="9"/>
        </w:numPr>
        <w:rPr>
          <w:b w:val="0"/>
          <w:noProof/>
          <w:lang w:val="vi-VN"/>
        </w:rPr>
      </w:pPr>
      <w:r w:rsidRPr="00FE2F8D">
        <w:rPr>
          <w:b w:val="0"/>
          <w:noProof/>
          <w:lang w:val="vi-VN"/>
        </w:rPr>
        <w:t>Quản lý chi tiêu hằng ngày: ghi lại về chi tiêu gì, số tiền, ghi chú</w:t>
      </w:r>
      <w:r w:rsidRPr="00FE2F8D">
        <w:rPr>
          <w:b w:val="0"/>
          <w:noProof/>
        </w:rPr>
        <w:t xml:space="preserve"> </w:t>
      </w:r>
      <w:r w:rsidRPr="00FE2F8D">
        <w:rPr>
          <w:b w:val="0"/>
          <w:noProof/>
          <w:color w:val="FF0000"/>
        </w:rPr>
        <w:t>&lt;M&gt;</w:t>
      </w:r>
    </w:p>
    <w:p w14:paraId="1A7CE5D1" w14:textId="77777777" w:rsidR="00343772" w:rsidRPr="00FE2F8D" w:rsidRDefault="00343772" w:rsidP="00294669">
      <w:pPr>
        <w:pStyle w:val="Heading2"/>
        <w:numPr>
          <w:ilvl w:val="1"/>
          <w:numId w:val="9"/>
        </w:numPr>
        <w:rPr>
          <w:b w:val="0"/>
          <w:noProof/>
          <w:lang w:val="vi-VN"/>
        </w:rPr>
      </w:pPr>
      <w:r w:rsidRPr="00FE2F8D">
        <w:rPr>
          <w:b w:val="0"/>
          <w:noProof/>
          <w:lang w:val="vi-VN"/>
        </w:rPr>
        <w:t>Dựa trên chi tiêu tuần tính toán ước lượng về chi tiêu tháng</w:t>
      </w:r>
      <w:r w:rsidRPr="00FE2F8D">
        <w:rPr>
          <w:b w:val="0"/>
          <w:noProof/>
        </w:rPr>
        <w:t xml:space="preserve"> </w:t>
      </w:r>
      <w:r w:rsidRPr="00FE2F8D">
        <w:rPr>
          <w:b w:val="0"/>
          <w:noProof/>
          <w:color w:val="FF0000"/>
        </w:rPr>
        <w:t>&lt;S&gt;</w:t>
      </w:r>
    </w:p>
    <w:p w14:paraId="448941F1" w14:textId="77777777" w:rsidR="00343772" w:rsidRPr="00FE2F8D" w:rsidRDefault="00343772" w:rsidP="00294669">
      <w:pPr>
        <w:pStyle w:val="Heading2"/>
        <w:numPr>
          <w:ilvl w:val="1"/>
          <w:numId w:val="9"/>
        </w:numPr>
        <w:rPr>
          <w:b w:val="0"/>
          <w:noProof/>
          <w:lang w:val="vi-VN"/>
        </w:rPr>
      </w:pPr>
      <w:r w:rsidRPr="00FE2F8D">
        <w:rPr>
          <w:b w:val="0"/>
          <w:noProof/>
          <w:lang w:val="vi-VN"/>
        </w:rPr>
        <w:t>Thống kê chi tiêu hàng ngày, tháng, năm</w:t>
      </w:r>
      <w:r w:rsidRPr="00FE2F8D">
        <w:rPr>
          <w:b w:val="0"/>
          <w:noProof/>
        </w:rPr>
        <w:t xml:space="preserve"> </w:t>
      </w:r>
      <w:r w:rsidRPr="00FE2F8D">
        <w:rPr>
          <w:b w:val="0"/>
          <w:noProof/>
          <w:color w:val="FF0000"/>
        </w:rPr>
        <w:t>&lt;S&gt;</w:t>
      </w:r>
    </w:p>
    <w:p w14:paraId="60B38B2C" w14:textId="22978951" w:rsidR="00343772" w:rsidRPr="00FE2F8D" w:rsidRDefault="00343772" w:rsidP="00294669">
      <w:pPr>
        <w:pStyle w:val="Heading2"/>
        <w:numPr>
          <w:ilvl w:val="1"/>
          <w:numId w:val="9"/>
        </w:numPr>
        <w:rPr>
          <w:b w:val="0"/>
          <w:noProof/>
          <w:lang w:val="vi-VN"/>
        </w:rPr>
      </w:pPr>
      <w:r w:rsidRPr="00FE2F8D">
        <w:rPr>
          <w:b w:val="0"/>
          <w:noProof/>
          <w:lang w:val="vi-VN"/>
        </w:rPr>
        <w:t>Đặt mục tiêu chi tiêu, nhắc nhỡ nếu mức chi tiêu thực tế vượt so với dự kiến</w:t>
      </w:r>
      <w:r w:rsidRPr="00FE2F8D">
        <w:rPr>
          <w:b w:val="0"/>
          <w:noProof/>
        </w:rPr>
        <w:t xml:space="preserve"> </w:t>
      </w:r>
      <w:r w:rsidRPr="00FE2F8D">
        <w:rPr>
          <w:b w:val="0"/>
          <w:noProof/>
          <w:color w:val="FF0000"/>
        </w:rPr>
        <w:t>&lt;C&gt;</w:t>
      </w:r>
    </w:p>
    <w:p w14:paraId="62EF01E8" w14:textId="77777777" w:rsidR="00343772" w:rsidRPr="00FE2F8D" w:rsidRDefault="00343772" w:rsidP="00294669">
      <w:pPr>
        <w:pStyle w:val="Heading2"/>
        <w:numPr>
          <w:ilvl w:val="1"/>
          <w:numId w:val="9"/>
        </w:numPr>
        <w:rPr>
          <w:b w:val="0"/>
          <w:noProof/>
          <w:lang w:val="vi-VN"/>
        </w:rPr>
      </w:pPr>
      <w:r w:rsidRPr="00FE2F8D">
        <w:rPr>
          <w:b w:val="0"/>
          <w:noProof/>
          <w:lang w:val="vi-VN"/>
        </w:rPr>
        <w:t>Nhập số tiền hiện có, ATM, số tiền cho mượn (người mượn, ngày mượn), nhập số tiền đang nợ, nhập thu nhập (nếu có).</w:t>
      </w:r>
      <w:r w:rsidRPr="00FE2F8D">
        <w:rPr>
          <w:b w:val="0"/>
          <w:noProof/>
        </w:rPr>
        <w:t xml:space="preserve"> </w:t>
      </w:r>
      <w:r w:rsidRPr="00FE2F8D">
        <w:rPr>
          <w:b w:val="0"/>
          <w:noProof/>
          <w:color w:val="FF0000"/>
        </w:rPr>
        <w:t>&lt;M&gt;</w:t>
      </w:r>
    </w:p>
    <w:p w14:paraId="062902D7" w14:textId="5381987A" w:rsidR="00343772" w:rsidRPr="00FE2F8D" w:rsidRDefault="00343772" w:rsidP="00294669">
      <w:pPr>
        <w:pStyle w:val="Heading2"/>
        <w:numPr>
          <w:ilvl w:val="1"/>
          <w:numId w:val="9"/>
        </w:numPr>
        <w:rPr>
          <w:b w:val="0"/>
          <w:noProof/>
          <w:lang w:val="vi-VN"/>
        </w:rPr>
      </w:pPr>
      <w:r w:rsidRPr="00FE2F8D">
        <w:rPr>
          <w:b w:val="0"/>
          <w:noProof/>
          <w:lang w:val="vi-VN"/>
        </w:rPr>
        <w:t xml:space="preserve">Cho phép tạo mới/đóng sổ chi tiêu </w:t>
      </w:r>
      <w:r w:rsidRPr="00FE2F8D">
        <w:rPr>
          <w:b w:val="0"/>
          <w:noProof/>
          <w:color w:val="FF0000"/>
        </w:rPr>
        <w:t>&lt;S&gt;</w:t>
      </w:r>
    </w:p>
    <w:p w14:paraId="6E5EB89C" w14:textId="77777777" w:rsidR="00343772" w:rsidRPr="00FE2F8D" w:rsidRDefault="00343772" w:rsidP="00294669">
      <w:pPr>
        <w:pStyle w:val="Heading2"/>
        <w:numPr>
          <w:ilvl w:val="1"/>
          <w:numId w:val="9"/>
        </w:numPr>
        <w:rPr>
          <w:b w:val="0"/>
          <w:noProof/>
          <w:lang w:val="vi-VN"/>
        </w:rPr>
      </w:pPr>
      <w:r w:rsidRPr="00FE2F8D">
        <w:rPr>
          <w:b w:val="0"/>
          <w:noProof/>
        </w:rPr>
        <w:t>Tính toán số dư</w:t>
      </w:r>
      <w:r w:rsidRPr="00FE2F8D">
        <w:rPr>
          <w:b w:val="0"/>
          <w:noProof/>
          <w:lang w:val="vi-VN"/>
        </w:rPr>
        <w:t xml:space="preserve"> hiện tại.</w:t>
      </w:r>
      <w:r w:rsidRPr="00FE2F8D">
        <w:rPr>
          <w:b w:val="0"/>
          <w:noProof/>
        </w:rPr>
        <w:t xml:space="preserve"> </w:t>
      </w:r>
      <w:r w:rsidRPr="00FE2F8D">
        <w:rPr>
          <w:b w:val="0"/>
          <w:noProof/>
          <w:color w:val="FF0000"/>
        </w:rPr>
        <w:t>&lt;M&gt;</w:t>
      </w:r>
    </w:p>
    <w:p w14:paraId="3A42D493" w14:textId="2582F7F8" w:rsidR="00343772" w:rsidRPr="00FE2F8D" w:rsidRDefault="00343772" w:rsidP="00516A64">
      <w:pPr>
        <w:pStyle w:val="Heading2"/>
        <w:numPr>
          <w:ilvl w:val="1"/>
          <w:numId w:val="9"/>
        </w:numPr>
        <w:rPr>
          <w:b w:val="0"/>
          <w:noProof/>
          <w:lang w:val="vi-VN"/>
        </w:rPr>
      </w:pPr>
      <w:r w:rsidRPr="00FE2F8D">
        <w:rPr>
          <w:b w:val="0"/>
          <w:noProof/>
        </w:rPr>
        <w:t>N</w:t>
      </w:r>
      <w:r w:rsidRPr="00FE2F8D">
        <w:rPr>
          <w:b w:val="0"/>
          <w:noProof/>
          <w:lang w:val="vi-VN"/>
        </w:rPr>
        <w:t xml:space="preserve">hắc </w:t>
      </w:r>
      <w:r w:rsidRPr="00FE2F8D">
        <w:rPr>
          <w:b w:val="0"/>
          <w:noProof/>
        </w:rPr>
        <w:t>nhập</w:t>
      </w:r>
      <w:r w:rsidRPr="00FE2F8D">
        <w:rPr>
          <w:b w:val="0"/>
          <w:noProof/>
          <w:lang w:val="vi-VN"/>
        </w:rPr>
        <w:t xml:space="preserve"> bằng chuông</w:t>
      </w:r>
      <w:r w:rsidRPr="00FE2F8D">
        <w:rPr>
          <w:b w:val="0"/>
          <w:noProof/>
        </w:rPr>
        <w:t>, popup vào thời điểm tùy chọn</w:t>
      </w:r>
      <w:r w:rsidRPr="00FE2F8D">
        <w:rPr>
          <w:b w:val="0"/>
          <w:noProof/>
          <w:lang w:val="vi-VN"/>
        </w:rPr>
        <w:t>.</w:t>
      </w:r>
      <w:r w:rsidRPr="00FE2F8D">
        <w:rPr>
          <w:b w:val="0"/>
          <w:noProof/>
        </w:rPr>
        <w:t xml:space="preserve"> </w:t>
      </w:r>
      <w:r w:rsidRPr="00FE2F8D">
        <w:rPr>
          <w:b w:val="0"/>
          <w:noProof/>
          <w:color w:val="FF0000"/>
        </w:rPr>
        <w:t>&lt;S&gt;</w:t>
      </w:r>
    </w:p>
    <w:p w14:paraId="671D885A" w14:textId="30E1EDB6" w:rsidR="00343772" w:rsidRPr="00FE2F8D" w:rsidRDefault="00343772" w:rsidP="00294669">
      <w:pPr>
        <w:pStyle w:val="Heading2"/>
        <w:numPr>
          <w:ilvl w:val="1"/>
          <w:numId w:val="9"/>
        </w:numPr>
        <w:rPr>
          <w:b w:val="0"/>
          <w:noProof/>
          <w:lang w:val="vi-VN"/>
        </w:rPr>
      </w:pPr>
      <w:r w:rsidRPr="00FE2F8D">
        <w:rPr>
          <w:b w:val="0"/>
          <w:noProof/>
          <w:lang w:val="vi-VN"/>
        </w:rPr>
        <w:t xml:space="preserve">Đồng bộ với Cloud </w:t>
      </w:r>
      <w:r w:rsidRPr="00FE2F8D">
        <w:rPr>
          <w:b w:val="0"/>
          <w:noProof/>
          <w:color w:val="FF0000"/>
        </w:rPr>
        <w:t>&lt;C&gt;</w:t>
      </w:r>
    </w:p>
    <w:p w14:paraId="1902B474" w14:textId="6F3DF37B" w:rsidR="00343772" w:rsidRPr="00FE2F8D" w:rsidRDefault="00343772" w:rsidP="00BC3AB4">
      <w:pPr>
        <w:pStyle w:val="Heading2"/>
        <w:numPr>
          <w:ilvl w:val="1"/>
          <w:numId w:val="9"/>
        </w:numPr>
        <w:rPr>
          <w:b w:val="0"/>
          <w:noProof/>
          <w:lang w:val="vi-VN"/>
        </w:rPr>
      </w:pPr>
      <w:r w:rsidRPr="00FE2F8D">
        <w:rPr>
          <w:b w:val="0"/>
          <w:noProof/>
          <w:lang w:val="vi-VN"/>
        </w:rPr>
        <w:t xml:space="preserve">Chuyển đổi tiền tệ </w:t>
      </w:r>
      <w:r w:rsidRPr="00FE2F8D">
        <w:rPr>
          <w:b w:val="0"/>
          <w:noProof/>
          <w:color w:val="FF0000"/>
        </w:rPr>
        <w:t>&lt;C&gt;</w:t>
      </w:r>
    </w:p>
    <w:p w14:paraId="17D17439" w14:textId="73866A2D" w:rsidR="00343772" w:rsidRPr="00FE2F8D" w:rsidRDefault="00343772" w:rsidP="00294669">
      <w:pPr>
        <w:pStyle w:val="Heading2"/>
        <w:numPr>
          <w:ilvl w:val="1"/>
          <w:numId w:val="9"/>
        </w:numPr>
        <w:rPr>
          <w:b w:val="0"/>
          <w:noProof/>
          <w:lang w:val="vi-VN"/>
        </w:rPr>
      </w:pPr>
      <w:r w:rsidRPr="00FE2F8D">
        <w:rPr>
          <w:b w:val="0"/>
          <w:noProof/>
          <w:lang w:val="vi-VN"/>
        </w:rPr>
        <w:t>Đánh giá, nhận xét</w:t>
      </w:r>
      <w:r w:rsidRPr="00FE2F8D">
        <w:rPr>
          <w:b w:val="0"/>
          <w:noProof/>
        </w:rPr>
        <w:t>, báo lỗi</w:t>
      </w:r>
      <w:r w:rsidRPr="00FE2F8D">
        <w:rPr>
          <w:b w:val="0"/>
          <w:noProof/>
          <w:lang w:val="vi-VN"/>
        </w:rPr>
        <w:t xml:space="preserve"> phần mềm</w:t>
      </w:r>
      <w:r w:rsidRPr="00FE2F8D">
        <w:rPr>
          <w:b w:val="0"/>
          <w:noProof/>
        </w:rPr>
        <w:t xml:space="preserve"> </w:t>
      </w:r>
      <w:r w:rsidRPr="00FE2F8D">
        <w:rPr>
          <w:b w:val="0"/>
          <w:noProof/>
          <w:color w:val="FF0000"/>
        </w:rPr>
        <w:t>&lt;</w:t>
      </w:r>
      <w:r w:rsidR="00BC3AB4">
        <w:rPr>
          <w:b w:val="0"/>
          <w:noProof/>
          <w:color w:val="FF0000"/>
        </w:rPr>
        <w:t>S</w:t>
      </w:r>
      <w:r w:rsidRPr="00FE2F8D">
        <w:rPr>
          <w:b w:val="0"/>
          <w:noProof/>
          <w:color w:val="FF0000"/>
        </w:rPr>
        <w:t>&gt;</w:t>
      </w:r>
    </w:p>
    <w:p w14:paraId="59647D61" w14:textId="77777777" w:rsidR="00343772" w:rsidRPr="00FE2F8D" w:rsidRDefault="00343772" w:rsidP="00294669">
      <w:pPr>
        <w:pStyle w:val="Heading2"/>
        <w:numPr>
          <w:ilvl w:val="1"/>
          <w:numId w:val="9"/>
        </w:numPr>
        <w:rPr>
          <w:b w:val="0"/>
          <w:noProof/>
          <w:lang w:val="vi-VN"/>
        </w:rPr>
      </w:pPr>
      <w:r w:rsidRPr="00FE2F8D">
        <w:rPr>
          <w:b w:val="0"/>
          <w:noProof/>
          <w:lang w:val="vi-VN"/>
        </w:rPr>
        <w:t>Hướng dẫn sử dụng</w:t>
      </w:r>
      <w:r w:rsidRPr="00FE2F8D">
        <w:rPr>
          <w:b w:val="0"/>
          <w:noProof/>
        </w:rPr>
        <w:t xml:space="preserve"> </w:t>
      </w:r>
      <w:r w:rsidRPr="00FE2F8D">
        <w:rPr>
          <w:b w:val="0"/>
          <w:noProof/>
          <w:color w:val="FF0000"/>
        </w:rPr>
        <w:t>&lt;S&gt;</w:t>
      </w:r>
    </w:p>
    <w:p w14:paraId="2C0B7D17" w14:textId="51819ECB" w:rsidR="00343772" w:rsidRPr="00FE2F8D" w:rsidRDefault="00343772" w:rsidP="00BC3AB4">
      <w:pPr>
        <w:pStyle w:val="Heading2"/>
        <w:numPr>
          <w:ilvl w:val="1"/>
          <w:numId w:val="9"/>
        </w:numPr>
        <w:rPr>
          <w:b w:val="0"/>
          <w:noProof/>
          <w:lang w:val="vi-VN"/>
        </w:rPr>
      </w:pPr>
      <w:r w:rsidRPr="00FE2F8D">
        <w:rPr>
          <w:b w:val="0"/>
          <w:noProof/>
          <w:lang w:val="vi-VN"/>
        </w:rPr>
        <w:t xml:space="preserve">Tra cứu </w:t>
      </w:r>
      <w:r w:rsidRPr="00FE2F8D">
        <w:rPr>
          <w:b w:val="0"/>
          <w:noProof/>
        </w:rPr>
        <w:t xml:space="preserve">lịch sử </w:t>
      </w:r>
      <w:r w:rsidRPr="00FE2F8D">
        <w:rPr>
          <w:b w:val="0"/>
          <w:noProof/>
          <w:lang w:val="vi-VN"/>
        </w:rPr>
        <w:t xml:space="preserve">thu chi </w:t>
      </w:r>
      <w:r w:rsidRPr="00FE2F8D">
        <w:rPr>
          <w:b w:val="0"/>
          <w:noProof/>
        </w:rPr>
        <w:t xml:space="preserve">theo ngày, tháng, năm </w:t>
      </w:r>
      <w:r w:rsidRPr="00FE2F8D">
        <w:rPr>
          <w:b w:val="0"/>
          <w:noProof/>
          <w:color w:val="FF0000"/>
        </w:rPr>
        <w:t>&lt;S&gt;</w:t>
      </w:r>
    </w:p>
    <w:p w14:paraId="4D98A485" w14:textId="124C20FB" w:rsidR="00343772" w:rsidRPr="00FE2F8D" w:rsidRDefault="00343772" w:rsidP="00BC3AB4">
      <w:pPr>
        <w:pStyle w:val="Heading2"/>
        <w:numPr>
          <w:ilvl w:val="1"/>
          <w:numId w:val="9"/>
        </w:numPr>
        <w:rPr>
          <w:b w:val="0"/>
          <w:noProof/>
          <w:lang w:val="vi-VN"/>
        </w:rPr>
      </w:pPr>
      <w:r w:rsidRPr="00FE2F8D">
        <w:rPr>
          <w:b w:val="0"/>
          <w:noProof/>
          <w:lang w:val="vi-VN"/>
        </w:rPr>
        <w:t>Tạo tài khoản khi sử dụng phần mềm</w:t>
      </w:r>
      <w:r w:rsidRPr="00FE2F8D">
        <w:rPr>
          <w:b w:val="0"/>
          <w:noProof/>
        </w:rPr>
        <w:t xml:space="preserve"> </w:t>
      </w:r>
      <w:r w:rsidRPr="00FE2F8D">
        <w:rPr>
          <w:b w:val="0"/>
          <w:noProof/>
          <w:color w:val="FF0000"/>
        </w:rPr>
        <w:t>&lt;C&gt;</w:t>
      </w:r>
      <w:r w:rsidRPr="00FE2F8D">
        <w:rPr>
          <w:b w:val="0"/>
          <w:noProof/>
          <w:color w:val="FF0000"/>
          <w:lang w:val="vi-VN"/>
        </w:rPr>
        <w:t xml:space="preserve"> </w:t>
      </w:r>
    </w:p>
    <w:p w14:paraId="733E46E7" w14:textId="77777777" w:rsidR="00343772" w:rsidRPr="00FE2F8D" w:rsidRDefault="00343772" w:rsidP="00294669">
      <w:pPr>
        <w:pStyle w:val="Heading2"/>
        <w:numPr>
          <w:ilvl w:val="1"/>
          <w:numId w:val="9"/>
        </w:numPr>
        <w:rPr>
          <w:b w:val="0"/>
          <w:noProof/>
          <w:lang w:val="vi-VN"/>
        </w:rPr>
      </w:pPr>
      <w:r w:rsidRPr="00FE2F8D">
        <w:rPr>
          <w:b w:val="0"/>
          <w:noProof/>
          <w:lang w:val="vi-VN"/>
        </w:rPr>
        <w:t xml:space="preserve">Tự động cập nhật các khoản thu chi cố định ( tiền lương, học phí, tiền nhà,…) </w:t>
      </w:r>
      <w:r w:rsidRPr="00FE2F8D">
        <w:rPr>
          <w:b w:val="0"/>
          <w:noProof/>
          <w:color w:val="FF0000"/>
        </w:rPr>
        <w:t>&lt;S&gt;</w:t>
      </w:r>
    </w:p>
    <w:p w14:paraId="3732EF59" w14:textId="77777777" w:rsidR="00343772" w:rsidRPr="00FE2F8D" w:rsidRDefault="00343772" w:rsidP="00294669">
      <w:pPr>
        <w:pStyle w:val="Heading2"/>
        <w:numPr>
          <w:ilvl w:val="1"/>
          <w:numId w:val="9"/>
        </w:numPr>
        <w:rPr>
          <w:b w:val="0"/>
          <w:noProof/>
          <w:lang w:val="vi-VN"/>
        </w:rPr>
      </w:pPr>
      <w:r w:rsidRPr="00FE2F8D">
        <w:rPr>
          <w:b w:val="0"/>
          <w:noProof/>
          <w:lang w:val="vi-VN"/>
        </w:rPr>
        <w:t>Các chức năng ẩn: theo dõi dữ liệu</w:t>
      </w:r>
      <w:r w:rsidRPr="00FE2F8D">
        <w:rPr>
          <w:b w:val="0"/>
          <w:noProof/>
        </w:rPr>
        <w:t xml:space="preserve"> nặc danh</w:t>
      </w:r>
      <w:r w:rsidRPr="00FE2F8D">
        <w:rPr>
          <w:b w:val="0"/>
          <w:noProof/>
          <w:lang w:val="vi-VN"/>
        </w:rPr>
        <w:t xml:space="preserve">, thống kê… để </w:t>
      </w:r>
      <w:r w:rsidRPr="00FE2F8D">
        <w:rPr>
          <w:b w:val="0"/>
          <w:noProof/>
        </w:rPr>
        <w:t>cải tiến</w:t>
      </w:r>
      <w:r w:rsidRPr="00FE2F8D">
        <w:rPr>
          <w:b w:val="0"/>
          <w:noProof/>
          <w:lang w:val="vi-VN"/>
        </w:rPr>
        <w:t xml:space="preserve"> phần mềm </w:t>
      </w:r>
      <w:r w:rsidRPr="00FE2F8D">
        <w:rPr>
          <w:b w:val="0"/>
          <w:noProof/>
          <w:color w:val="FF0000"/>
        </w:rPr>
        <w:t>&lt;C&gt;</w:t>
      </w:r>
    </w:p>
    <w:p w14:paraId="2E190927" w14:textId="77777777" w:rsidR="00343772" w:rsidRPr="00343772" w:rsidRDefault="00343772" w:rsidP="00343772"/>
    <w:p w14:paraId="0E0A59B6" w14:textId="77777777" w:rsidR="00FE2F8D" w:rsidRDefault="00FE2F8D">
      <w:pPr>
        <w:widowControl/>
        <w:spacing w:line="240" w:lineRule="auto"/>
        <w:rPr>
          <w:rFonts w:ascii="Arial" w:hAnsi="Arial"/>
          <w:b/>
          <w:sz w:val="28"/>
        </w:rPr>
      </w:pPr>
      <w:bookmarkStart w:id="114" w:name="_Toc436203405"/>
      <w:bookmarkStart w:id="115" w:name="_Toc452813599"/>
      <w:bookmarkStart w:id="116" w:name="_Toc280807448"/>
      <w:r>
        <w:rPr>
          <w:sz w:val="28"/>
        </w:rPr>
        <w:br w:type="page"/>
      </w:r>
    </w:p>
    <w:p w14:paraId="0882EBFD" w14:textId="04E6319F" w:rsidR="005F0A2E" w:rsidRPr="00690C16" w:rsidRDefault="00614BF4">
      <w:pPr>
        <w:pStyle w:val="Heading1"/>
        <w:rPr>
          <w:sz w:val="28"/>
        </w:rPr>
      </w:pPr>
      <w:r w:rsidRPr="00690C16">
        <w:rPr>
          <w:sz w:val="28"/>
        </w:rPr>
        <w:lastRenderedPageBreak/>
        <w:t>Constraints</w:t>
      </w:r>
      <w:bookmarkEnd w:id="114"/>
      <w:bookmarkEnd w:id="115"/>
      <w:r w:rsidRPr="00690C16">
        <w:rPr>
          <w:sz w:val="28"/>
        </w:rPr>
        <w:t xml:space="preserve"> </w:t>
      </w:r>
      <w:r w:rsidR="009940F6" w:rsidRPr="00690C16">
        <w:rPr>
          <w:sz w:val="28"/>
        </w:rPr>
        <w:t xml:space="preserve"> &lt;Các ràng buộc&gt;</w:t>
      </w:r>
      <w:bookmarkEnd w:id="116"/>
    </w:p>
    <w:p w14:paraId="6B38BDF8" w14:textId="77777777" w:rsidR="00E810AF" w:rsidRPr="00211609" w:rsidRDefault="00E810AF" w:rsidP="00294669">
      <w:pPr>
        <w:pStyle w:val="ListParagraph"/>
        <w:numPr>
          <w:ilvl w:val="0"/>
          <w:numId w:val="5"/>
        </w:numPr>
        <w:spacing w:before="0" w:after="160" w:line="256" w:lineRule="auto"/>
        <w:jc w:val="left"/>
        <w:rPr>
          <w:rFonts w:cs="Times New Roman"/>
          <w:noProof/>
          <w:szCs w:val="26"/>
          <w:lang w:val="vi-VN"/>
        </w:rPr>
      </w:pPr>
      <w:r w:rsidRPr="00211609">
        <w:rPr>
          <w:rFonts w:cs="Times New Roman"/>
          <w:noProof/>
          <w:szCs w:val="26"/>
        </w:rPr>
        <w:t>Icon vui mắt</w:t>
      </w:r>
    </w:p>
    <w:p w14:paraId="7ADCCCB3" w14:textId="77777777" w:rsidR="00E810AF" w:rsidRPr="00E810AF" w:rsidRDefault="00E810AF" w:rsidP="00294669">
      <w:pPr>
        <w:pStyle w:val="ListParagraph"/>
        <w:numPr>
          <w:ilvl w:val="0"/>
          <w:numId w:val="5"/>
        </w:numPr>
        <w:spacing w:before="0" w:after="160" w:line="256" w:lineRule="auto"/>
        <w:jc w:val="left"/>
        <w:rPr>
          <w:rFonts w:cs="Times New Roman"/>
          <w:noProof/>
          <w:szCs w:val="26"/>
          <w:lang w:val="vi-VN"/>
        </w:rPr>
      </w:pPr>
      <w:r w:rsidRPr="00211609">
        <w:rPr>
          <w:rFonts w:cs="Times New Roman"/>
          <w:noProof/>
          <w:szCs w:val="26"/>
        </w:rPr>
        <w:t>Ít chữ</w:t>
      </w:r>
    </w:p>
    <w:p w14:paraId="070A8780" w14:textId="26141A23" w:rsidR="00E810AF" w:rsidRPr="001678A8" w:rsidRDefault="00E810AF" w:rsidP="00294669">
      <w:pPr>
        <w:pStyle w:val="ListParagraph"/>
        <w:numPr>
          <w:ilvl w:val="0"/>
          <w:numId w:val="5"/>
        </w:numPr>
        <w:jc w:val="left"/>
        <w:rPr>
          <w:rFonts w:cs="Times New Roman"/>
          <w:color w:val="000000"/>
          <w:szCs w:val="26"/>
        </w:rPr>
      </w:pPr>
      <w:r w:rsidRPr="00211609">
        <w:rPr>
          <w:rFonts w:cs="Times New Roman"/>
          <w:color w:val="000000"/>
          <w:szCs w:val="26"/>
        </w:rPr>
        <w:t>Giao diện thân thiện, đơn giản, dễ sử dụng, hình ảnh rõ ràng</w:t>
      </w:r>
    </w:p>
    <w:p w14:paraId="08457226" w14:textId="77777777" w:rsidR="00E810AF" w:rsidRPr="00E810AF" w:rsidRDefault="00E810AF" w:rsidP="00E810AF">
      <w:pPr>
        <w:pStyle w:val="BodyText"/>
      </w:pPr>
    </w:p>
    <w:p w14:paraId="2C1BC7DF" w14:textId="1E068856" w:rsidR="005F0A2E" w:rsidRDefault="00614BF4">
      <w:pPr>
        <w:pStyle w:val="Heading1"/>
        <w:rPr>
          <w:sz w:val="28"/>
        </w:rPr>
      </w:pPr>
      <w:bookmarkStart w:id="117" w:name="_Toc436203406"/>
      <w:bookmarkStart w:id="118" w:name="_Toc452813600"/>
      <w:bookmarkStart w:id="119" w:name="_Toc280807449"/>
      <w:r w:rsidRPr="00690C16">
        <w:rPr>
          <w:sz w:val="28"/>
        </w:rPr>
        <w:t>Quality Ranges</w:t>
      </w:r>
      <w:bookmarkEnd w:id="117"/>
      <w:bookmarkEnd w:id="118"/>
      <w:r w:rsidRPr="00690C16">
        <w:rPr>
          <w:sz w:val="28"/>
        </w:rPr>
        <w:t xml:space="preserve"> </w:t>
      </w:r>
      <w:r w:rsidR="009940F6" w:rsidRPr="00690C16">
        <w:rPr>
          <w:sz w:val="28"/>
        </w:rPr>
        <w:t>&lt;Ràng buộc phạm vi chất lượng&gt;</w:t>
      </w:r>
      <w:bookmarkEnd w:id="119"/>
    </w:p>
    <w:p w14:paraId="75953EA5" w14:textId="5B9675A0" w:rsidR="00294669" w:rsidRPr="00294669" w:rsidRDefault="00294669" w:rsidP="00294669">
      <w:r>
        <w:t>&lt;Chi tiết trong “Chất lượng sản phẩm”&gt;</w:t>
      </w:r>
    </w:p>
    <w:p w14:paraId="784B2A21" w14:textId="77777777" w:rsidR="00294669" w:rsidRPr="00294669" w:rsidRDefault="00294669" w:rsidP="00294669">
      <w:pPr>
        <w:pStyle w:val="ListParagraph"/>
        <w:numPr>
          <w:ilvl w:val="0"/>
          <w:numId w:val="10"/>
        </w:numPr>
        <w:spacing w:line="240" w:lineRule="auto"/>
        <w:rPr>
          <w:color w:val="000000"/>
          <w:szCs w:val="26"/>
        </w:rPr>
      </w:pPr>
      <w:bookmarkStart w:id="120" w:name="_Toc436203407"/>
      <w:bookmarkStart w:id="121" w:name="_Toc452813601"/>
      <w:bookmarkStart w:id="122" w:name="_Toc280807450"/>
      <w:r w:rsidRPr="00294669">
        <w:rPr>
          <w:color w:val="000000"/>
          <w:szCs w:val="26"/>
        </w:rPr>
        <w:t>Khả năng xử lý lượng người dùng lớn</w:t>
      </w:r>
    </w:p>
    <w:p w14:paraId="769C2D4B"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Thời gian đồng bộ dữ liệu nhanh</w:t>
      </w:r>
    </w:p>
    <w:p w14:paraId="60829972"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Thông tin người dùng được bảo mật</w:t>
      </w:r>
    </w:p>
    <w:p w14:paraId="0D45865B"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Giao diện đơn giản, dễ hiểu</w:t>
      </w:r>
    </w:p>
    <w:p w14:paraId="3F3FFFAA"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Khả năng bảo trì cao</w:t>
      </w:r>
    </w:p>
    <w:p w14:paraId="153FF5DA"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Tốc độ xử lý nhanh</w:t>
      </w:r>
    </w:p>
    <w:p w14:paraId="51C75E8C"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Tính tin cậy cao</w:t>
      </w:r>
    </w:p>
    <w:p w14:paraId="6882FD18"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Tính sẵn sàng</w:t>
      </w:r>
    </w:p>
    <w:p w14:paraId="04347291"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Kích cỡ dữ liệu tối ưu</w:t>
      </w:r>
    </w:p>
    <w:p w14:paraId="00A50984" w14:textId="3A418F8F" w:rsidR="00FE2F8D" w:rsidRPr="00294669" w:rsidRDefault="00294669" w:rsidP="00294669">
      <w:pPr>
        <w:pStyle w:val="ListParagraph"/>
        <w:numPr>
          <w:ilvl w:val="0"/>
          <w:numId w:val="10"/>
        </w:numPr>
        <w:spacing w:line="240" w:lineRule="auto"/>
        <w:rPr>
          <w:rFonts w:ascii="Arial" w:hAnsi="Arial"/>
          <w:b/>
          <w:sz w:val="28"/>
        </w:rPr>
      </w:pPr>
      <w:r w:rsidRPr="00294669">
        <w:rPr>
          <w:color w:val="000000"/>
          <w:szCs w:val="26"/>
        </w:rPr>
        <w:t>Độ hiệu quả cao</w:t>
      </w:r>
    </w:p>
    <w:p w14:paraId="5C87CBAD" w14:textId="049BF9F2" w:rsidR="00294669" w:rsidRPr="00BC3AB4" w:rsidRDefault="00BC3AB4" w:rsidP="00BC3AB4">
      <w:pPr>
        <w:widowControl/>
        <w:spacing w:line="240" w:lineRule="auto"/>
        <w:rPr>
          <w:rFonts w:ascii="Arial" w:eastAsiaTheme="minorHAnsi" w:hAnsi="Arial" w:cstheme="minorBidi"/>
          <w:b/>
          <w:sz w:val="28"/>
          <w:szCs w:val="22"/>
        </w:rPr>
      </w:pPr>
      <w:r>
        <w:rPr>
          <w:rFonts w:ascii="Arial" w:hAnsi="Arial"/>
          <w:b/>
          <w:sz w:val="28"/>
        </w:rPr>
        <w:br w:type="page"/>
      </w:r>
    </w:p>
    <w:p w14:paraId="1FA007A0" w14:textId="32AB7FDC" w:rsidR="00BC3AB4" w:rsidRPr="00BC3AB4" w:rsidRDefault="00614BF4" w:rsidP="00BC3AB4">
      <w:pPr>
        <w:pStyle w:val="Heading1"/>
        <w:rPr>
          <w:sz w:val="28"/>
        </w:rPr>
      </w:pPr>
      <w:r w:rsidRPr="00690C16">
        <w:rPr>
          <w:sz w:val="28"/>
        </w:rPr>
        <w:lastRenderedPageBreak/>
        <w:t>Precedence and Priority</w:t>
      </w:r>
      <w:bookmarkEnd w:id="120"/>
      <w:bookmarkEnd w:id="121"/>
      <w:r w:rsidR="009940F6" w:rsidRPr="00690C16">
        <w:rPr>
          <w:sz w:val="28"/>
        </w:rPr>
        <w:t xml:space="preserve"> &lt;Độ ưu tiêu&gt;</w:t>
      </w:r>
      <w:bookmarkStart w:id="123" w:name="_Toc436203408"/>
      <w:bookmarkStart w:id="124" w:name="_Toc452813602"/>
      <w:bookmarkStart w:id="125" w:name="_Toc280807451"/>
      <w:bookmarkEnd w:id="122"/>
    </w:p>
    <w:p w14:paraId="5980F820" w14:textId="77777777" w:rsidR="00BC3AB4" w:rsidRPr="00BC3AB4" w:rsidRDefault="00BC3AB4" w:rsidP="00BC3AB4">
      <w:pPr>
        <w:pStyle w:val="Heading2"/>
        <w:rPr>
          <w:b w:val="0"/>
          <w:noProof/>
          <w:lang w:val="vi-VN"/>
        </w:rPr>
      </w:pPr>
      <w:r w:rsidRPr="00BC3AB4">
        <w:rPr>
          <w:b w:val="0"/>
          <w:noProof/>
          <w:lang w:val="vi-VN"/>
        </w:rPr>
        <w:t>Quản lý chi tiêu hằng ngày: ghi lại về chi tiêu gì, số tiền, ghi chú</w:t>
      </w:r>
      <w:r w:rsidRPr="00BC3AB4">
        <w:rPr>
          <w:b w:val="0"/>
          <w:noProof/>
        </w:rPr>
        <w:t xml:space="preserve"> </w:t>
      </w:r>
      <w:r w:rsidRPr="00BC3AB4">
        <w:rPr>
          <w:b w:val="0"/>
          <w:noProof/>
          <w:color w:val="FF0000"/>
        </w:rPr>
        <w:t>&lt;M&gt;</w:t>
      </w:r>
    </w:p>
    <w:p w14:paraId="43BBDBA9" w14:textId="77777777" w:rsidR="00BC3AB4" w:rsidRPr="00BC3AB4" w:rsidRDefault="00BC3AB4" w:rsidP="00BC3AB4">
      <w:pPr>
        <w:pStyle w:val="Heading2"/>
        <w:rPr>
          <w:b w:val="0"/>
          <w:noProof/>
          <w:lang w:val="vi-VN"/>
        </w:rPr>
      </w:pPr>
      <w:r w:rsidRPr="00BC3AB4">
        <w:rPr>
          <w:b w:val="0"/>
          <w:noProof/>
          <w:lang w:val="vi-VN"/>
        </w:rPr>
        <w:t>Dựa trên chi tiêu tuần tính toán ước lượng về chi tiêu tháng</w:t>
      </w:r>
      <w:r w:rsidRPr="00BC3AB4">
        <w:rPr>
          <w:b w:val="0"/>
          <w:noProof/>
        </w:rPr>
        <w:t xml:space="preserve"> </w:t>
      </w:r>
      <w:r w:rsidRPr="00BC3AB4">
        <w:rPr>
          <w:b w:val="0"/>
          <w:noProof/>
          <w:color w:val="FF0000"/>
        </w:rPr>
        <w:t>&lt;S&gt;</w:t>
      </w:r>
    </w:p>
    <w:p w14:paraId="18E6BBC9" w14:textId="77777777" w:rsidR="00BC3AB4" w:rsidRPr="00BC3AB4" w:rsidRDefault="00BC3AB4" w:rsidP="00BC3AB4">
      <w:pPr>
        <w:pStyle w:val="Heading2"/>
        <w:rPr>
          <w:b w:val="0"/>
          <w:noProof/>
          <w:lang w:val="vi-VN"/>
        </w:rPr>
      </w:pPr>
      <w:r w:rsidRPr="00BC3AB4">
        <w:rPr>
          <w:b w:val="0"/>
          <w:noProof/>
          <w:lang w:val="vi-VN"/>
        </w:rPr>
        <w:t>Thống kê chi tiêu hàng ngày, tháng, năm</w:t>
      </w:r>
      <w:r w:rsidRPr="00BC3AB4">
        <w:rPr>
          <w:b w:val="0"/>
          <w:noProof/>
        </w:rPr>
        <w:t xml:space="preserve"> </w:t>
      </w:r>
      <w:r w:rsidRPr="00BC3AB4">
        <w:rPr>
          <w:b w:val="0"/>
          <w:noProof/>
          <w:color w:val="FF0000"/>
        </w:rPr>
        <w:t>&lt;S&gt;</w:t>
      </w:r>
    </w:p>
    <w:p w14:paraId="66BEDC3E" w14:textId="77777777" w:rsidR="00BC3AB4" w:rsidRPr="00BC3AB4" w:rsidRDefault="00BC3AB4" w:rsidP="00BC3AB4">
      <w:pPr>
        <w:pStyle w:val="Heading2"/>
        <w:rPr>
          <w:b w:val="0"/>
          <w:noProof/>
          <w:lang w:val="vi-VN"/>
        </w:rPr>
      </w:pPr>
      <w:r w:rsidRPr="00BC3AB4">
        <w:rPr>
          <w:b w:val="0"/>
          <w:noProof/>
          <w:lang w:val="vi-VN"/>
        </w:rPr>
        <w:t>Đặt mục tiêu chi tiêu, nhắc nhỡ nếu mức chi tiêu thực tế vượt so với dự kiến</w:t>
      </w:r>
      <w:r w:rsidRPr="00BC3AB4">
        <w:rPr>
          <w:b w:val="0"/>
          <w:noProof/>
        </w:rPr>
        <w:t xml:space="preserve"> </w:t>
      </w:r>
      <w:r w:rsidRPr="00BC3AB4">
        <w:rPr>
          <w:b w:val="0"/>
          <w:noProof/>
          <w:color w:val="FF0000"/>
        </w:rPr>
        <w:t>&lt;C&gt;</w:t>
      </w:r>
    </w:p>
    <w:p w14:paraId="431428A4" w14:textId="77777777" w:rsidR="00BC3AB4" w:rsidRPr="00BC3AB4" w:rsidRDefault="00BC3AB4" w:rsidP="00BC3AB4">
      <w:pPr>
        <w:pStyle w:val="Heading2"/>
        <w:rPr>
          <w:b w:val="0"/>
          <w:noProof/>
          <w:lang w:val="vi-VN"/>
        </w:rPr>
      </w:pPr>
      <w:r w:rsidRPr="00BC3AB4">
        <w:rPr>
          <w:b w:val="0"/>
          <w:noProof/>
          <w:lang w:val="vi-VN"/>
        </w:rPr>
        <w:t>Nhập số tiền hiện có, ATM, số tiền cho mượn (người mượn, ngày mượn), nhập số tiền đang nợ, nhập thu nhập (nếu có).</w:t>
      </w:r>
      <w:r w:rsidRPr="00BC3AB4">
        <w:rPr>
          <w:b w:val="0"/>
          <w:noProof/>
        </w:rPr>
        <w:t xml:space="preserve"> </w:t>
      </w:r>
      <w:r w:rsidRPr="00BC3AB4">
        <w:rPr>
          <w:b w:val="0"/>
          <w:noProof/>
          <w:color w:val="FF0000"/>
        </w:rPr>
        <w:t>&lt;M&gt;</w:t>
      </w:r>
    </w:p>
    <w:p w14:paraId="7767E78D" w14:textId="77777777" w:rsidR="00BC3AB4" w:rsidRPr="00BC3AB4" w:rsidRDefault="00BC3AB4" w:rsidP="00BC3AB4">
      <w:pPr>
        <w:pStyle w:val="Heading2"/>
        <w:rPr>
          <w:b w:val="0"/>
          <w:noProof/>
          <w:lang w:val="vi-VN"/>
        </w:rPr>
      </w:pPr>
      <w:r w:rsidRPr="00BC3AB4">
        <w:rPr>
          <w:b w:val="0"/>
          <w:noProof/>
          <w:lang w:val="vi-VN"/>
        </w:rPr>
        <w:t xml:space="preserve">Cho phép tạo mới/đóng sổ chi tiêu </w:t>
      </w:r>
      <w:r w:rsidRPr="00BC3AB4">
        <w:rPr>
          <w:b w:val="0"/>
          <w:noProof/>
          <w:color w:val="FF0000"/>
        </w:rPr>
        <w:t>&lt;S&gt;</w:t>
      </w:r>
    </w:p>
    <w:p w14:paraId="682B1377" w14:textId="77777777" w:rsidR="00BC3AB4" w:rsidRPr="00BC3AB4" w:rsidRDefault="00BC3AB4" w:rsidP="00BC3AB4">
      <w:pPr>
        <w:pStyle w:val="Heading2"/>
        <w:rPr>
          <w:b w:val="0"/>
          <w:noProof/>
          <w:lang w:val="vi-VN"/>
        </w:rPr>
      </w:pPr>
      <w:r w:rsidRPr="00BC3AB4">
        <w:rPr>
          <w:b w:val="0"/>
          <w:noProof/>
        </w:rPr>
        <w:t>Tính toán số dư</w:t>
      </w:r>
      <w:r w:rsidRPr="00BC3AB4">
        <w:rPr>
          <w:b w:val="0"/>
          <w:noProof/>
          <w:lang w:val="vi-VN"/>
        </w:rPr>
        <w:t xml:space="preserve"> hiện tại.</w:t>
      </w:r>
      <w:r w:rsidRPr="00BC3AB4">
        <w:rPr>
          <w:b w:val="0"/>
          <w:noProof/>
        </w:rPr>
        <w:t xml:space="preserve"> </w:t>
      </w:r>
      <w:r w:rsidRPr="00BC3AB4">
        <w:rPr>
          <w:b w:val="0"/>
          <w:noProof/>
          <w:color w:val="FF0000"/>
        </w:rPr>
        <w:t>&lt;M&gt;</w:t>
      </w:r>
    </w:p>
    <w:p w14:paraId="4BFE890C" w14:textId="2B8E4F1D" w:rsidR="00BC3AB4" w:rsidRPr="00BC3AB4" w:rsidRDefault="00BC3AB4" w:rsidP="00516A64">
      <w:pPr>
        <w:pStyle w:val="Heading2"/>
        <w:rPr>
          <w:b w:val="0"/>
          <w:noProof/>
          <w:lang w:val="vi-VN"/>
        </w:rPr>
      </w:pPr>
      <w:r w:rsidRPr="00BC3AB4">
        <w:rPr>
          <w:b w:val="0"/>
          <w:noProof/>
        </w:rPr>
        <w:t>N</w:t>
      </w:r>
      <w:r w:rsidRPr="00BC3AB4">
        <w:rPr>
          <w:b w:val="0"/>
          <w:noProof/>
          <w:lang w:val="vi-VN"/>
        </w:rPr>
        <w:t xml:space="preserve">hắc </w:t>
      </w:r>
      <w:r w:rsidRPr="00BC3AB4">
        <w:rPr>
          <w:b w:val="0"/>
          <w:noProof/>
        </w:rPr>
        <w:t>nhập</w:t>
      </w:r>
      <w:r w:rsidRPr="00BC3AB4">
        <w:rPr>
          <w:b w:val="0"/>
          <w:noProof/>
          <w:lang w:val="vi-VN"/>
        </w:rPr>
        <w:t xml:space="preserve"> bằng chuông</w:t>
      </w:r>
      <w:r w:rsidRPr="00BC3AB4">
        <w:rPr>
          <w:b w:val="0"/>
          <w:noProof/>
        </w:rPr>
        <w:t>, popup vào thời điểm tùy chọn</w:t>
      </w:r>
      <w:r w:rsidRPr="00BC3AB4">
        <w:rPr>
          <w:b w:val="0"/>
          <w:noProof/>
          <w:lang w:val="vi-VN"/>
        </w:rPr>
        <w:t>.</w:t>
      </w:r>
      <w:r w:rsidRPr="00BC3AB4">
        <w:rPr>
          <w:b w:val="0"/>
          <w:noProof/>
        </w:rPr>
        <w:t xml:space="preserve"> </w:t>
      </w:r>
      <w:r w:rsidRPr="00BC3AB4">
        <w:rPr>
          <w:b w:val="0"/>
          <w:noProof/>
          <w:color w:val="FF0000"/>
        </w:rPr>
        <w:t>&lt;S&gt;</w:t>
      </w:r>
    </w:p>
    <w:p w14:paraId="7EDC7EAD" w14:textId="77777777" w:rsidR="00BC3AB4" w:rsidRPr="00BC3AB4" w:rsidRDefault="00BC3AB4" w:rsidP="00BC3AB4">
      <w:pPr>
        <w:pStyle w:val="Heading2"/>
        <w:rPr>
          <w:b w:val="0"/>
          <w:noProof/>
          <w:lang w:val="vi-VN"/>
        </w:rPr>
      </w:pPr>
      <w:r w:rsidRPr="00BC3AB4">
        <w:rPr>
          <w:b w:val="0"/>
          <w:noProof/>
          <w:lang w:val="vi-VN"/>
        </w:rPr>
        <w:t xml:space="preserve">Đồng bộ với Cloud </w:t>
      </w:r>
      <w:r w:rsidRPr="00BC3AB4">
        <w:rPr>
          <w:b w:val="0"/>
          <w:noProof/>
          <w:color w:val="FF0000"/>
        </w:rPr>
        <w:t>&lt;C&gt;</w:t>
      </w:r>
    </w:p>
    <w:p w14:paraId="6BF4B392" w14:textId="77777777" w:rsidR="00BC3AB4" w:rsidRPr="00BC3AB4" w:rsidRDefault="00BC3AB4" w:rsidP="00BC3AB4">
      <w:pPr>
        <w:pStyle w:val="Heading2"/>
        <w:rPr>
          <w:b w:val="0"/>
          <w:noProof/>
          <w:lang w:val="vi-VN"/>
        </w:rPr>
      </w:pPr>
      <w:r w:rsidRPr="00BC3AB4">
        <w:rPr>
          <w:b w:val="0"/>
          <w:noProof/>
          <w:lang w:val="vi-VN"/>
        </w:rPr>
        <w:t xml:space="preserve">Chuyển đổi tiền tệ </w:t>
      </w:r>
      <w:r w:rsidRPr="00BC3AB4">
        <w:rPr>
          <w:b w:val="0"/>
          <w:noProof/>
          <w:color w:val="FF0000"/>
        </w:rPr>
        <w:t>&lt;C&gt;</w:t>
      </w:r>
    </w:p>
    <w:p w14:paraId="2599EAA4" w14:textId="77777777" w:rsidR="00BC3AB4" w:rsidRPr="00BC3AB4" w:rsidRDefault="00BC3AB4" w:rsidP="00BC3AB4">
      <w:pPr>
        <w:pStyle w:val="Heading2"/>
        <w:rPr>
          <w:b w:val="0"/>
          <w:noProof/>
          <w:lang w:val="vi-VN"/>
        </w:rPr>
      </w:pPr>
      <w:r w:rsidRPr="00BC3AB4">
        <w:rPr>
          <w:b w:val="0"/>
          <w:noProof/>
          <w:lang w:val="vi-VN"/>
        </w:rPr>
        <w:t>Đánh giá, nhận xét</w:t>
      </w:r>
      <w:r w:rsidRPr="00BC3AB4">
        <w:rPr>
          <w:b w:val="0"/>
          <w:noProof/>
        </w:rPr>
        <w:t>, báo lỗi</w:t>
      </w:r>
      <w:r w:rsidRPr="00BC3AB4">
        <w:rPr>
          <w:b w:val="0"/>
          <w:noProof/>
          <w:lang w:val="vi-VN"/>
        </w:rPr>
        <w:t xml:space="preserve"> phần mềm</w:t>
      </w:r>
      <w:r w:rsidRPr="00BC3AB4">
        <w:rPr>
          <w:b w:val="0"/>
          <w:noProof/>
        </w:rPr>
        <w:t xml:space="preserve"> </w:t>
      </w:r>
      <w:r w:rsidRPr="00BC3AB4">
        <w:rPr>
          <w:b w:val="0"/>
          <w:noProof/>
          <w:color w:val="FF0000"/>
        </w:rPr>
        <w:t>&lt;S&gt;</w:t>
      </w:r>
    </w:p>
    <w:p w14:paraId="1CCB6022" w14:textId="77777777" w:rsidR="00BC3AB4" w:rsidRPr="00BC3AB4" w:rsidRDefault="00BC3AB4" w:rsidP="00BC3AB4">
      <w:pPr>
        <w:pStyle w:val="Heading2"/>
        <w:rPr>
          <w:b w:val="0"/>
          <w:noProof/>
          <w:lang w:val="vi-VN"/>
        </w:rPr>
      </w:pPr>
      <w:r w:rsidRPr="00BC3AB4">
        <w:rPr>
          <w:b w:val="0"/>
          <w:noProof/>
          <w:lang w:val="vi-VN"/>
        </w:rPr>
        <w:t>Hướng dẫn sử dụng</w:t>
      </w:r>
      <w:r w:rsidRPr="00BC3AB4">
        <w:rPr>
          <w:b w:val="0"/>
          <w:noProof/>
        </w:rPr>
        <w:t xml:space="preserve"> </w:t>
      </w:r>
      <w:r w:rsidRPr="00BC3AB4">
        <w:rPr>
          <w:b w:val="0"/>
          <w:noProof/>
          <w:color w:val="FF0000"/>
        </w:rPr>
        <w:t>&lt;S&gt;</w:t>
      </w:r>
    </w:p>
    <w:p w14:paraId="4133C7ED" w14:textId="77777777" w:rsidR="00BC3AB4" w:rsidRPr="00BC3AB4" w:rsidRDefault="00BC3AB4" w:rsidP="00BC3AB4">
      <w:pPr>
        <w:pStyle w:val="Heading2"/>
        <w:rPr>
          <w:b w:val="0"/>
          <w:noProof/>
          <w:lang w:val="vi-VN"/>
        </w:rPr>
      </w:pPr>
      <w:r w:rsidRPr="00BC3AB4">
        <w:rPr>
          <w:b w:val="0"/>
          <w:noProof/>
          <w:lang w:val="vi-VN"/>
        </w:rPr>
        <w:t xml:space="preserve">Tra cứu </w:t>
      </w:r>
      <w:r w:rsidRPr="00BC3AB4">
        <w:rPr>
          <w:b w:val="0"/>
          <w:noProof/>
        </w:rPr>
        <w:t xml:space="preserve">lịch sử </w:t>
      </w:r>
      <w:r w:rsidRPr="00BC3AB4">
        <w:rPr>
          <w:b w:val="0"/>
          <w:noProof/>
          <w:lang w:val="vi-VN"/>
        </w:rPr>
        <w:t xml:space="preserve">thu chi </w:t>
      </w:r>
      <w:r w:rsidRPr="00BC3AB4">
        <w:rPr>
          <w:b w:val="0"/>
          <w:noProof/>
        </w:rPr>
        <w:t xml:space="preserve">theo ngày, tháng, năm </w:t>
      </w:r>
      <w:r w:rsidRPr="00BC3AB4">
        <w:rPr>
          <w:b w:val="0"/>
          <w:noProof/>
          <w:color w:val="FF0000"/>
        </w:rPr>
        <w:t>&lt;S&gt;</w:t>
      </w:r>
    </w:p>
    <w:p w14:paraId="7A89A530" w14:textId="77777777" w:rsidR="00BC3AB4" w:rsidRPr="00BC3AB4" w:rsidRDefault="00BC3AB4" w:rsidP="00BC3AB4">
      <w:pPr>
        <w:pStyle w:val="Heading2"/>
        <w:rPr>
          <w:b w:val="0"/>
          <w:noProof/>
          <w:lang w:val="vi-VN"/>
        </w:rPr>
      </w:pPr>
      <w:r w:rsidRPr="00BC3AB4">
        <w:rPr>
          <w:b w:val="0"/>
          <w:noProof/>
          <w:lang w:val="vi-VN"/>
        </w:rPr>
        <w:t>Tạo tài khoản khi sử dụng phần mềm</w:t>
      </w:r>
      <w:r w:rsidRPr="00BC3AB4">
        <w:rPr>
          <w:b w:val="0"/>
          <w:noProof/>
        </w:rPr>
        <w:t xml:space="preserve"> </w:t>
      </w:r>
      <w:r w:rsidRPr="00BC3AB4">
        <w:rPr>
          <w:b w:val="0"/>
          <w:noProof/>
          <w:color w:val="FF0000"/>
        </w:rPr>
        <w:t>&lt;C&gt;</w:t>
      </w:r>
      <w:r w:rsidRPr="00BC3AB4">
        <w:rPr>
          <w:b w:val="0"/>
          <w:noProof/>
          <w:color w:val="FF0000"/>
          <w:lang w:val="vi-VN"/>
        </w:rPr>
        <w:t xml:space="preserve"> </w:t>
      </w:r>
    </w:p>
    <w:p w14:paraId="0D931754" w14:textId="77777777" w:rsidR="00BC3AB4" w:rsidRPr="00BC3AB4" w:rsidRDefault="00BC3AB4" w:rsidP="00BC3AB4">
      <w:pPr>
        <w:pStyle w:val="Heading2"/>
        <w:rPr>
          <w:b w:val="0"/>
          <w:noProof/>
          <w:lang w:val="vi-VN"/>
        </w:rPr>
      </w:pPr>
      <w:r w:rsidRPr="00BC3AB4">
        <w:rPr>
          <w:b w:val="0"/>
          <w:noProof/>
          <w:lang w:val="vi-VN"/>
        </w:rPr>
        <w:t xml:space="preserve">Tự động cập nhật các khoản thu chi cố định ( tiền lương, học phí, tiền nhà,…) </w:t>
      </w:r>
      <w:r w:rsidRPr="00BC3AB4">
        <w:rPr>
          <w:b w:val="0"/>
          <w:noProof/>
          <w:color w:val="FF0000"/>
        </w:rPr>
        <w:t>&lt;S&gt;</w:t>
      </w:r>
    </w:p>
    <w:p w14:paraId="5EF2B2C7" w14:textId="77777777" w:rsidR="00BC3AB4" w:rsidRPr="00BC3AB4" w:rsidRDefault="00BC3AB4" w:rsidP="00BC3AB4">
      <w:pPr>
        <w:pStyle w:val="Heading2"/>
        <w:rPr>
          <w:b w:val="0"/>
          <w:noProof/>
          <w:lang w:val="vi-VN"/>
        </w:rPr>
      </w:pPr>
      <w:r w:rsidRPr="00BC3AB4">
        <w:rPr>
          <w:b w:val="0"/>
          <w:noProof/>
          <w:lang w:val="vi-VN"/>
        </w:rPr>
        <w:t>Các chức năng ẩn: theo dõi dữ liệu</w:t>
      </w:r>
      <w:r w:rsidRPr="00BC3AB4">
        <w:rPr>
          <w:b w:val="0"/>
          <w:noProof/>
        </w:rPr>
        <w:t xml:space="preserve"> nặc danh</w:t>
      </w:r>
      <w:r w:rsidRPr="00BC3AB4">
        <w:rPr>
          <w:b w:val="0"/>
          <w:noProof/>
          <w:lang w:val="vi-VN"/>
        </w:rPr>
        <w:t xml:space="preserve">, thống kê… để </w:t>
      </w:r>
      <w:r w:rsidRPr="00BC3AB4">
        <w:rPr>
          <w:b w:val="0"/>
          <w:noProof/>
        </w:rPr>
        <w:t>cải tiến</w:t>
      </w:r>
      <w:r w:rsidRPr="00BC3AB4">
        <w:rPr>
          <w:b w:val="0"/>
          <w:noProof/>
          <w:lang w:val="vi-VN"/>
        </w:rPr>
        <w:t xml:space="preserve"> phần mềm </w:t>
      </w:r>
      <w:r w:rsidRPr="00BC3AB4">
        <w:rPr>
          <w:b w:val="0"/>
          <w:noProof/>
          <w:color w:val="FF0000"/>
        </w:rPr>
        <w:t>&lt;C&gt;</w:t>
      </w:r>
    </w:p>
    <w:p w14:paraId="58BE8CCA" w14:textId="77777777" w:rsidR="00BC3AB4" w:rsidRPr="00BC3AB4" w:rsidRDefault="00BC3AB4" w:rsidP="00BC3AB4"/>
    <w:p w14:paraId="2DA8FC94" w14:textId="77777777" w:rsidR="006163C5" w:rsidRDefault="006163C5">
      <w:pPr>
        <w:widowControl/>
        <w:spacing w:line="240" w:lineRule="auto"/>
        <w:rPr>
          <w:rFonts w:ascii="Arial" w:hAnsi="Arial"/>
          <w:b/>
          <w:sz w:val="28"/>
        </w:rPr>
      </w:pPr>
      <w:r>
        <w:rPr>
          <w:sz w:val="28"/>
        </w:rPr>
        <w:br w:type="page"/>
      </w:r>
    </w:p>
    <w:p w14:paraId="5A29194B" w14:textId="3E7F1DDA" w:rsidR="005F0A2E" w:rsidRPr="00690C16" w:rsidRDefault="00614BF4">
      <w:pPr>
        <w:pStyle w:val="Heading1"/>
        <w:rPr>
          <w:sz w:val="28"/>
        </w:rPr>
      </w:pPr>
      <w:r w:rsidRPr="00690C16">
        <w:rPr>
          <w:sz w:val="28"/>
        </w:rPr>
        <w:lastRenderedPageBreak/>
        <w:t>Other Product Requirements</w:t>
      </w:r>
      <w:bookmarkEnd w:id="123"/>
      <w:bookmarkEnd w:id="124"/>
      <w:r w:rsidR="009940F6" w:rsidRPr="00690C16">
        <w:rPr>
          <w:sz w:val="28"/>
        </w:rPr>
        <w:t xml:space="preserve"> &lt;Yêu cầu khác&gt;</w:t>
      </w:r>
      <w:bookmarkEnd w:id="125"/>
    </w:p>
    <w:p w14:paraId="4EE89A2E" w14:textId="20B01310" w:rsidR="005F0A2E" w:rsidRPr="00690C16" w:rsidRDefault="00614BF4">
      <w:pPr>
        <w:pStyle w:val="Heading2"/>
        <w:rPr>
          <w:sz w:val="24"/>
        </w:rPr>
      </w:pPr>
      <w:bookmarkStart w:id="126" w:name="_Toc425054410"/>
      <w:bookmarkStart w:id="127" w:name="_Toc422186503"/>
      <w:bookmarkStart w:id="128" w:name="_Toc436203409"/>
      <w:bookmarkStart w:id="129" w:name="_Toc452813603"/>
      <w:bookmarkStart w:id="130" w:name="_Toc280807452"/>
      <w:r w:rsidRPr="00690C16">
        <w:rPr>
          <w:sz w:val="24"/>
        </w:rPr>
        <w:t>Applicable Standards</w:t>
      </w:r>
      <w:bookmarkEnd w:id="126"/>
      <w:bookmarkEnd w:id="127"/>
      <w:bookmarkEnd w:id="128"/>
      <w:bookmarkEnd w:id="129"/>
      <w:bookmarkEnd w:id="130"/>
    </w:p>
    <w:p w14:paraId="348139E4" w14:textId="7773CA7B" w:rsidR="00FE2F8D" w:rsidRDefault="00946ABF" w:rsidP="00946ABF">
      <w:pPr>
        <w:pStyle w:val="BodyText"/>
        <w:ind w:left="0"/>
      </w:pPr>
      <w:r>
        <w:t>&lt;Không&gt;</w:t>
      </w:r>
    </w:p>
    <w:p w14:paraId="7011FE81" w14:textId="77777777" w:rsidR="00FE2F8D" w:rsidRPr="00372DEA" w:rsidRDefault="00FE2F8D" w:rsidP="00FE2F8D">
      <w:pPr>
        <w:pStyle w:val="BodyText"/>
      </w:pPr>
    </w:p>
    <w:p w14:paraId="7641C6F5" w14:textId="0BFD8AB1" w:rsidR="005F0A2E" w:rsidRDefault="00614BF4">
      <w:pPr>
        <w:pStyle w:val="Heading2"/>
        <w:rPr>
          <w:sz w:val="24"/>
        </w:rPr>
      </w:pPr>
      <w:bookmarkStart w:id="131" w:name="_Toc425054411"/>
      <w:bookmarkStart w:id="132" w:name="_Toc422186504"/>
      <w:bookmarkStart w:id="133" w:name="_Toc436203410"/>
      <w:bookmarkStart w:id="134" w:name="_Toc452813604"/>
      <w:bookmarkStart w:id="135" w:name="_Toc280807453"/>
      <w:r w:rsidRPr="00690C16">
        <w:rPr>
          <w:sz w:val="24"/>
        </w:rPr>
        <w:t>System Requirements</w:t>
      </w:r>
      <w:bookmarkEnd w:id="131"/>
      <w:bookmarkEnd w:id="132"/>
      <w:bookmarkEnd w:id="133"/>
      <w:bookmarkEnd w:id="134"/>
      <w:bookmarkEnd w:id="135"/>
    </w:p>
    <w:p w14:paraId="57412636" w14:textId="77119DD7" w:rsidR="006163C5" w:rsidRPr="006163C5" w:rsidRDefault="006163C5" w:rsidP="00294669">
      <w:pPr>
        <w:pStyle w:val="BodyText"/>
        <w:numPr>
          <w:ilvl w:val="0"/>
          <w:numId w:val="5"/>
        </w:numPr>
      </w:pPr>
      <w:r>
        <w:t>Với môi trường Android: phiên bản yêu cầu &gt; 3.5</w:t>
      </w:r>
    </w:p>
    <w:p w14:paraId="38E49B82" w14:textId="299FAE4E" w:rsidR="00372DEA" w:rsidRDefault="00372DEA" w:rsidP="00294669">
      <w:pPr>
        <w:pStyle w:val="BodyText"/>
        <w:numPr>
          <w:ilvl w:val="0"/>
          <w:numId w:val="5"/>
        </w:numPr>
      </w:pPr>
      <w:bookmarkStart w:id="136" w:name="_Toc346297793"/>
      <w:r>
        <w:t>Hệ thống đám mây để đồng bộ, thu thập dữ liệu (Azure, Amazone, …)</w:t>
      </w:r>
    </w:p>
    <w:p w14:paraId="5FD7A058" w14:textId="77777777" w:rsidR="00FE2F8D" w:rsidRPr="00372DEA" w:rsidRDefault="00FE2F8D" w:rsidP="00FE2F8D">
      <w:pPr>
        <w:pStyle w:val="BodyText"/>
        <w:ind w:left="1080"/>
      </w:pPr>
    </w:p>
    <w:p w14:paraId="7EE48239" w14:textId="38B13002" w:rsidR="005F0A2E" w:rsidRPr="00690C16" w:rsidRDefault="00614BF4">
      <w:pPr>
        <w:pStyle w:val="Heading2"/>
        <w:widowControl/>
        <w:rPr>
          <w:sz w:val="24"/>
        </w:rPr>
      </w:pPr>
      <w:bookmarkStart w:id="137" w:name="_Toc425054412"/>
      <w:bookmarkStart w:id="138" w:name="_Toc422186505"/>
      <w:bookmarkStart w:id="139" w:name="_Toc436203411"/>
      <w:bookmarkStart w:id="140" w:name="_Toc452813605"/>
      <w:bookmarkStart w:id="141" w:name="_Toc280807454"/>
      <w:r w:rsidRPr="00690C16">
        <w:rPr>
          <w:sz w:val="24"/>
        </w:rPr>
        <w:t>Performance Requirements</w:t>
      </w:r>
      <w:bookmarkEnd w:id="136"/>
      <w:bookmarkEnd w:id="137"/>
      <w:bookmarkEnd w:id="138"/>
      <w:bookmarkEnd w:id="139"/>
      <w:bookmarkEnd w:id="140"/>
      <w:bookmarkEnd w:id="141"/>
    </w:p>
    <w:p w14:paraId="177D690A" w14:textId="77777777" w:rsidR="00372DEA" w:rsidRPr="00211609" w:rsidRDefault="00372DEA" w:rsidP="00294669">
      <w:pPr>
        <w:pStyle w:val="ListParagraph"/>
        <w:numPr>
          <w:ilvl w:val="0"/>
          <w:numId w:val="5"/>
        </w:numPr>
        <w:jc w:val="left"/>
        <w:rPr>
          <w:rFonts w:cs="Times New Roman"/>
          <w:color w:val="000000"/>
          <w:szCs w:val="26"/>
        </w:rPr>
      </w:pPr>
      <w:r w:rsidRPr="00211609">
        <w:rPr>
          <w:rFonts w:cs="Times New Roman"/>
          <w:color w:val="000000"/>
          <w:szCs w:val="26"/>
        </w:rPr>
        <w:t>Phản hồi nhanh từ hệ thống: chức năng tương tác với người dùng luôn đáp ứng phản hồi trong vòng 0.5 - 2s.</w:t>
      </w:r>
    </w:p>
    <w:p w14:paraId="6D52AB2A" w14:textId="77777777" w:rsidR="00372DEA" w:rsidRPr="00372DEA" w:rsidRDefault="00372DEA" w:rsidP="00372DEA">
      <w:pPr>
        <w:pStyle w:val="BodyText"/>
      </w:pPr>
    </w:p>
    <w:p w14:paraId="543D4794" w14:textId="5A397646" w:rsidR="005F0A2E" w:rsidRDefault="00614BF4" w:rsidP="00FE2F8D">
      <w:pPr>
        <w:pStyle w:val="Heading2"/>
        <w:rPr>
          <w:sz w:val="24"/>
        </w:rPr>
      </w:pPr>
      <w:bookmarkStart w:id="142" w:name="_Toc425054413"/>
      <w:bookmarkStart w:id="143" w:name="_Toc346297794"/>
      <w:bookmarkStart w:id="144" w:name="_Toc422186506"/>
      <w:bookmarkStart w:id="145" w:name="_Toc436203412"/>
      <w:bookmarkStart w:id="146" w:name="_Toc452813606"/>
      <w:bookmarkStart w:id="147" w:name="_Toc280807455"/>
      <w:r w:rsidRPr="00690C16">
        <w:rPr>
          <w:sz w:val="24"/>
        </w:rPr>
        <w:t>Environmental Requirements</w:t>
      </w:r>
      <w:bookmarkEnd w:id="142"/>
      <w:bookmarkEnd w:id="143"/>
      <w:bookmarkEnd w:id="144"/>
      <w:bookmarkEnd w:id="145"/>
      <w:bookmarkEnd w:id="146"/>
      <w:bookmarkEnd w:id="147"/>
    </w:p>
    <w:p w14:paraId="3DDE3EC3" w14:textId="1D0C404C" w:rsidR="006163C5" w:rsidRDefault="00946ABF" w:rsidP="00946ABF">
      <w:r>
        <w:t>&lt;Không</w:t>
      </w:r>
      <w:r w:rsidR="00FE2F8D">
        <w:t>&gt;</w:t>
      </w:r>
      <w:bookmarkStart w:id="148" w:name="_Toc436203413"/>
      <w:bookmarkStart w:id="149" w:name="_Toc452813607"/>
      <w:bookmarkStart w:id="150" w:name="_Toc280807456"/>
    </w:p>
    <w:p w14:paraId="502B0283" w14:textId="77777777" w:rsidR="00946ABF" w:rsidRDefault="00946ABF" w:rsidP="00946ABF">
      <w:pPr>
        <w:rPr>
          <w:rFonts w:ascii="Arial" w:hAnsi="Arial"/>
          <w:b/>
          <w:sz w:val="28"/>
        </w:rPr>
      </w:pPr>
    </w:p>
    <w:p w14:paraId="4DEFEAE2" w14:textId="103312C2" w:rsidR="005F0A2E" w:rsidRPr="00690C16" w:rsidRDefault="00614BF4">
      <w:pPr>
        <w:pStyle w:val="Heading1"/>
        <w:rPr>
          <w:sz w:val="28"/>
        </w:rPr>
      </w:pPr>
      <w:r w:rsidRPr="00690C16">
        <w:rPr>
          <w:sz w:val="28"/>
        </w:rPr>
        <w:t>Documentation Requirements</w:t>
      </w:r>
      <w:bookmarkEnd w:id="148"/>
      <w:bookmarkEnd w:id="149"/>
      <w:r w:rsidR="009940F6" w:rsidRPr="00690C16">
        <w:rPr>
          <w:sz w:val="28"/>
        </w:rPr>
        <w:t xml:space="preserve"> &lt;Yêu cầu về sưu liệu&gt;</w:t>
      </w:r>
      <w:bookmarkEnd w:id="150"/>
    </w:p>
    <w:p w14:paraId="11F167AF" w14:textId="306789DD" w:rsidR="00E810AF" w:rsidRDefault="001678A8" w:rsidP="006163C5">
      <w:pPr>
        <w:pStyle w:val="BodyText"/>
        <w:ind w:left="0"/>
      </w:pPr>
      <w:r>
        <w:t>&lt;Cập nhật sau&gt;</w:t>
      </w:r>
    </w:p>
    <w:p w14:paraId="36AAEBC0" w14:textId="77777777" w:rsidR="00946ABF" w:rsidRPr="00E810AF" w:rsidRDefault="00946ABF" w:rsidP="006163C5">
      <w:pPr>
        <w:pStyle w:val="BodyText"/>
        <w:ind w:left="0"/>
      </w:pPr>
    </w:p>
    <w:p w14:paraId="4F605C26" w14:textId="5C52895B" w:rsidR="005F0A2E" w:rsidRPr="00690C16" w:rsidRDefault="00614BF4">
      <w:pPr>
        <w:pStyle w:val="Heading2"/>
        <w:rPr>
          <w:sz w:val="24"/>
        </w:rPr>
      </w:pPr>
      <w:bookmarkStart w:id="151" w:name="_Toc425054415"/>
      <w:bookmarkStart w:id="152" w:name="_Toc422186508"/>
      <w:bookmarkStart w:id="153" w:name="_Toc436203414"/>
      <w:bookmarkStart w:id="154" w:name="_Toc452813608"/>
      <w:bookmarkStart w:id="155" w:name="_Toc280807457"/>
      <w:r w:rsidRPr="00690C16">
        <w:rPr>
          <w:sz w:val="24"/>
        </w:rPr>
        <w:t>User Manual</w:t>
      </w:r>
      <w:bookmarkEnd w:id="151"/>
      <w:bookmarkEnd w:id="152"/>
      <w:bookmarkEnd w:id="153"/>
      <w:bookmarkEnd w:id="154"/>
      <w:bookmarkEnd w:id="155"/>
    </w:p>
    <w:p w14:paraId="648D274F" w14:textId="4773FD47" w:rsidR="001678A8" w:rsidRDefault="006163C5" w:rsidP="006163C5">
      <w:pPr>
        <w:pStyle w:val="BodyText"/>
        <w:ind w:left="0"/>
      </w:pPr>
      <w:r>
        <w:t>&lt;Tích hợp sẵn, hiển thị lần đầu khi sử dụng phần mềm&gt;</w:t>
      </w:r>
    </w:p>
    <w:p w14:paraId="4DEAE585" w14:textId="77777777" w:rsidR="006163C5" w:rsidRPr="001678A8" w:rsidRDefault="006163C5" w:rsidP="006163C5">
      <w:pPr>
        <w:pStyle w:val="BodyText"/>
        <w:ind w:left="0"/>
      </w:pPr>
    </w:p>
    <w:p w14:paraId="4B4C2FCC" w14:textId="00530679" w:rsidR="005F0A2E" w:rsidRPr="00690C16" w:rsidRDefault="00614BF4">
      <w:pPr>
        <w:pStyle w:val="Heading2"/>
        <w:rPr>
          <w:sz w:val="24"/>
        </w:rPr>
      </w:pPr>
      <w:bookmarkStart w:id="156" w:name="_Toc425054416"/>
      <w:bookmarkStart w:id="157" w:name="_Toc422186509"/>
      <w:bookmarkStart w:id="158" w:name="_Toc436203415"/>
      <w:bookmarkStart w:id="159" w:name="_Toc452813609"/>
      <w:bookmarkStart w:id="160" w:name="_Toc280807458"/>
      <w:r w:rsidRPr="00690C16">
        <w:rPr>
          <w:sz w:val="24"/>
        </w:rPr>
        <w:t>Online Help</w:t>
      </w:r>
      <w:bookmarkEnd w:id="156"/>
      <w:bookmarkEnd w:id="157"/>
      <w:bookmarkEnd w:id="158"/>
      <w:bookmarkEnd w:id="159"/>
      <w:bookmarkEnd w:id="160"/>
    </w:p>
    <w:p w14:paraId="7C71BEF9" w14:textId="08D6477E" w:rsidR="00E810AF" w:rsidRDefault="006163C5" w:rsidP="00294669">
      <w:pPr>
        <w:pStyle w:val="BodyText"/>
        <w:numPr>
          <w:ilvl w:val="0"/>
          <w:numId w:val="5"/>
        </w:numPr>
      </w:pPr>
      <w:r>
        <w:t>Fanpage trên facebook (tạo sau khi hoàn thành sản phẩm)</w:t>
      </w:r>
    </w:p>
    <w:p w14:paraId="7025C8A7" w14:textId="77777777" w:rsidR="006163C5" w:rsidRPr="00E810AF" w:rsidRDefault="006163C5" w:rsidP="006163C5">
      <w:pPr>
        <w:pStyle w:val="BodyText"/>
      </w:pPr>
    </w:p>
    <w:p w14:paraId="5826BB6D" w14:textId="089FD022" w:rsidR="005F0A2E" w:rsidRPr="00690C16" w:rsidRDefault="00614BF4">
      <w:pPr>
        <w:pStyle w:val="Heading2"/>
        <w:rPr>
          <w:sz w:val="24"/>
        </w:rPr>
      </w:pPr>
      <w:bookmarkStart w:id="161" w:name="_Toc425054417"/>
      <w:bookmarkStart w:id="162" w:name="_Toc422186510"/>
      <w:bookmarkStart w:id="163" w:name="_Toc436203416"/>
      <w:bookmarkStart w:id="164" w:name="_Toc452813610"/>
      <w:bookmarkStart w:id="165" w:name="_Toc280807459"/>
      <w:r w:rsidRPr="00690C16">
        <w:rPr>
          <w:sz w:val="24"/>
        </w:rPr>
        <w:t>Installation Guides, Configuration, and Read Me File</w:t>
      </w:r>
      <w:bookmarkEnd w:id="161"/>
      <w:bookmarkEnd w:id="162"/>
      <w:bookmarkEnd w:id="163"/>
      <w:bookmarkEnd w:id="164"/>
      <w:bookmarkEnd w:id="165"/>
    </w:p>
    <w:p w14:paraId="01D867B5" w14:textId="419F082D" w:rsidR="001678A8" w:rsidRPr="001678A8" w:rsidRDefault="001678A8" w:rsidP="006163C5">
      <w:pPr>
        <w:pStyle w:val="BodyText"/>
        <w:ind w:left="0"/>
      </w:pPr>
      <w:r>
        <w:t>&lt;Bỏ qua&gt;</w:t>
      </w:r>
    </w:p>
    <w:p w14:paraId="1E06D667" w14:textId="55699F70" w:rsidR="005F0A2E" w:rsidRPr="00690C16" w:rsidRDefault="00614BF4">
      <w:pPr>
        <w:pStyle w:val="Heading2"/>
        <w:widowControl/>
        <w:rPr>
          <w:sz w:val="24"/>
        </w:rPr>
      </w:pPr>
      <w:bookmarkStart w:id="166" w:name="_Toc425054418"/>
      <w:bookmarkStart w:id="167" w:name="_Toc422186511"/>
      <w:bookmarkStart w:id="168" w:name="_Toc436203417"/>
      <w:bookmarkStart w:id="169" w:name="_Toc452813611"/>
      <w:bookmarkStart w:id="170" w:name="_Toc280807460"/>
      <w:r w:rsidRPr="00690C16">
        <w:rPr>
          <w:sz w:val="24"/>
        </w:rPr>
        <w:t>Labeling and Packaging</w:t>
      </w:r>
      <w:bookmarkEnd w:id="166"/>
      <w:bookmarkEnd w:id="167"/>
      <w:bookmarkEnd w:id="168"/>
      <w:bookmarkEnd w:id="169"/>
      <w:bookmarkEnd w:id="170"/>
    </w:p>
    <w:p w14:paraId="11EA53CD" w14:textId="77777777" w:rsidR="00294669" w:rsidRPr="001678A8" w:rsidRDefault="00294669" w:rsidP="00294669">
      <w:pPr>
        <w:pStyle w:val="BodyText"/>
        <w:ind w:left="0"/>
      </w:pPr>
      <w:bookmarkStart w:id="171" w:name="_Toc436203393"/>
      <w:bookmarkStart w:id="172" w:name="_Toc452813612"/>
      <w:bookmarkStart w:id="173" w:name="_Toc280807461"/>
      <w:r>
        <w:t>&lt;Bỏ qua&gt;</w:t>
      </w:r>
    </w:p>
    <w:p w14:paraId="0367C089" w14:textId="77777777" w:rsidR="006163C5" w:rsidRDefault="006163C5">
      <w:pPr>
        <w:widowControl/>
        <w:spacing w:line="240" w:lineRule="auto"/>
        <w:rPr>
          <w:rFonts w:ascii="Arial" w:hAnsi="Arial"/>
          <w:b/>
          <w:sz w:val="28"/>
        </w:rPr>
      </w:pPr>
      <w:r>
        <w:rPr>
          <w:sz w:val="28"/>
        </w:rPr>
        <w:br w:type="page"/>
      </w:r>
    </w:p>
    <w:p w14:paraId="37FEE190" w14:textId="2B7F0D50" w:rsidR="006163C5" w:rsidRPr="00294669" w:rsidRDefault="00614BF4" w:rsidP="00294669">
      <w:pPr>
        <w:pStyle w:val="Heading1"/>
        <w:numPr>
          <w:ilvl w:val="0"/>
          <w:numId w:val="0"/>
        </w:numPr>
        <w:rPr>
          <w:sz w:val="28"/>
        </w:rPr>
      </w:pPr>
      <w:r w:rsidRPr="00690C16">
        <w:rPr>
          <w:sz w:val="28"/>
        </w:rPr>
        <w:lastRenderedPageBreak/>
        <w:t>A         Feature Attributes</w:t>
      </w:r>
      <w:bookmarkStart w:id="174" w:name="_Toc425054398"/>
      <w:bookmarkStart w:id="175" w:name="_Toc343955082"/>
      <w:bookmarkStart w:id="176" w:name="_Toc346297784"/>
      <w:bookmarkStart w:id="177" w:name="_Toc422186491"/>
      <w:bookmarkStart w:id="178" w:name="_Toc436203394"/>
      <w:bookmarkStart w:id="179" w:name="_Toc452813613"/>
      <w:bookmarkStart w:id="180" w:name="_Toc280807462"/>
      <w:bookmarkEnd w:id="171"/>
      <w:bookmarkEnd w:id="172"/>
      <w:bookmarkEnd w:id="173"/>
    </w:p>
    <w:p w14:paraId="15D1827E" w14:textId="4820218F" w:rsidR="005F0A2E" w:rsidRPr="00690C16" w:rsidRDefault="00614BF4">
      <w:pPr>
        <w:pStyle w:val="Heading2"/>
        <w:widowControl/>
        <w:numPr>
          <w:ilvl w:val="0"/>
          <w:numId w:val="0"/>
        </w:numPr>
        <w:rPr>
          <w:sz w:val="24"/>
        </w:rPr>
      </w:pPr>
      <w:r w:rsidRPr="00690C16">
        <w:rPr>
          <w:sz w:val="24"/>
        </w:rPr>
        <w:t>A.1</w:t>
      </w:r>
      <w:r w:rsidRPr="00690C16">
        <w:rPr>
          <w:sz w:val="24"/>
        </w:rPr>
        <w:tab/>
        <w:t>Status</w:t>
      </w:r>
      <w:bookmarkEnd w:id="174"/>
      <w:bookmarkEnd w:id="175"/>
      <w:bookmarkEnd w:id="176"/>
      <w:bookmarkEnd w:id="177"/>
      <w:bookmarkEnd w:id="178"/>
      <w:bookmarkEnd w:id="179"/>
      <w:bookmarkEnd w:id="180"/>
      <w:r w:rsidR="001678A8">
        <w:rPr>
          <w:sz w:val="24"/>
        </w:rPr>
        <w:t xml:space="preserve"> &lt;Cập nhật sau&gt;</w:t>
      </w:r>
    </w:p>
    <w:p w14:paraId="549FCEDB" w14:textId="5CC21610" w:rsidR="00294669" w:rsidRDefault="00294669" w:rsidP="00294669">
      <w:pPr>
        <w:pStyle w:val="BodyText"/>
        <w:ind w:left="0"/>
      </w:pPr>
      <w:bookmarkStart w:id="181" w:name="_Toc425054399"/>
      <w:bookmarkStart w:id="182" w:name="_Toc343955070"/>
      <w:bookmarkStart w:id="183" w:name="_Toc346297785"/>
      <w:bookmarkStart w:id="184" w:name="_Toc422186492"/>
      <w:bookmarkStart w:id="185" w:name="_Toc436203395"/>
      <w:bookmarkStart w:id="186" w:name="_Toc452813614"/>
      <w:bookmarkStart w:id="187" w:name="_Toc280807463"/>
      <w:r>
        <w:t>&lt;Bỏ qua&gt;</w:t>
      </w:r>
    </w:p>
    <w:p w14:paraId="6AE0CE46" w14:textId="0F2E72CD" w:rsidR="005F0A2E" w:rsidRPr="00690C16" w:rsidRDefault="00614BF4">
      <w:pPr>
        <w:pStyle w:val="Heading2"/>
        <w:widowControl/>
        <w:numPr>
          <w:ilvl w:val="0"/>
          <w:numId w:val="0"/>
        </w:numPr>
        <w:rPr>
          <w:sz w:val="24"/>
        </w:rPr>
      </w:pPr>
      <w:r w:rsidRPr="00690C16">
        <w:rPr>
          <w:sz w:val="24"/>
        </w:rPr>
        <w:t>A.2</w:t>
      </w:r>
      <w:r w:rsidRPr="00690C16">
        <w:rPr>
          <w:sz w:val="24"/>
        </w:rPr>
        <w:tab/>
        <w:t>Benefit</w:t>
      </w:r>
      <w:bookmarkEnd w:id="181"/>
      <w:bookmarkEnd w:id="182"/>
      <w:bookmarkEnd w:id="183"/>
      <w:bookmarkEnd w:id="184"/>
      <w:bookmarkEnd w:id="185"/>
      <w:bookmarkEnd w:id="186"/>
      <w:bookmarkEnd w:id="187"/>
      <w:r w:rsidR="001678A8">
        <w:rPr>
          <w:sz w:val="24"/>
        </w:rPr>
        <w:t xml:space="preserve"> &lt;Độ ưu tiên</w:t>
      </w:r>
      <w:r w:rsidR="00200306">
        <w:rPr>
          <w:sz w:val="24"/>
        </w:rPr>
        <w:t xml:space="preserve"> cho các yêu cầu do team marketing, PM, BA viết</w:t>
      </w:r>
      <w:r w:rsidR="001678A8">
        <w:rPr>
          <w:sz w:val="24"/>
        </w:rPr>
        <w:t>&gt;</w:t>
      </w:r>
    </w:p>
    <w:p w14:paraId="2660CB7E" w14:textId="5AB6370F" w:rsidR="005F0A2E" w:rsidRPr="00690C16" w:rsidRDefault="00294669" w:rsidP="00294669">
      <w:pPr>
        <w:pStyle w:val="BodyText"/>
        <w:ind w:left="0"/>
      </w:pPr>
      <w:r>
        <w:t>&lt;Bỏ qua&gt;</w:t>
      </w:r>
    </w:p>
    <w:p w14:paraId="6A6B6D46" w14:textId="77777777" w:rsidR="005F0A2E" w:rsidRPr="00690C16" w:rsidRDefault="00614BF4">
      <w:pPr>
        <w:pStyle w:val="Heading2"/>
        <w:widowControl/>
        <w:numPr>
          <w:ilvl w:val="0"/>
          <w:numId w:val="0"/>
        </w:numPr>
        <w:rPr>
          <w:sz w:val="24"/>
        </w:rPr>
      </w:pPr>
      <w:bookmarkStart w:id="188" w:name="_Toc425054400"/>
      <w:bookmarkStart w:id="189" w:name="_Toc343955074"/>
      <w:bookmarkStart w:id="190" w:name="_Toc346297786"/>
      <w:bookmarkStart w:id="191" w:name="_Toc422186493"/>
      <w:bookmarkStart w:id="192" w:name="_Toc436203396"/>
      <w:bookmarkStart w:id="193" w:name="_Toc452813615"/>
      <w:bookmarkStart w:id="194" w:name="_Toc280807464"/>
      <w:r w:rsidRPr="00690C16">
        <w:rPr>
          <w:sz w:val="24"/>
        </w:rPr>
        <w:t>A.3</w:t>
      </w:r>
      <w:r w:rsidRPr="00690C16">
        <w:rPr>
          <w:sz w:val="24"/>
        </w:rPr>
        <w:tab/>
        <w:t>Effort</w:t>
      </w:r>
      <w:bookmarkEnd w:id="188"/>
      <w:bookmarkEnd w:id="189"/>
      <w:bookmarkEnd w:id="190"/>
      <w:bookmarkEnd w:id="191"/>
      <w:bookmarkEnd w:id="192"/>
      <w:bookmarkEnd w:id="193"/>
      <w:bookmarkEnd w:id="194"/>
    </w:p>
    <w:p w14:paraId="65636C8B" w14:textId="77777777" w:rsidR="00294669" w:rsidRPr="001678A8" w:rsidRDefault="00294669" w:rsidP="00294669">
      <w:pPr>
        <w:pStyle w:val="BodyText"/>
        <w:ind w:left="0"/>
      </w:pPr>
      <w:bookmarkStart w:id="195" w:name="_Toc425054401"/>
      <w:bookmarkStart w:id="196" w:name="_Toc422186494"/>
      <w:bookmarkStart w:id="197" w:name="_Toc436203397"/>
      <w:bookmarkStart w:id="198" w:name="_Toc452813616"/>
      <w:bookmarkStart w:id="199" w:name="_Toc280807465"/>
      <w:r>
        <w:t>&lt;Bỏ qua&gt;</w:t>
      </w:r>
    </w:p>
    <w:p w14:paraId="1CEB1A9C" w14:textId="7D98213C" w:rsidR="005F0A2E" w:rsidRPr="00690C16" w:rsidRDefault="00614BF4">
      <w:pPr>
        <w:pStyle w:val="Heading2"/>
        <w:widowControl/>
        <w:numPr>
          <w:ilvl w:val="0"/>
          <w:numId w:val="0"/>
        </w:numPr>
        <w:rPr>
          <w:sz w:val="24"/>
        </w:rPr>
      </w:pPr>
      <w:r w:rsidRPr="00690C16">
        <w:rPr>
          <w:sz w:val="24"/>
        </w:rPr>
        <w:t>A.4</w:t>
      </w:r>
      <w:r w:rsidRPr="00690C16">
        <w:rPr>
          <w:sz w:val="24"/>
        </w:rPr>
        <w:tab/>
        <w:t>Risk</w:t>
      </w:r>
      <w:bookmarkEnd w:id="195"/>
      <w:bookmarkEnd w:id="196"/>
      <w:bookmarkEnd w:id="197"/>
      <w:bookmarkEnd w:id="198"/>
      <w:bookmarkEnd w:id="199"/>
    </w:p>
    <w:p w14:paraId="00CDAC11" w14:textId="12D8162F" w:rsidR="00200306" w:rsidRPr="00211609" w:rsidRDefault="00200306" w:rsidP="00294669">
      <w:pPr>
        <w:pStyle w:val="ListParagraph"/>
        <w:numPr>
          <w:ilvl w:val="0"/>
          <w:numId w:val="5"/>
        </w:numPr>
        <w:rPr>
          <w:sz w:val="22"/>
        </w:rPr>
      </w:pPr>
      <w:r w:rsidRPr="00211609">
        <w:rPr>
          <w:sz w:val="22"/>
        </w:rPr>
        <w:t>Nếu như sản phẩm không hoàn thiện</w:t>
      </w:r>
      <w:r w:rsidR="00807DBD">
        <w:rPr>
          <w:sz w:val="22"/>
        </w:rPr>
        <w:t xml:space="preserve"> do thiếu nhân lực, phân bố thời gian chưa hợp lý</w:t>
      </w:r>
      <w:r w:rsidRPr="00211609">
        <w:rPr>
          <w:sz w:val="22"/>
        </w:rPr>
        <w:t>, không được người dùng ủng hộ thì công sức bỏ ra sẽ lãng phí(code, thu thập, khảo sát, họp hành, …)</w:t>
      </w:r>
    </w:p>
    <w:p w14:paraId="6D4EB9A0" w14:textId="77777777" w:rsidR="00200306" w:rsidRPr="00211609" w:rsidRDefault="00200306" w:rsidP="00294669">
      <w:pPr>
        <w:pStyle w:val="ListParagraph"/>
        <w:numPr>
          <w:ilvl w:val="0"/>
          <w:numId w:val="5"/>
        </w:numPr>
        <w:rPr>
          <w:sz w:val="22"/>
        </w:rPr>
      </w:pPr>
      <w:r w:rsidRPr="00211609">
        <w:rPr>
          <w:sz w:val="22"/>
        </w:rPr>
        <w:t>Ước lượng độ khó chức năng quá cao, không thể hoàn thành</w:t>
      </w:r>
    </w:p>
    <w:p w14:paraId="214D14E1" w14:textId="77777777" w:rsidR="00200306" w:rsidRPr="00200306" w:rsidRDefault="00200306" w:rsidP="00200306">
      <w:pPr>
        <w:pStyle w:val="BodyText"/>
      </w:pPr>
    </w:p>
    <w:p w14:paraId="7EB2D430" w14:textId="65BEDCF9" w:rsidR="005F0A2E" w:rsidRPr="00690C16" w:rsidRDefault="00614BF4">
      <w:pPr>
        <w:pStyle w:val="Heading2"/>
        <w:widowControl/>
        <w:numPr>
          <w:ilvl w:val="0"/>
          <w:numId w:val="0"/>
        </w:numPr>
        <w:rPr>
          <w:sz w:val="24"/>
        </w:rPr>
      </w:pPr>
      <w:bookmarkStart w:id="200" w:name="_Toc425054402"/>
      <w:bookmarkStart w:id="201" w:name="_Toc422186495"/>
      <w:bookmarkStart w:id="202" w:name="_Toc436203398"/>
      <w:bookmarkStart w:id="203" w:name="_Toc452813617"/>
      <w:bookmarkStart w:id="204" w:name="_Toc280807466"/>
      <w:r w:rsidRPr="00690C16">
        <w:rPr>
          <w:sz w:val="24"/>
        </w:rPr>
        <w:t>A.5</w:t>
      </w:r>
      <w:r w:rsidRPr="00690C16">
        <w:rPr>
          <w:sz w:val="24"/>
        </w:rPr>
        <w:tab/>
        <w:t>Stability</w:t>
      </w:r>
      <w:bookmarkEnd w:id="200"/>
      <w:bookmarkEnd w:id="201"/>
      <w:bookmarkEnd w:id="202"/>
      <w:bookmarkEnd w:id="203"/>
      <w:bookmarkEnd w:id="204"/>
    </w:p>
    <w:p w14:paraId="228312E6" w14:textId="77777777" w:rsidR="00294669" w:rsidRPr="001678A8" w:rsidRDefault="00294669" w:rsidP="00294669">
      <w:pPr>
        <w:pStyle w:val="BodyText"/>
        <w:ind w:left="0"/>
      </w:pPr>
      <w:bookmarkStart w:id="205" w:name="_Toc425054403"/>
      <w:bookmarkStart w:id="206" w:name="_Toc343955086"/>
      <w:bookmarkStart w:id="207" w:name="_Toc346297788"/>
      <w:bookmarkStart w:id="208" w:name="_Toc422186496"/>
      <w:bookmarkStart w:id="209" w:name="_Toc436203399"/>
      <w:bookmarkStart w:id="210" w:name="_Toc452813618"/>
      <w:bookmarkStart w:id="211" w:name="_Toc280807467"/>
      <w:r>
        <w:t>&lt;Bỏ qua&gt;</w:t>
      </w:r>
    </w:p>
    <w:p w14:paraId="1F150D2A" w14:textId="1119054F" w:rsidR="005F0A2E" w:rsidRPr="00690C16" w:rsidRDefault="00614BF4">
      <w:pPr>
        <w:pStyle w:val="Heading2"/>
        <w:widowControl/>
        <w:numPr>
          <w:ilvl w:val="0"/>
          <w:numId w:val="0"/>
        </w:numPr>
        <w:rPr>
          <w:sz w:val="24"/>
        </w:rPr>
      </w:pPr>
      <w:r w:rsidRPr="00690C16">
        <w:rPr>
          <w:sz w:val="24"/>
        </w:rPr>
        <w:t>A.6</w:t>
      </w:r>
      <w:r w:rsidRPr="00690C16">
        <w:rPr>
          <w:sz w:val="24"/>
        </w:rPr>
        <w:tab/>
        <w:t>Target Release</w:t>
      </w:r>
      <w:bookmarkEnd w:id="205"/>
      <w:bookmarkEnd w:id="206"/>
      <w:bookmarkEnd w:id="207"/>
      <w:bookmarkEnd w:id="208"/>
      <w:bookmarkEnd w:id="209"/>
      <w:bookmarkEnd w:id="210"/>
      <w:bookmarkEnd w:id="211"/>
    </w:p>
    <w:p w14:paraId="24EE1C84" w14:textId="77777777" w:rsidR="00294669" w:rsidRPr="001678A8" w:rsidRDefault="00294669" w:rsidP="00294669">
      <w:pPr>
        <w:pStyle w:val="BodyText"/>
        <w:ind w:left="0"/>
      </w:pPr>
      <w:bookmarkStart w:id="212" w:name="_Toc425054404"/>
      <w:bookmarkStart w:id="213" w:name="_Toc422186497"/>
      <w:bookmarkStart w:id="214" w:name="_Toc436203400"/>
      <w:bookmarkStart w:id="215" w:name="_Toc452813619"/>
      <w:bookmarkStart w:id="216" w:name="_Toc280807468"/>
      <w:r>
        <w:t>&lt;Bỏ qua&gt;</w:t>
      </w:r>
    </w:p>
    <w:p w14:paraId="6ACBF779" w14:textId="0DD6EFAA" w:rsidR="005F0A2E" w:rsidRPr="00690C16" w:rsidRDefault="00614BF4">
      <w:pPr>
        <w:pStyle w:val="Heading2"/>
        <w:widowControl/>
        <w:numPr>
          <w:ilvl w:val="0"/>
          <w:numId w:val="0"/>
        </w:numPr>
        <w:rPr>
          <w:sz w:val="24"/>
        </w:rPr>
      </w:pPr>
      <w:r w:rsidRPr="00690C16">
        <w:rPr>
          <w:sz w:val="24"/>
        </w:rPr>
        <w:t>A.7</w:t>
      </w:r>
      <w:r w:rsidRPr="00690C16">
        <w:rPr>
          <w:sz w:val="24"/>
        </w:rPr>
        <w:tab/>
        <w:t>Assigned To</w:t>
      </w:r>
      <w:bookmarkEnd w:id="212"/>
      <w:bookmarkEnd w:id="213"/>
      <w:bookmarkEnd w:id="214"/>
      <w:bookmarkEnd w:id="215"/>
      <w:bookmarkEnd w:id="216"/>
    </w:p>
    <w:p w14:paraId="35A8F16B" w14:textId="77777777" w:rsidR="00294669" w:rsidRPr="001678A8" w:rsidRDefault="00294669" w:rsidP="00294669">
      <w:pPr>
        <w:pStyle w:val="BodyText"/>
        <w:ind w:left="0"/>
      </w:pPr>
      <w:bookmarkStart w:id="217" w:name="_Toc425054405"/>
      <w:bookmarkStart w:id="218" w:name="_Toc343955094"/>
      <w:bookmarkStart w:id="219" w:name="_Toc346297789"/>
      <w:bookmarkStart w:id="220" w:name="_Toc422186498"/>
      <w:bookmarkStart w:id="221" w:name="_Toc436203401"/>
      <w:bookmarkStart w:id="222" w:name="_Toc452813620"/>
      <w:bookmarkStart w:id="223" w:name="_Toc280807469"/>
      <w:r>
        <w:t>&lt;Bỏ qua&gt;</w:t>
      </w:r>
    </w:p>
    <w:p w14:paraId="4822D6CA" w14:textId="7F2D4CA7" w:rsidR="005F0A2E" w:rsidRPr="00690C16" w:rsidRDefault="00614BF4">
      <w:pPr>
        <w:pStyle w:val="Heading2"/>
        <w:widowControl/>
        <w:numPr>
          <w:ilvl w:val="0"/>
          <w:numId w:val="0"/>
        </w:numPr>
        <w:rPr>
          <w:sz w:val="24"/>
        </w:rPr>
      </w:pPr>
      <w:r w:rsidRPr="00690C16">
        <w:rPr>
          <w:sz w:val="24"/>
        </w:rPr>
        <w:t>A.8</w:t>
      </w:r>
      <w:r w:rsidRPr="00690C16">
        <w:rPr>
          <w:sz w:val="24"/>
        </w:rPr>
        <w:tab/>
        <w:t>Reason</w:t>
      </w:r>
      <w:bookmarkEnd w:id="217"/>
      <w:bookmarkEnd w:id="218"/>
      <w:bookmarkEnd w:id="219"/>
      <w:bookmarkEnd w:id="220"/>
      <w:bookmarkEnd w:id="221"/>
      <w:bookmarkEnd w:id="222"/>
      <w:bookmarkEnd w:id="223"/>
    </w:p>
    <w:p w14:paraId="3E4BAE1E" w14:textId="77777777" w:rsidR="00294669" w:rsidRPr="001678A8" w:rsidRDefault="00294669" w:rsidP="00294669">
      <w:pPr>
        <w:pStyle w:val="BodyText"/>
        <w:ind w:left="0"/>
      </w:pPr>
      <w:r>
        <w:t>&lt;Bỏ qua&gt;</w:t>
      </w:r>
    </w:p>
    <w:p w14:paraId="64DFCED1" w14:textId="77777777" w:rsidR="00ED318D" w:rsidRPr="00690C16" w:rsidRDefault="00ED318D">
      <w:pPr>
        <w:pStyle w:val="Heading1"/>
        <w:numPr>
          <w:ilvl w:val="0"/>
          <w:numId w:val="0"/>
        </w:numPr>
        <w:rPr>
          <w:sz w:val="28"/>
        </w:rPr>
      </w:pPr>
    </w:p>
    <w:sectPr w:rsidR="00ED318D" w:rsidRPr="00690C16">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397C60" w14:textId="77777777" w:rsidR="005719CB" w:rsidRDefault="005719CB">
      <w:pPr>
        <w:spacing w:line="240" w:lineRule="auto"/>
      </w:pPr>
      <w:r>
        <w:separator/>
      </w:r>
    </w:p>
  </w:endnote>
  <w:endnote w:type="continuationSeparator" w:id="0">
    <w:p w14:paraId="4ECFE04B" w14:textId="77777777" w:rsidR="005719CB" w:rsidRDefault="00571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16A64" w14:paraId="02106C31" w14:textId="77777777">
      <w:tc>
        <w:tcPr>
          <w:tcW w:w="3162" w:type="dxa"/>
          <w:tcBorders>
            <w:top w:val="nil"/>
            <w:left w:val="nil"/>
            <w:bottom w:val="nil"/>
            <w:right w:val="nil"/>
          </w:tcBorders>
        </w:tcPr>
        <w:p w14:paraId="3318CE44" w14:textId="77777777" w:rsidR="00516A64" w:rsidRDefault="00516A64">
          <w:pPr>
            <w:ind w:right="360"/>
          </w:pPr>
          <w:r>
            <w:t>Confidential</w:t>
          </w:r>
        </w:p>
      </w:tc>
      <w:tc>
        <w:tcPr>
          <w:tcW w:w="3162" w:type="dxa"/>
          <w:tcBorders>
            <w:top w:val="nil"/>
            <w:left w:val="nil"/>
            <w:bottom w:val="nil"/>
            <w:right w:val="nil"/>
          </w:tcBorders>
        </w:tcPr>
        <w:p w14:paraId="59ADE7F5" w14:textId="7189344F" w:rsidR="00516A64" w:rsidRDefault="00516A64">
          <w:pPr>
            <w:jc w:val="center"/>
          </w:pPr>
          <w:r>
            <w:sym w:font="Symbol" w:char="F0D3"/>
          </w:r>
          <w:r>
            <w:rPr>
              <w:rFonts w:ascii="Helvetica" w:hAnsi="Helvetica" w:cs="Helvetica"/>
              <w:color w:val="1D2129"/>
              <w:sz w:val="21"/>
              <w:szCs w:val="21"/>
            </w:rPr>
            <w:t xml:space="preserve"> </w:t>
          </w:r>
          <w:r w:rsidRPr="00200306">
            <w:rPr>
              <w:rStyle w:val="highlightnode"/>
              <w:rFonts w:ascii="Helvetica" w:hAnsi="Helvetica" w:cs="Helvetica"/>
              <w:sz w:val="21"/>
              <w:szCs w:val="21"/>
            </w:rPr>
            <w:t>The</w:t>
          </w:r>
          <w:r w:rsidRPr="00200306">
            <w:rPr>
              <w:rStyle w:val="apple-converted-space"/>
              <w:rFonts w:ascii="Helvetica" w:hAnsi="Helvetica" w:cs="Helvetica"/>
              <w:sz w:val="21"/>
              <w:szCs w:val="21"/>
              <w:shd w:val="clear" w:color="auto" w:fill="FFFFFF"/>
            </w:rPr>
            <w:t> </w:t>
          </w:r>
          <w:r w:rsidRPr="00200306">
            <w:rPr>
              <w:rFonts w:ascii="Helvetica" w:hAnsi="Helvetica" w:cs="Helvetica"/>
              <w:sz w:val="21"/>
              <w:szCs w:val="21"/>
              <w:shd w:val="clear" w:color="auto" w:fill="FFFFFF"/>
            </w:rPr>
            <w:t>Crescent Moon</w:t>
          </w:r>
          <w:r>
            <w:t xml:space="preserve">, </w:t>
          </w:r>
          <w:r>
            <w:fldChar w:fldCharType="begin"/>
          </w:r>
          <w:r>
            <w:instrText xml:space="preserve"> DATE \@ "yyyy" </w:instrText>
          </w:r>
          <w:r>
            <w:fldChar w:fldCharType="separate"/>
          </w:r>
          <w:r w:rsidR="005F5576">
            <w:rPr>
              <w:noProof/>
            </w:rPr>
            <w:t>2016</w:t>
          </w:r>
          <w:r>
            <w:fldChar w:fldCharType="end"/>
          </w:r>
        </w:p>
      </w:tc>
      <w:tc>
        <w:tcPr>
          <w:tcW w:w="3162" w:type="dxa"/>
          <w:tcBorders>
            <w:top w:val="nil"/>
            <w:left w:val="nil"/>
            <w:bottom w:val="nil"/>
            <w:right w:val="nil"/>
          </w:tcBorders>
        </w:tcPr>
        <w:p w14:paraId="7FA8995C" w14:textId="77777777" w:rsidR="00516A64" w:rsidRDefault="00516A6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F5576">
            <w:rPr>
              <w:rStyle w:val="PageNumber"/>
              <w:noProof/>
            </w:rPr>
            <w:t>20</w:t>
          </w:r>
          <w:r>
            <w:rPr>
              <w:rStyle w:val="PageNumber"/>
            </w:rPr>
            <w:fldChar w:fldCharType="end"/>
          </w:r>
        </w:p>
      </w:tc>
    </w:tr>
  </w:tbl>
  <w:p w14:paraId="4B133A63" w14:textId="77777777" w:rsidR="00516A64" w:rsidRDefault="00516A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529EC" w14:textId="77777777" w:rsidR="005719CB" w:rsidRDefault="005719CB">
      <w:pPr>
        <w:spacing w:line="240" w:lineRule="auto"/>
      </w:pPr>
      <w:r>
        <w:separator/>
      </w:r>
    </w:p>
  </w:footnote>
  <w:footnote w:type="continuationSeparator" w:id="0">
    <w:p w14:paraId="1CB9B32C" w14:textId="77777777" w:rsidR="005719CB" w:rsidRDefault="005719C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16A64" w14:paraId="6BEB051B" w14:textId="77777777">
      <w:tc>
        <w:tcPr>
          <w:tcW w:w="6379" w:type="dxa"/>
        </w:tcPr>
        <w:p w14:paraId="3F46BE29" w14:textId="76E3FE9C" w:rsidR="00516A64" w:rsidRDefault="00516A64" w:rsidP="005A1643">
          <w:r>
            <w:t>Phần mềm quản lý chi tiêu</w:t>
          </w:r>
        </w:p>
      </w:tc>
      <w:tc>
        <w:tcPr>
          <w:tcW w:w="3179" w:type="dxa"/>
        </w:tcPr>
        <w:p w14:paraId="17F9F9A6" w14:textId="198752CC" w:rsidR="00516A64" w:rsidRDefault="00516A64" w:rsidP="00304B01">
          <w:pPr>
            <w:tabs>
              <w:tab w:val="left" w:pos="1135"/>
            </w:tabs>
            <w:spacing w:before="40"/>
            <w:ind w:right="68"/>
          </w:pPr>
          <w:r>
            <w:t>Phiên bản:           &lt;1.3&gt;</w:t>
          </w:r>
        </w:p>
      </w:tc>
    </w:tr>
    <w:tr w:rsidR="00516A64" w14:paraId="0BE02D72" w14:textId="77777777">
      <w:tc>
        <w:tcPr>
          <w:tcW w:w="6379" w:type="dxa"/>
        </w:tcPr>
        <w:p w14:paraId="322FD8AB" w14:textId="77777777" w:rsidR="00516A64" w:rsidRDefault="005719CB">
          <w:r>
            <w:fldChar w:fldCharType="begin"/>
          </w:r>
          <w:r>
            <w:instrText xml:space="preserve"> TITLE  \* MERGEFORMAT </w:instrText>
          </w:r>
          <w:r>
            <w:fldChar w:fldCharType="separate"/>
          </w:r>
          <w:r w:rsidR="00516A64">
            <w:t>Vision</w:t>
          </w:r>
          <w:r>
            <w:fldChar w:fldCharType="end"/>
          </w:r>
        </w:p>
      </w:tc>
      <w:tc>
        <w:tcPr>
          <w:tcW w:w="3179" w:type="dxa"/>
        </w:tcPr>
        <w:p w14:paraId="7097D556" w14:textId="0C7F6AFD" w:rsidR="00516A64" w:rsidRDefault="00516A64" w:rsidP="00304B01">
          <w:r>
            <w:t>Ngày:  &lt;26/11/16&gt;</w:t>
          </w:r>
        </w:p>
      </w:tc>
    </w:tr>
    <w:tr w:rsidR="00516A64" w14:paraId="480F77F3" w14:textId="77777777">
      <w:tc>
        <w:tcPr>
          <w:tcW w:w="9558" w:type="dxa"/>
          <w:gridSpan w:val="2"/>
        </w:tcPr>
        <w:p w14:paraId="323C22CA" w14:textId="2D0EBD16" w:rsidR="00516A64" w:rsidRDefault="00516A64" w:rsidP="005A1643">
          <w:r>
            <w:t xml:space="preserve">Vision </w:t>
          </w:r>
        </w:p>
      </w:tc>
    </w:tr>
  </w:tbl>
  <w:p w14:paraId="14797395" w14:textId="77777777" w:rsidR="00516A64" w:rsidRDefault="00516A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729"/>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252EB"/>
    <w:multiLevelType w:val="multilevel"/>
    <w:tmpl w:val="9EE079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4632C6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E7F47"/>
    <w:multiLevelType w:val="hybridMultilevel"/>
    <w:tmpl w:val="3F449CE6"/>
    <w:lvl w:ilvl="0" w:tplc="98FA40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3A269D8"/>
    <w:multiLevelType w:val="hybridMultilevel"/>
    <w:tmpl w:val="2ADED73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D06D53"/>
    <w:multiLevelType w:val="hybridMultilevel"/>
    <w:tmpl w:val="CD6C2438"/>
    <w:lvl w:ilvl="0" w:tplc="24A6538C">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7677A"/>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E93956"/>
    <w:multiLevelType w:val="hybridMultilevel"/>
    <w:tmpl w:val="890870B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24D7CA0"/>
    <w:multiLevelType w:val="hybridMultilevel"/>
    <w:tmpl w:val="EA2AE0BC"/>
    <w:lvl w:ilvl="0" w:tplc="24A6538C">
      <w:numFmt w:val="bullet"/>
      <w:lvlText w:val="-"/>
      <w:lvlJc w:val="left"/>
      <w:pPr>
        <w:ind w:left="1080" w:hanging="360"/>
      </w:pPr>
      <w:rPr>
        <w:rFonts w:ascii="Calibri" w:eastAsiaTheme="minorHAnsi" w:hAnsi="Calibri" w:cs="Calibri" w:hint="default"/>
      </w:rPr>
    </w:lvl>
    <w:lvl w:ilvl="1" w:tplc="0409000B">
      <w:start w:val="1"/>
      <w:numFmt w:val="bullet"/>
      <w:lvlText w:val=""/>
      <w:lvlJc w:val="left"/>
      <w:pPr>
        <w:ind w:left="720" w:hanging="360"/>
      </w:pPr>
      <w:rPr>
        <w:rFonts w:ascii="Wingdings" w:hAnsi="Wingdings" w:hint="default"/>
      </w:rPr>
    </w:lvl>
    <w:lvl w:ilvl="2" w:tplc="08090005">
      <w:start w:val="1"/>
      <w:numFmt w:val="bullet"/>
      <w:lvlText w:val=""/>
      <w:lvlJc w:val="left"/>
      <w:pPr>
        <w:ind w:left="126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0" w15:restartNumberingAfterBreak="0">
    <w:nsid w:val="752A2A72"/>
    <w:multiLevelType w:val="hybridMultilevel"/>
    <w:tmpl w:val="467C980C"/>
    <w:lvl w:ilvl="0" w:tplc="24A65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9"/>
  </w:num>
  <w:num w:numId="6">
    <w:abstractNumId w:val="5"/>
  </w:num>
  <w:num w:numId="7">
    <w:abstractNumId w:val="8"/>
  </w:num>
  <w:num w:numId="8">
    <w:abstractNumId w:val="2"/>
  </w:num>
  <w:num w:numId="9">
    <w:abstractNumId w:val="7"/>
  </w:num>
  <w:num w:numId="10">
    <w:abstractNumId w:val="10"/>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04"/>
    <w:rsid w:val="000544B6"/>
    <w:rsid w:val="00056DDD"/>
    <w:rsid w:val="000D7951"/>
    <w:rsid w:val="001678A8"/>
    <w:rsid w:val="001B3607"/>
    <w:rsid w:val="001B6D2B"/>
    <w:rsid w:val="00200306"/>
    <w:rsid w:val="00245400"/>
    <w:rsid w:val="00294669"/>
    <w:rsid w:val="002F0580"/>
    <w:rsid w:val="00304B01"/>
    <w:rsid w:val="00332D17"/>
    <w:rsid w:val="00343772"/>
    <w:rsid w:val="00372DEA"/>
    <w:rsid w:val="003A59C5"/>
    <w:rsid w:val="003E610A"/>
    <w:rsid w:val="003E705E"/>
    <w:rsid w:val="00497AA3"/>
    <w:rsid w:val="00497B3D"/>
    <w:rsid w:val="004A0BBB"/>
    <w:rsid w:val="004E2F1A"/>
    <w:rsid w:val="005070FA"/>
    <w:rsid w:val="00516A64"/>
    <w:rsid w:val="00541666"/>
    <w:rsid w:val="00545BA1"/>
    <w:rsid w:val="00564404"/>
    <w:rsid w:val="005719CB"/>
    <w:rsid w:val="005918DF"/>
    <w:rsid w:val="005A1643"/>
    <w:rsid w:val="005F0A2E"/>
    <w:rsid w:val="005F5576"/>
    <w:rsid w:val="00614BF4"/>
    <w:rsid w:val="006163C5"/>
    <w:rsid w:val="006220A2"/>
    <w:rsid w:val="00630B30"/>
    <w:rsid w:val="0064096E"/>
    <w:rsid w:val="00690C16"/>
    <w:rsid w:val="006E2498"/>
    <w:rsid w:val="007306C4"/>
    <w:rsid w:val="0077543A"/>
    <w:rsid w:val="007E7DAA"/>
    <w:rsid w:val="00807DBD"/>
    <w:rsid w:val="008335FA"/>
    <w:rsid w:val="00876C18"/>
    <w:rsid w:val="00946ABF"/>
    <w:rsid w:val="009940F6"/>
    <w:rsid w:val="009D0B02"/>
    <w:rsid w:val="009D3451"/>
    <w:rsid w:val="00A33546"/>
    <w:rsid w:val="00A60DD1"/>
    <w:rsid w:val="00A70992"/>
    <w:rsid w:val="00AC7515"/>
    <w:rsid w:val="00B12AE1"/>
    <w:rsid w:val="00B17163"/>
    <w:rsid w:val="00B324A6"/>
    <w:rsid w:val="00B76B2D"/>
    <w:rsid w:val="00B84DA2"/>
    <w:rsid w:val="00BC3AB4"/>
    <w:rsid w:val="00BD75F6"/>
    <w:rsid w:val="00C15B26"/>
    <w:rsid w:val="00C311DD"/>
    <w:rsid w:val="00C56B2B"/>
    <w:rsid w:val="00C614E4"/>
    <w:rsid w:val="00C8631E"/>
    <w:rsid w:val="00CF53A5"/>
    <w:rsid w:val="00D20986"/>
    <w:rsid w:val="00D92144"/>
    <w:rsid w:val="00DA6C2E"/>
    <w:rsid w:val="00E02BEF"/>
    <w:rsid w:val="00E2451A"/>
    <w:rsid w:val="00E810AF"/>
    <w:rsid w:val="00ED318D"/>
    <w:rsid w:val="00ED637F"/>
    <w:rsid w:val="00F16EDA"/>
    <w:rsid w:val="00F529D2"/>
    <w:rsid w:val="00F82554"/>
    <w:rsid w:val="00FC4DF3"/>
    <w:rsid w:val="00FE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F59B5"/>
  <w15:docId w15:val="{210FF6EA-5475-490B-BC0A-D2F6A64E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outlineLvl w:val="4"/>
    </w:pPr>
    <w:rPr>
      <w:sz w:val="22"/>
    </w:rPr>
  </w:style>
  <w:style w:type="paragraph" w:styleId="Heading6">
    <w:name w:val="heading 6"/>
    <w:basedOn w:val="Normal"/>
    <w:next w:val="Normal"/>
    <w:qFormat/>
    <w:pPr>
      <w:numPr>
        <w:ilvl w:val="5"/>
        <w:numId w:val="8"/>
      </w:numPr>
      <w:spacing w:before="240" w:after="60"/>
      <w:outlineLvl w:val="5"/>
    </w:pPr>
    <w:rPr>
      <w:i/>
      <w:sz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rPr>
  </w:style>
  <w:style w:type="paragraph" w:styleId="Heading9">
    <w:name w:val="heading 9"/>
    <w:basedOn w:val="Normal"/>
    <w:next w:val="Normal"/>
    <w:qFormat/>
    <w:pPr>
      <w:numPr>
        <w:ilvl w:val="8"/>
        <w:numId w:val="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94669"/>
    <w:pPr>
      <w:tabs>
        <w:tab w:val="left" w:pos="540"/>
        <w:tab w:val="left" w:pos="1260"/>
      </w:tabs>
      <w:spacing w:after="120"/>
    </w:pPr>
    <w:rPr>
      <w:noProof/>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ED31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D"/>
    <w:rPr>
      <w:rFonts w:ascii="Tahoma" w:hAnsi="Tahoma" w:cs="Tahoma"/>
      <w:sz w:val="16"/>
      <w:szCs w:val="16"/>
    </w:rPr>
  </w:style>
  <w:style w:type="paragraph" w:styleId="ListParagraph">
    <w:name w:val="List Paragraph"/>
    <w:basedOn w:val="Normal"/>
    <w:uiPriority w:val="34"/>
    <w:qFormat/>
    <w:rsid w:val="00690C16"/>
    <w:pPr>
      <w:widowControl/>
      <w:spacing w:before="100" w:after="100" w:line="276" w:lineRule="auto"/>
      <w:ind w:left="720"/>
      <w:contextualSpacing/>
      <w:jc w:val="both"/>
    </w:pPr>
    <w:rPr>
      <w:rFonts w:eastAsiaTheme="minorHAnsi" w:cstheme="minorBidi"/>
      <w:szCs w:val="22"/>
    </w:rPr>
  </w:style>
  <w:style w:type="character" w:customStyle="1" w:styleId="HeaderChar">
    <w:name w:val="Header Char"/>
    <w:basedOn w:val="DefaultParagraphFont"/>
    <w:link w:val="Header"/>
    <w:uiPriority w:val="99"/>
    <w:rsid w:val="00690C16"/>
  </w:style>
  <w:style w:type="character" w:customStyle="1" w:styleId="FooterChar">
    <w:name w:val="Footer Char"/>
    <w:basedOn w:val="DefaultParagraphFont"/>
    <w:link w:val="Footer"/>
    <w:uiPriority w:val="99"/>
    <w:rsid w:val="00690C16"/>
  </w:style>
  <w:style w:type="character" w:customStyle="1" w:styleId="BodyTextChar">
    <w:name w:val="Body Text Char"/>
    <w:basedOn w:val="DefaultParagraphFont"/>
    <w:link w:val="BodyText"/>
    <w:semiHidden/>
    <w:rsid w:val="00332D17"/>
  </w:style>
  <w:style w:type="character" w:customStyle="1" w:styleId="highlightnode">
    <w:name w:val="highlightnode"/>
    <w:basedOn w:val="DefaultParagraphFont"/>
    <w:rsid w:val="00200306"/>
  </w:style>
  <w:style w:type="character" w:customStyle="1" w:styleId="apple-converted-space">
    <w:name w:val="apple-converted-space"/>
    <w:basedOn w:val="DefaultParagraphFont"/>
    <w:rsid w:val="00200306"/>
  </w:style>
  <w:style w:type="character" w:styleId="Strong">
    <w:name w:val="Strong"/>
    <w:basedOn w:val="DefaultParagraphFont"/>
    <w:uiPriority w:val="22"/>
    <w:qFormat/>
    <w:rsid w:val="00C31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11772">
      <w:bodyDiv w:val="1"/>
      <w:marLeft w:val="0"/>
      <w:marRight w:val="0"/>
      <w:marTop w:val="0"/>
      <w:marBottom w:val="0"/>
      <w:divBdr>
        <w:top w:val="none" w:sz="0" w:space="0" w:color="auto"/>
        <w:left w:val="none" w:sz="0" w:space="0" w:color="auto"/>
        <w:bottom w:val="none" w:sz="0" w:space="0" w:color="auto"/>
        <w:right w:val="none" w:sz="0" w:space="0" w:color="auto"/>
      </w:divBdr>
    </w:div>
    <w:div w:id="19293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Sync\Study\Phan%20tich%20-%20QL%20YCPM%20-%20CDIO\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13C916-D5C6-4246-AC06-A89698882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2</TotalTime>
  <Pages>20</Pages>
  <Words>2515</Words>
  <Characters>14340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16822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Lam Quang Vu</dc:creator>
  <cp:lastModifiedBy>Ice Tea</cp:lastModifiedBy>
  <cp:revision>3</cp:revision>
  <cp:lastPrinted>2001-03-15T07:26:00Z</cp:lastPrinted>
  <dcterms:created xsi:type="dcterms:W3CDTF">2016-12-30T07:16:00Z</dcterms:created>
  <dcterms:modified xsi:type="dcterms:W3CDTF">2016-12-30T17:03:00Z</dcterms:modified>
</cp:coreProperties>
</file>